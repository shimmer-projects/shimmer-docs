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73328168"/>
        <w:docPartObj>
          <w:docPartGallery w:val="Cover Pages"/>
          <w:docPartUnique/>
        </w:docPartObj>
      </w:sdtPr>
      <w:sdtEndPr>
        <w:rPr>
          <w:caps/>
          <w:color w:val="D34817" w:themeColor="accent1"/>
          <w:sz w:val="72"/>
          <w:szCs w:val="72"/>
        </w:rPr>
      </w:sdtEndPr>
      <w:sdtContent>
        <w:p w14:paraId="6D2DD251" w14:textId="6B782704" w:rsidR="00F54039" w:rsidRDefault="00F54039">
          <w:pPr>
            <w:pStyle w:val="NoSpacing"/>
          </w:pPr>
        </w:p>
        <w:p w14:paraId="04C91756" w14:textId="7B7DAC4D" w:rsidR="00F54039" w:rsidRDefault="00F54039">
          <w:pPr>
            <w:rPr>
              <w:rFonts w:asciiTheme="majorHAnsi" w:eastAsiaTheme="majorEastAsia" w:hAnsiTheme="majorHAnsi" w:cstheme="majorBidi"/>
              <w:caps/>
              <w:color w:val="D34817" w:themeColor="accent1"/>
              <w:sz w:val="72"/>
              <w:szCs w:val="72"/>
            </w:rPr>
          </w:pPr>
          <w:r>
            <w:rPr>
              <w:noProof/>
            </w:rPr>
            <mc:AlternateContent>
              <mc:Choice Requires="wps">
                <w:drawing>
                  <wp:anchor distT="0" distB="0" distL="114300" distR="114300" simplePos="0" relativeHeight="251658241" behindDoc="0" locked="0" layoutInCell="1" allowOverlap="1" wp14:anchorId="58FA558E" wp14:editId="2448F82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992037" cy="365760"/>
                    <wp:effectExtent l="0" t="0" r="0" b="8890"/>
                    <wp:wrapNone/>
                    <wp:docPr id="32" name="文本框 32"/>
                    <wp:cNvGraphicFramePr/>
                    <a:graphic xmlns:a="http://schemas.openxmlformats.org/drawingml/2006/main">
                      <a:graphicData uri="http://schemas.microsoft.com/office/word/2010/wordprocessingShape">
                        <wps:wsp>
                          <wps:cNvSpPr txBox="1"/>
                          <wps:spPr>
                            <a:xfrm>
                              <a:off x="0" y="0"/>
                              <a:ext cx="992037"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EB14B9" w14:textId="67507037" w:rsidR="006E3EEF" w:rsidRDefault="006E3EEF" w:rsidP="00F54039">
                                <w:pPr>
                                  <w:pStyle w:val="NoSpacing"/>
                                  <w:jc w:val="center"/>
                                  <w:rPr>
                                    <w:color w:val="D34817" w:themeColor="accent1"/>
                                    <w:sz w:val="26"/>
                                    <w:szCs w:val="26"/>
                                  </w:rPr>
                                </w:pPr>
                                <w:sdt>
                                  <w:sdtPr>
                                    <w:rPr>
                                      <w:color w:val="D34817"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D34817" w:themeColor="accent1"/>
                                        <w:sz w:val="26"/>
                                        <w:szCs w:val="26"/>
                                      </w:rPr>
                                      <w:t>Jiaxing Zhang</w:t>
                                    </w:r>
                                  </w:sdtContent>
                                </w:sdt>
                              </w:p>
                              <w:p w14:paraId="3B86C194" w14:textId="16505220" w:rsidR="006E3EEF" w:rsidRDefault="006E3EEF" w:rsidP="00F54039">
                                <w:pPr>
                                  <w:pStyle w:val="NoSpacing"/>
                                  <w:jc w:val="center"/>
                                  <w:rPr>
                                    <w:color w:val="595959" w:themeColor="text1" w:themeTint="A6"/>
                                    <w:sz w:val="20"/>
                                    <w:szCs w:val="20"/>
                                  </w:rPr>
                                </w:pPr>
                                <w:sdt>
                                  <w:sdtPr>
                                    <w:rPr>
                                      <w:caps/>
                                      <w:color w:val="595959" w:themeColor="text1" w:themeTint="A6"/>
                                      <w:sz w:val="20"/>
                                      <w:szCs w:val="20"/>
                                    </w:rPr>
                                    <w:alias w:val="公司"/>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58FA558E" id="_x0000_t202" coordsize="21600,21600" o:spt="202" path="m,l,21600r21600,l21600,xe">
                    <v:stroke joinstyle="miter"/>
                    <v:path gradientshapeok="t" o:connecttype="rect"/>
                  </v:shapetype>
                  <v:shape id="文本框 32" o:spid="_x0000_s1026" type="#_x0000_t202" style="position:absolute;margin-left:0;margin-top:0;width:78.1pt;height:28.8pt;z-index:251658241;visibility:visible;mso-wrap-style:square;mso-width-percent:0;mso-height-percent:0;mso-left-percent:420;mso-top-percent:880;mso-wrap-distance-left:9pt;mso-wrap-distance-top:0;mso-wrap-distance-right:9pt;mso-wrap-distance-bottom:0;mso-position-horizontal-relative:page;mso-position-vertical-relative:page;mso-width-percent: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" filled="f" stroked="f" strokeweight=".5pt">
                    <v:textbox style="mso-fit-shape-to-text:t" inset="0,0,0,0">
                      <w:txbxContent>
                        <w:p w14:paraId="1EEB14B9" w14:textId="67507037" w:rsidR="006E3EEF" w:rsidRDefault="006E3EEF" w:rsidP="00F54039">
                          <w:pPr>
                            <w:pStyle w:val="NoSpacing"/>
                            <w:jc w:val="center"/>
                            <w:rPr>
                              <w:color w:val="D34817" w:themeColor="accent1"/>
                              <w:sz w:val="26"/>
                              <w:szCs w:val="26"/>
                            </w:rPr>
                          </w:pPr>
                          <w:sdt>
                            <w:sdtPr>
                              <w:rPr>
                                <w:color w:val="D34817"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D34817" w:themeColor="accent1"/>
                                  <w:sz w:val="26"/>
                                  <w:szCs w:val="26"/>
                                </w:rPr>
                                <w:t>Jiaxing Zhang</w:t>
                              </w:r>
                            </w:sdtContent>
                          </w:sdt>
                        </w:p>
                        <w:p w14:paraId="3B86C194" w14:textId="16505220" w:rsidR="006E3EEF" w:rsidRDefault="006E3EEF" w:rsidP="00F54039">
                          <w:pPr>
                            <w:pStyle w:val="NoSpacing"/>
                            <w:jc w:val="center"/>
                            <w:rPr>
                              <w:color w:val="595959" w:themeColor="text1" w:themeTint="A6"/>
                              <w:sz w:val="20"/>
                              <w:szCs w:val="20"/>
                            </w:rPr>
                          </w:pPr>
                          <w:sdt>
                            <w:sdtPr>
                              <w:rPr>
                                <w:caps/>
                                <w:color w:val="595959" w:themeColor="text1" w:themeTint="A6"/>
                                <w:sz w:val="20"/>
                                <w:szCs w:val="20"/>
                              </w:rPr>
                              <w:alias w:val="公司"/>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sidRPr="00F54039">
            <w:rPr>
              <w:caps/>
              <w:noProof/>
              <w:color w:val="D34817" w:themeColor="accent1"/>
              <w:sz w:val="72"/>
              <w:szCs w:val="72"/>
            </w:rPr>
            <mc:AlternateContent>
              <mc:Choice Requires="wps">
                <w:drawing>
                  <wp:anchor distT="45720" distB="45720" distL="114300" distR="114300" simplePos="0" relativeHeight="251658242" behindDoc="0" locked="0" layoutInCell="1" allowOverlap="1" wp14:anchorId="5C72ADA5" wp14:editId="223E064D">
                    <wp:simplePos x="0" y="0"/>
                    <wp:positionH relativeFrom="column">
                      <wp:posOffset>870286</wp:posOffset>
                    </wp:positionH>
                    <wp:positionV relativeFrom="paragraph">
                      <wp:posOffset>663647</wp:posOffset>
                    </wp:positionV>
                    <wp:extent cx="3389630" cy="1404620"/>
                    <wp:effectExtent l="0" t="0" r="127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9630" cy="1404620"/>
                            </a:xfrm>
                            <a:prstGeom prst="rect">
                              <a:avLst/>
                            </a:prstGeom>
                            <a:solidFill>
                              <a:srgbClr val="FFFFFF"/>
                            </a:solidFill>
                            <a:ln w="9525">
                              <a:noFill/>
                              <a:miter lim="800000"/>
                              <a:headEnd/>
                              <a:tailEnd/>
                            </a:ln>
                          </wps:spPr>
                          <wps:txbx>
                            <w:txbxContent>
                              <w:p w14:paraId="6173C9CB" w14:textId="4629DB98" w:rsidR="006E3EEF" w:rsidRPr="00F54039" w:rsidRDefault="006E3EEF">
                                <w:pPr>
                                  <w:rPr>
                                    <w:sz w:val="4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72ADA5" id="文本框 2" o:spid="_x0000_s1027" type="#_x0000_t202" style="position:absolute;margin-left:68.55pt;margin-top:52.25pt;width:266.9pt;height:110.6pt;z-index:25165824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" stroked="f">
                    <v:textbox style="mso-fit-shape-to-text:t">
                      <w:txbxContent>
                        <w:p w14:paraId="6173C9CB" w14:textId="4629DB98" w:rsidR="006E3EEF" w:rsidRPr="00F54039" w:rsidRDefault="006E3EEF">
                          <w:pPr>
                            <w:rPr>
                              <w:sz w:val="44"/>
                            </w:rPr>
                          </w:pPr>
                        </w:p>
                      </w:txbxContent>
                    </v:textbox>
                    <w10:wrap type="square"/>
                  </v:shape>
                </w:pict>
              </mc:Fallback>
            </mc:AlternateContent>
          </w:r>
          <w:r>
            <w:rPr>
              <w:noProof/>
            </w:rPr>
            <mc:AlternateContent>
              <mc:Choice Requires="wps">
                <w:drawing>
                  <wp:anchor distT="0" distB="0" distL="114300" distR="114300" simplePos="0" relativeHeight="251658240" behindDoc="0" locked="0" layoutInCell="1" allowOverlap="1" wp14:anchorId="23A4F402" wp14:editId="7DCE4AD4">
                    <wp:simplePos x="0" y="0"/>
                    <wp:positionH relativeFrom="page">
                      <wp:posOffset>1328013</wp:posOffset>
                    </wp:positionH>
                    <wp:positionV relativeFrom="page">
                      <wp:posOffset>1871345</wp:posOffset>
                    </wp:positionV>
                    <wp:extent cx="4930212" cy="1069340"/>
                    <wp:effectExtent l="0" t="0" r="3810" b="0"/>
                    <wp:wrapNone/>
                    <wp:docPr id="11" name="文本框 11"/>
                    <wp:cNvGraphicFramePr/>
                    <a:graphic xmlns:a="http://schemas.openxmlformats.org/drawingml/2006/main">
                      <a:graphicData uri="http://schemas.microsoft.com/office/word/2010/wordprocessingShape">
                        <wps:wsp>
                          <wps:cNvSpPr txBox="1"/>
                          <wps:spPr>
                            <a:xfrm>
                              <a:off x="0" y="0"/>
                              <a:ext cx="4930212"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CB9CCF" w14:textId="53052DDD" w:rsidR="006E3EEF" w:rsidRPr="00F54039" w:rsidRDefault="006E3EEF" w:rsidP="00F54039">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Content>
                                    <w:r w:rsidRPr="00F54039">
                                      <w:rPr>
                                        <w:rFonts w:asciiTheme="majorHAnsi" w:eastAsiaTheme="majorEastAsia" w:hAnsiTheme="majorHAnsi" w:cstheme="majorBidi"/>
                                        <w:color w:val="262626" w:themeColor="text1" w:themeTint="D9"/>
                                        <w:sz w:val="72"/>
                                        <w:szCs w:val="72"/>
                                      </w:rPr>
                                      <w:t>Java Concurrency Utilities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3A4F402" id="文本框 11" o:spid="_x0000_s1028" type="#_x0000_t202" style="position:absolute;margin-left:104.55pt;margin-top:147.35pt;width:388.2pt;height:84.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" filled="f" stroked="f" strokeweight=".5pt">
                    <v:textbox style="mso-fit-shape-to-text:t" inset="0,0,0,0">
                      <w:txbxContent>
                        <w:p w14:paraId="35CB9CCF" w14:textId="53052DDD" w:rsidR="006E3EEF" w:rsidRPr="00F54039" w:rsidRDefault="006E3EEF" w:rsidP="00F54039">
                          <w:pPr>
                            <w:pStyle w:val="NoSpacing"/>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Content>
                              <w:r w:rsidRPr="00F54039">
                                <w:rPr>
                                  <w:rFonts w:asciiTheme="majorHAnsi" w:eastAsiaTheme="majorEastAsia" w:hAnsiTheme="majorHAnsi" w:cstheme="majorBidi"/>
                                  <w:color w:val="262626" w:themeColor="text1" w:themeTint="D9"/>
                                  <w:sz w:val="72"/>
                                  <w:szCs w:val="72"/>
                                </w:rPr>
                                <w:t>Java Concurrency Utilities</w:t>
                              </w:r>
                            </w:sdtContent>
                          </w:sdt>
                        </w:p>
                      </w:txbxContent>
                    </v:textbox>
                    <w10:wrap anchorx="page" anchory="page"/>
                  </v:shape>
                </w:pict>
              </mc:Fallback>
            </mc:AlternateContent>
          </w:r>
          <w:r>
            <w:rPr>
              <w:caps/>
              <w:color w:val="D34817" w:themeColor="accent1"/>
              <w:sz w:val="72"/>
              <w:szCs w:val="72"/>
            </w:rPr>
            <w:br w:type="page"/>
          </w:r>
        </w:p>
      </w:sdtContent>
    </w:sdt>
    <w:p w14:paraId="7B1D01AB" w14:textId="5FD50ACF" w:rsidR="006E3EEF" w:rsidRPr="006E3EEF" w:rsidRDefault="00820610" w:rsidP="006E3EEF">
      <w:pPr>
        <w:pStyle w:val="Title"/>
        <w:rPr>
          <w:rFonts w:hint="eastAsia"/>
        </w:rPr>
      </w:pPr>
      <w:r w:rsidRPr="00820610">
        <w:lastRenderedPageBreak/>
        <w:t>Java Concurrency Utilities</w:t>
      </w:r>
    </w:p>
    <w:p w14:paraId="1B26AA1F" w14:textId="7586BEDF" w:rsidR="006B1C99" w:rsidRDefault="006B1C99" w:rsidP="006B1C99">
      <w:pPr>
        <w:pStyle w:val="Heading1"/>
      </w:pPr>
      <w:r w:rsidRPr="006B1C99">
        <w:t>BlockingQueue</w:t>
      </w:r>
      <w:r w:rsidR="007E2EDE">
        <w:rPr>
          <w:rFonts w:hint="eastAsia"/>
        </w:rPr>
        <w:t>（阻塞队列）</w:t>
      </w:r>
    </w:p>
    <w:p w14:paraId="35593689" w14:textId="77777777" w:rsidR="006B1C99" w:rsidRDefault="006B1C99" w:rsidP="006B1C99">
      <w:pPr>
        <w:ind w:firstLine="420"/>
      </w:pPr>
      <w:r w:rsidRPr="006B1C99">
        <w:t>java.util.concurrent 包里的 BlockingQueue 接口表示一个线程安放入和提取实例的队列。</w:t>
      </w:r>
    </w:p>
    <w:p w14:paraId="3A8E065A" w14:textId="246B34A3" w:rsidR="006B1C99" w:rsidRDefault="006B1C99" w:rsidP="006B1C99">
      <w:pPr>
        <w:pStyle w:val="Heading2"/>
      </w:pPr>
      <w:r w:rsidRPr="006B1C99">
        <w:t>BlockingQueue Usage</w:t>
      </w:r>
    </w:p>
    <w:p w14:paraId="6E7BFE24" w14:textId="5990B37A" w:rsidR="00820610" w:rsidRPr="00820610" w:rsidRDefault="00F54039" w:rsidP="00820610">
      <w:r w:rsidRPr="00F54039">
        <w:t>BlockingQueue 通常用于一个线程生产对象，而另外一个线程消费这些对象的场景。下图是对这个原理的阐述：</w:t>
      </w:r>
    </w:p>
    <w:p w14:paraId="5D9B6DD5" w14:textId="77777777" w:rsidR="00820610" w:rsidRDefault="00820610" w:rsidP="00820610">
      <w:pPr>
        <w:keepNext/>
        <w:jc w:val="center"/>
      </w:pPr>
      <w:r w:rsidRPr="00820610">
        <w:rPr>
          <w:noProof/>
        </w:rPr>
        <w:drawing>
          <wp:inline distT="0" distB="0" distL="0" distR="0" wp14:anchorId="1CE75F76" wp14:editId="0AC2F601">
            <wp:extent cx="2913797" cy="1112426"/>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9869" cy="1118562"/>
                    </a:xfrm>
                    <a:prstGeom prst="rect">
                      <a:avLst/>
                    </a:prstGeom>
                  </pic:spPr>
                </pic:pic>
              </a:graphicData>
            </a:graphic>
          </wp:inline>
        </w:drawing>
      </w:r>
    </w:p>
    <w:p w14:paraId="759689B4" w14:textId="693C623F" w:rsidR="006B1C99" w:rsidRDefault="00C006FD" w:rsidP="00820610">
      <w:pPr>
        <w:pStyle w:val="Caption"/>
        <w:jc w:val="center"/>
      </w:pPr>
      <w:r>
        <w:fldChar w:fldCharType="begin"/>
      </w:r>
      <w:r>
        <w:instrText xml:space="preserve"> SEQ _ \* ARABIC </w:instrText>
      </w:r>
      <w:r>
        <w:fldChar w:fldCharType="separate"/>
      </w:r>
      <w:r w:rsidR="00820610">
        <w:rPr>
          <w:noProof/>
        </w:rPr>
        <w:t>1</w:t>
      </w:r>
      <w:r>
        <w:rPr>
          <w:noProof/>
        </w:rPr>
        <w:fldChar w:fldCharType="end"/>
      </w:r>
      <w:r w:rsidR="00820610">
        <w:t xml:space="preserve"> </w:t>
      </w:r>
      <w:r w:rsidR="00820610" w:rsidRPr="00F47BB8">
        <w:t>A BlockingQueue with one thread putting into it, and another thread taking from it.</w:t>
      </w:r>
    </w:p>
    <w:p w14:paraId="65C50AFD" w14:textId="77777777" w:rsidR="00F54039" w:rsidRPr="00F54039" w:rsidRDefault="00F54039" w:rsidP="00F54039">
      <w:pPr>
        <w:rPr>
          <w:b/>
        </w:rPr>
      </w:pPr>
      <w:r w:rsidRPr="00F54039">
        <w:rPr>
          <w:rFonts w:hint="eastAsia"/>
          <w:b/>
        </w:rPr>
        <w:t>一个</w:t>
      </w:r>
      <w:proofErr w:type="gramStart"/>
      <w:r w:rsidRPr="00F54039">
        <w:rPr>
          <w:rFonts w:hint="eastAsia"/>
          <w:b/>
        </w:rPr>
        <w:t>线程往</w:t>
      </w:r>
      <w:proofErr w:type="gramEnd"/>
      <w:r w:rsidRPr="00F54039">
        <w:rPr>
          <w:rFonts w:hint="eastAsia"/>
          <w:b/>
        </w:rPr>
        <w:t>里边放，另外一个线程从里边取的一个</w:t>
      </w:r>
      <w:r w:rsidRPr="00F54039">
        <w:rPr>
          <w:b/>
        </w:rPr>
        <w:t xml:space="preserve"> BlockingQueue。</w:t>
      </w:r>
    </w:p>
    <w:p w14:paraId="5343734F" w14:textId="77777777" w:rsidR="00F54039" w:rsidRDefault="00F54039" w:rsidP="00081170">
      <w:pPr>
        <w:ind w:firstLine="420"/>
      </w:pPr>
      <w:r>
        <w:rPr>
          <w:rFonts w:hint="eastAsia"/>
        </w:rPr>
        <w:t>一个线程将会持续生产新对象并将其插入到队列之中，直到队列达到它所能容纳的临界点。也就是说，它是有限的。如果该阻塞队列到达了其临界点，负责生产的线程将会在往里边插入新对象时发生阻塞。它会一直处于阻塞之中，直到负责消费的线程从队列中拿走一个对象。</w:t>
      </w:r>
    </w:p>
    <w:p w14:paraId="4C91FC8D" w14:textId="0D98FB77" w:rsidR="00820610" w:rsidRDefault="00F54039" w:rsidP="00F54039">
      <w:pPr>
        <w:ind w:firstLine="420"/>
      </w:pPr>
      <w:r>
        <w:rPr>
          <w:rFonts w:hint="eastAsia"/>
        </w:rPr>
        <w:t>负责消费的线程将会一直从该阻塞队列中拿出对象。如果消费线程尝试去从一个空的队列中提取对象的话，这个消费线程将会处于阻塞之中，直到一个生产线程把一个对象丢进队列。</w:t>
      </w:r>
    </w:p>
    <w:p w14:paraId="40F3C0C6" w14:textId="3B1A1476" w:rsidR="00F54039" w:rsidRDefault="00F54039" w:rsidP="00331520">
      <w:pPr>
        <w:pStyle w:val="Heading2"/>
      </w:pPr>
      <w:r w:rsidRPr="00F54039">
        <w:t>BlockingQueue Methods</w:t>
      </w:r>
    </w:p>
    <w:p w14:paraId="728FCCDA" w14:textId="681F5A01" w:rsidR="00081170" w:rsidRDefault="00081170" w:rsidP="00081170">
      <w:pPr>
        <w:ind w:firstLine="420"/>
      </w:pPr>
      <w:r w:rsidRPr="00081170">
        <w:t xml:space="preserve">BlockingQueue 具有 4 </w:t>
      </w:r>
      <w:proofErr w:type="gramStart"/>
      <w:r w:rsidRPr="00081170">
        <w:t>组不同</w:t>
      </w:r>
      <w:proofErr w:type="gramEnd"/>
      <w:r w:rsidRPr="00081170">
        <w:t>的方法用于插入、移除以及对队列中的元素进行检查。如果请求的操作不能得到立即执行的话，每个方法的表现也不同。这些方法如下：</w:t>
      </w:r>
    </w:p>
    <w:tbl>
      <w:tblPr>
        <w:tblStyle w:val="TableGrid"/>
        <w:tblW w:w="10371" w:type="dxa"/>
        <w:tblLook w:val="04A0" w:firstRow="1" w:lastRow="0" w:firstColumn="1" w:lastColumn="0" w:noHBand="0" w:noVBand="1"/>
      </w:tblPr>
      <w:tblGrid>
        <w:gridCol w:w="1167"/>
        <w:gridCol w:w="2188"/>
        <w:gridCol w:w="1705"/>
        <w:gridCol w:w="1119"/>
        <w:gridCol w:w="4192"/>
      </w:tblGrid>
      <w:tr w:rsidR="00081170" w:rsidRPr="00081170" w14:paraId="0D744C2A" w14:textId="77777777" w:rsidTr="00081170">
        <w:trPr>
          <w:trHeight w:val="423"/>
        </w:trPr>
        <w:tc>
          <w:tcPr>
            <w:tcW w:w="0" w:type="auto"/>
            <w:vAlign w:val="center"/>
            <w:hideMark/>
          </w:tcPr>
          <w:p w14:paraId="0C505B52" w14:textId="77777777" w:rsidR="00081170" w:rsidRPr="00081170" w:rsidRDefault="00081170" w:rsidP="00081170">
            <w:pPr>
              <w:rPr>
                <w:rFonts w:asciiTheme="minorEastAsia" w:hAnsiTheme="minorEastAsia" w:cs="Helvetica"/>
                <w:color w:val="000000"/>
                <w:sz w:val="22"/>
                <w:szCs w:val="27"/>
              </w:rPr>
            </w:pPr>
            <w:r w:rsidRPr="00081170">
              <w:rPr>
                <w:rFonts w:asciiTheme="minorEastAsia" w:hAnsiTheme="minorEastAsia" w:cs="Helvetica"/>
                <w:color w:val="000000"/>
                <w:sz w:val="22"/>
                <w:szCs w:val="27"/>
              </w:rPr>
              <w:t> </w:t>
            </w:r>
          </w:p>
        </w:tc>
        <w:tc>
          <w:tcPr>
            <w:tcW w:w="0" w:type="auto"/>
            <w:vAlign w:val="center"/>
            <w:hideMark/>
          </w:tcPr>
          <w:p w14:paraId="01CC047A" w14:textId="77777777" w:rsidR="00081170" w:rsidRPr="00081170" w:rsidRDefault="00081170" w:rsidP="00081170">
            <w:pPr>
              <w:rPr>
                <w:rFonts w:asciiTheme="minorEastAsia" w:hAnsiTheme="minorEastAsia" w:cs="Helvetica"/>
                <w:color w:val="000000"/>
                <w:sz w:val="22"/>
                <w:szCs w:val="27"/>
              </w:rPr>
            </w:pPr>
            <w:r w:rsidRPr="00081170">
              <w:rPr>
                <w:rFonts w:asciiTheme="minorEastAsia" w:hAnsiTheme="minorEastAsia" w:cs="Helvetica"/>
                <w:b/>
                <w:bCs/>
                <w:color w:val="000000"/>
                <w:sz w:val="22"/>
                <w:szCs w:val="27"/>
              </w:rPr>
              <w:t>Throws Exception</w:t>
            </w:r>
          </w:p>
        </w:tc>
        <w:tc>
          <w:tcPr>
            <w:tcW w:w="0" w:type="auto"/>
            <w:vAlign w:val="center"/>
            <w:hideMark/>
          </w:tcPr>
          <w:p w14:paraId="0AD46BD4" w14:textId="77777777" w:rsidR="00081170" w:rsidRPr="00081170" w:rsidRDefault="00081170" w:rsidP="00081170">
            <w:pPr>
              <w:rPr>
                <w:rFonts w:asciiTheme="minorEastAsia" w:hAnsiTheme="minorEastAsia" w:cs="Helvetica"/>
                <w:color w:val="000000"/>
                <w:sz w:val="22"/>
                <w:szCs w:val="27"/>
              </w:rPr>
            </w:pPr>
            <w:r w:rsidRPr="00081170">
              <w:rPr>
                <w:rFonts w:asciiTheme="minorEastAsia" w:hAnsiTheme="minorEastAsia" w:cs="Helvetica"/>
                <w:b/>
                <w:bCs/>
                <w:color w:val="000000"/>
                <w:sz w:val="22"/>
                <w:szCs w:val="27"/>
              </w:rPr>
              <w:t>Special Value</w:t>
            </w:r>
          </w:p>
        </w:tc>
        <w:tc>
          <w:tcPr>
            <w:tcW w:w="0" w:type="auto"/>
            <w:vAlign w:val="center"/>
            <w:hideMark/>
          </w:tcPr>
          <w:p w14:paraId="12395DA4" w14:textId="77777777" w:rsidR="00081170" w:rsidRPr="00081170" w:rsidRDefault="00081170" w:rsidP="00081170">
            <w:pPr>
              <w:rPr>
                <w:rFonts w:asciiTheme="minorEastAsia" w:hAnsiTheme="minorEastAsia" w:cs="Helvetica"/>
                <w:color w:val="000000"/>
                <w:sz w:val="22"/>
                <w:szCs w:val="27"/>
              </w:rPr>
            </w:pPr>
            <w:r w:rsidRPr="00081170">
              <w:rPr>
                <w:rFonts w:asciiTheme="minorEastAsia" w:hAnsiTheme="minorEastAsia" w:cs="Helvetica"/>
                <w:b/>
                <w:bCs/>
                <w:color w:val="000000"/>
                <w:sz w:val="22"/>
                <w:szCs w:val="27"/>
              </w:rPr>
              <w:t>Blocks</w:t>
            </w:r>
          </w:p>
        </w:tc>
        <w:tc>
          <w:tcPr>
            <w:tcW w:w="0" w:type="auto"/>
            <w:vAlign w:val="center"/>
            <w:hideMark/>
          </w:tcPr>
          <w:p w14:paraId="3DCA1AD6" w14:textId="77777777" w:rsidR="00081170" w:rsidRPr="00081170" w:rsidRDefault="00081170" w:rsidP="00081170">
            <w:pPr>
              <w:rPr>
                <w:rFonts w:asciiTheme="minorEastAsia" w:hAnsiTheme="minorEastAsia" w:cs="Helvetica"/>
                <w:color w:val="000000"/>
                <w:sz w:val="22"/>
                <w:szCs w:val="27"/>
              </w:rPr>
            </w:pPr>
            <w:r w:rsidRPr="00081170">
              <w:rPr>
                <w:rFonts w:asciiTheme="minorEastAsia" w:hAnsiTheme="minorEastAsia" w:cs="Helvetica"/>
                <w:b/>
                <w:bCs/>
                <w:color w:val="000000"/>
                <w:sz w:val="22"/>
                <w:szCs w:val="27"/>
              </w:rPr>
              <w:t>Times Out</w:t>
            </w:r>
          </w:p>
        </w:tc>
      </w:tr>
      <w:tr w:rsidR="00081170" w:rsidRPr="00081170" w14:paraId="3E7CD957" w14:textId="77777777" w:rsidTr="00081170">
        <w:trPr>
          <w:trHeight w:val="423"/>
        </w:trPr>
        <w:tc>
          <w:tcPr>
            <w:tcW w:w="0" w:type="auto"/>
            <w:vAlign w:val="center"/>
            <w:hideMark/>
          </w:tcPr>
          <w:p w14:paraId="419A9CE8" w14:textId="77777777" w:rsidR="00081170" w:rsidRPr="00081170" w:rsidRDefault="00081170" w:rsidP="00081170">
            <w:pPr>
              <w:rPr>
                <w:rFonts w:asciiTheme="minorEastAsia" w:hAnsiTheme="minorEastAsia" w:cs="Helvetica"/>
                <w:color w:val="000000"/>
                <w:sz w:val="22"/>
                <w:szCs w:val="27"/>
              </w:rPr>
            </w:pPr>
            <w:r w:rsidRPr="00081170">
              <w:rPr>
                <w:rFonts w:asciiTheme="minorEastAsia" w:hAnsiTheme="minorEastAsia" w:cs="Helvetica"/>
                <w:b/>
                <w:bCs/>
                <w:color w:val="000000"/>
                <w:sz w:val="22"/>
                <w:szCs w:val="27"/>
              </w:rPr>
              <w:t>Insert</w:t>
            </w:r>
          </w:p>
        </w:tc>
        <w:tc>
          <w:tcPr>
            <w:tcW w:w="0" w:type="auto"/>
            <w:vAlign w:val="center"/>
            <w:hideMark/>
          </w:tcPr>
          <w:p w14:paraId="63824C37" w14:textId="77777777" w:rsidR="00081170" w:rsidRPr="00081170" w:rsidRDefault="00081170" w:rsidP="00081170">
            <w:pPr>
              <w:rPr>
                <w:rFonts w:ascii="Courier New" w:hAnsi="Courier New" w:cs="Courier New"/>
                <w:color w:val="000000"/>
                <w:sz w:val="22"/>
                <w:szCs w:val="27"/>
              </w:rPr>
            </w:pPr>
            <w:r w:rsidRPr="00081170">
              <w:rPr>
                <w:rFonts w:ascii="Courier New" w:hAnsi="Courier New" w:cs="Courier New"/>
                <w:color w:val="000000"/>
                <w:sz w:val="22"/>
              </w:rPr>
              <w:t>add(o)</w:t>
            </w:r>
          </w:p>
        </w:tc>
        <w:tc>
          <w:tcPr>
            <w:tcW w:w="0" w:type="auto"/>
            <w:vAlign w:val="center"/>
            <w:hideMark/>
          </w:tcPr>
          <w:p w14:paraId="18B2D551" w14:textId="77777777" w:rsidR="00081170" w:rsidRPr="00081170" w:rsidRDefault="00081170" w:rsidP="00081170">
            <w:pPr>
              <w:rPr>
                <w:rFonts w:ascii="Courier New" w:hAnsi="Courier New" w:cs="Courier New"/>
                <w:color w:val="000000"/>
                <w:sz w:val="22"/>
                <w:szCs w:val="27"/>
              </w:rPr>
            </w:pPr>
            <w:r w:rsidRPr="00081170">
              <w:rPr>
                <w:rFonts w:ascii="Courier New" w:hAnsi="Courier New" w:cs="Courier New"/>
                <w:color w:val="000000"/>
                <w:sz w:val="22"/>
              </w:rPr>
              <w:t>offer(o)</w:t>
            </w:r>
          </w:p>
        </w:tc>
        <w:tc>
          <w:tcPr>
            <w:tcW w:w="0" w:type="auto"/>
            <w:vAlign w:val="center"/>
            <w:hideMark/>
          </w:tcPr>
          <w:p w14:paraId="1FAE3728" w14:textId="77777777" w:rsidR="00081170" w:rsidRPr="00081170" w:rsidRDefault="00081170" w:rsidP="00081170">
            <w:pPr>
              <w:rPr>
                <w:rFonts w:ascii="Courier New" w:hAnsi="Courier New" w:cs="Courier New"/>
                <w:color w:val="000000"/>
                <w:sz w:val="22"/>
                <w:szCs w:val="27"/>
              </w:rPr>
            </w:pPr>
            <w:r w:rsidRPr="00081170">
              <w:rPr>
                <w:rFonts w:ascii="Courier New" w:hAnsi="Courier New" w:cs="Courier New"/>
                <w:color w:val="000000"/>
                <w:sz w:val="22"/>
              </w:rPr>
              <w:t>put(o)</w:t>
            </w:r>
          </w:p>
        </w:tc>
        <w:tc>
          <w:tcPr>
            <w:tcW w:w="0" w:type="auto"/>
            <w:vAlign w:val="center"/>
            <w:hideMark/>
          </w:tcPr>
          <w:p w14:paraId="7986ABE1" w14:textId="77777777" w:rsidR="00081170" w:rsidRPr="00081170" w:rsidRDefault="00081170" w:rsidP="00081170">
            <w:pPr>
              <w:rPr>
                <w:rFonts w:ascii="Courier New" w:hAnsi="Courier New" w:cs="Courier New"/>
                <w:color w:val="000000"/>
                <w:sz w:val="22"/>
                <w:szCs w:val="27"/>
              </w:rPr>
            </w:pPr>
            <w:proofErr w:type="gramStart"/>
            <w:r w:rsidRPr="00081170">
              <w:rPr>
                <w:rFonts w:ascii="Courier New" w:hAnsi="Courier New" w:cs="Courier New"/>
                <w:color w:val="000000"/>
                <w:sz w:val="22"/>
              </w:rPr>
              <w:t>offer(</w:t>
            </w:r>
            <w:proofErr w:type="gramEnd"/>
            <w:r w:rsidRPr="00081170">
              <w:rPr>
                <w:rFonts w:ascii="Courier New" w:hAnsi="Courier New" w:cs="Courier New"/>
                <w:color w:val="000000"/>
                <w:sz w:val="22"/>
              </w:rPr>
              <w:t>o, timeout, timeunit)</w:t>
            </w:r>
          </w:p>
        </w:tc>
      </w:tr>
      <w:tr w:rsidR="00081170" w:rsidRPr="00081170" w14:paraId="05218786" w14:textId="77777777" w:rsidTr="00081170">
        <w:trPr>
          <w:trHeight w:val="423"/>
        </w:trPr>
        <w:tc>
          <w:tcPr>
            <w:tcW w:w="0" w:type="auto"/>
            <w:vAlign w:val="center"/>
            <w:hideMark/>
          </w:tcPr>
          <w:p w14:paraId="56AAA928" w14:textId="77777777" w:rsidR="00081170" w:rsidRPr="00081170" w:rsidRDefault="00081170" w:rsidP="00081170">
            <w:pPr>
              <w:rPr>
                <w:rFonts w:asciiTheme="minorEastAsia" w:hAnsiTheme="minorEastAsia" w:cs="Helvetica"/>
                <w:color w:val="000000"/>
                <w:sz w:val="22"/>
                <w:szCs w:val="27"/>
              </w:rPr>
            </w:pPr>
            <w:r w:rsidRPr="00081170">
              <w:rPr>
                <w:rFonts w:asciiTheme="minorEastAsia" w:hAnsiTheme="minorEastAsia" w:cs="Helvetica"/>
                <w:b/>
                <w:bCs/>
                <w:color w:val="000000"/>
                <w:sz w:val="22"/>
                <w:szCs w:val="27"/>
              </w:rPr>
              <w:t>Remove</w:t>
            </w:r>
          </w:p>
        </w:tc>
        <w:tc>
          <w:tcPr>
            <w:tcW w:w="0" w:type="auto"/>
            <w:vAlign w:val="center"/>
            <w:hideMark/>
          </w:tcPr>
          <w:p w14:paraId="6C285977" w14:textId="77777777" w:rsidR="00081170" w:rsidRPr="00081170" w:rsidRDefault="00081170" w:rsidP="00081170">
            <w:pPr>
              <w:rPr>
                <w:rFonts w:ascii="Courier New" w:hAnsi="Courier New" w:cs="Courier New"/>
                <w:color w:val="000000"/>
                <w:sz w:val="22"/>
                <w:szCs w:val="27"/>
              </w:rPr>
            </w:pPr>
            <w:r w:rsidRPr="00081170">
              <w:rPr>
                <w:rFonts w:ascii="Courier New" w:hAnsi="Courier New" w:cs="Courier New"/>
                <w:color w:val="000000"/>
                <w:sz w:val="22"/>
              </w:rPr>
              <w:t>remove(o)</w:t>
            </w:r>
          </w:p>
        </w:tc>
        <w:tc>
          <w:tcPr>
            <w:tcW w:w="0" w:type="auto"/>
            <w:vAlign w:val="center"/>
            <w:hideMark/>
          </w:tcPr>
          <w:p w14:paraId="62FD26AF" w14:textId="77777777" w:rsidR="00081170" w:rsidRPr="00081170" w:rsidRDefault="00081170" w:rsidP="00081170">
            <w:pPr>
              <w:rPr>
                <w:rFonts w:ascii="Courier New" w:hAnsi="Courier New" w:cs="Courier New"/>
                <w:color w:val="000000"/>
                <w:sz w:val="22"/>
                <w:szCs w:val="27"/>
              </w:rPr>
            </w:pPr>
            <w:proofErr w:type="gramStart"/>
            <w:r w:rsidRPr="00081170">
              <w:rPr>
                <w:rFonts w:ascii="Courier New" w:hAnsi="Courier New" w:cs="Courier New"/>
                <w:color w:val="000000"/>
                <w:sz w:val="22"/>
              </w:rPr>
              <w:t>poll(</w:t>
            </w:r>
            <w:proofErr w:type="gramEnd"/>
            <w:r w:rsidRPr="00081170">
              <w:rPr>
                <w:rFonts w:ascii="Courier New" w:hAnsi="Courier New" w:cs="Courier New"/>
                <w:color w:val="000000"/>
                <w:sz w:val="22"/>
              </w:rPr>
              <w:t>)</w:t>
            </w:r>
          </w:p>
        </w:tc>
        <w:tc>
          <w:tcPr>
            <w:tcW w:w="0" w:type="auto"/>
            <w:vAlign w:val="center"/>
            <w:hideMark/>
          </w:tcPr>
          <w:p w14:paraId="24C1FC8A" w14:textId="77777777" w:rsidR="00081170" w:rsidRPr="00081170" w:rsidRDefault="00081170" w:rsidP="00081170">
            <w:pPr>
              <w:rPr>
                <w:rFonts w:ascii="Courier New" w:hAnsi="Courier New" w:cs="Courier New"/>
                <w:color w:val="000000"/>
                <w:sz w:val="22"/>
                <w:szCs w:val="27"/>
              </w:rPr>
            </w:pPr>
            <w:proofErr w:type="gramStart"/>
            <w:r w:rsidRPr="00081170">
              <w:rPr>
                <w:rFonts w:ascii="Courier New" w:hAnsi="Courier New" w:cs="Courier New"/>
                <w:color w:val="000000"/>
                <w:sz w:val="22"/>
              </w:rPr>
              <w:t>take(</w:t>
            </w:r>
            <w:proofErr w:type="gramEnd"/>
            <w:r w:rsidRPr="00081170">
              <w:rPr>
                <w:rFonts w:ascii="Courier New" w:hAnsi="Courier New" w:cs="Courier New"/>
                <w:color w:val="000000"/>
                <w:sz w:val="22"/>
              </w:rPr>
              <w:t>)</w:t>
            </w:r>
          </w:p>
        </w:tc>
        <w:tc>
          <w:tcPr>
            <w:tcW w:w="0" w:type="auto"/>
            <w:vAlign w:val="center"/>
            <w:hideMark/>
          </w:tcPr>
          <w:p w14:paraId="4102025D" w14:textId="77777777" w:rsidR="00081170" w:rsidRPr="00081170" w:rsidRDefault="00081170" w:rsidP="00081170">
            <w:pPr>
              <w:rPr>
                <w:rFonts w:ascii="Courier New" w:hAnsi="Courier New" w:cs="Courier New"/>
                <w:color w:val="000000"/>
                <w:sz w:val="22"/>
                <w:szCs w:val="27"/>
              </w:rPr>
            </w:pPr>
            <w:proofErr w:type="gramStart"/>
            <w:r w:rsidRPr="00081170">
              <w:rPr>
                <w:rFonts w:ascii="Courier New" w:hAnsi="Courier New" w:cs="Courier New"/>
                <w:color w:val="000000"/>
                <w:sz w:val="22"/>
              </w:rPr>
              <w:t>poll(</w:t>
            </w:r>
            <w:proofErr w:type="gramEnd"/>
            <w:r w:rsidRPr="00081170">
              <w:rPr>
                <w:rFonts w:ascii="Courier New" w:hAnsi="Courier New" w:cs="Courier New"/>
                <w:color w:val="000000"/>
                <w:sz w:val="22"/>
              </w:rPr>
              <w:t>timeout, timeunit)</w:t>
            </w:r>
          </w:p>
        </w:tc>
      </w:tr>
      <w:tr w:rsidR="00081170" w:rsidRPr="00081170" w14:paraId="4CAE3B1B" w14:textId="77777777" w:rsidTr="00081170">
        <w:trPr>
          <w:trHeight w:val="423"/>
        </w:trPr>
        <w:tc>
          <w:tcPr>
            <w:tcW w:w="0" w:type="auto"/>
            <w:vAlign w:val="center"/>
            <w:hideMark/>
          </w:tcPr>
          <w:p w14:paraId="7258DC12" w14:textId="77777777" w:rsidR="00081170" w:rsidRPr="00081170" w:rsidRDefault="00081170" w:rsidP="00081170">
            <w:pPr>
              <w:rPr>
                <w:rFonts w:asciiTheme="minorEastAsia" w:hAnsiTheme="minorEastAsia" w:cs="Helvetica"/>
                <w:color w:val="000000"/>
                <w:sz w:val="22"/>
                <w:szCs w:val="27"/>
              </w:rPr>
            </w:pPr>
            <w:r w:rsidRPr="00081170">
              <w:rPr>
                <w:rFonts w:asciiTheme="minorEastAsia" w:hAnsiTheme="minorEastAsia" w:cs="Helvetica"/>
                <w:b/>
                <w:bCs/>
                <w:color w:val="000000"/>
                <w:sz w:val="22"/>
                <w:szCs w:val="27"/>
              </w:rPr>
              <w:t>Examine</w:t>
            </w:r>
          </w:p>
        </w:tc>
        <w:tc>
          <w:tcPr>
            <w:tcW w:w="0" w:type="auto"/>
            <w:vAlign w:val="center"/>
            <w:hideMark/>
          </w:tcPr>
          <w:p w14:paraId="55FF87D0" w14:textId="77777777" w:rsidR="00081170" w:rsidRPr="00081170" w:rsidRDefault="00081170" w:rsidP="00081170">
            <w:pPr>
              <w:rPr>
                <w:rFonts w:ascii="Courier New" w:hAnsi="Courier New" w:cs="Courier New"/>
                <w:color w:val="000000"/>
                <w:sz w:val="22"/>
                <w:szCs w:val="27"/>
              </w:rPr>
            </w:pPr>
            <w:proofErr w:type="gramStart"/>
            <w:r w:rsidRPr="00081170">
              <w:rPr>
                <w:rFonts w:ascii="Courier New" w:hAnsi="Courier New" w:cs="Courier New"/>
                <w:color w:val="000000"/>
                <w:sz w:val="22"/>
              </w:rPr>
              <w:t>element(</w:t>
            </w:r>
            <w:proofErr w:type="gramEnd"/>
            <w:r w:rsidRPr="00081170">
              <w:rPr>
                <w:rFonts w:ascii="Courier New" w:hAnsi="Courier New" w:cs="Courier New"/>
                <w:color w:val="000000"/>
                <w:sz w:val="22"/>
              </w:rPr>
              <w:t>)</w:t>
            </w:r>
          </w:p>
        </w:tc>
        <w:tc>
          <w:tcPr>
            <w:tcW w:w="0" w:type="auto"/>
            <w:vAlign w:val="center"/>
            <w:hideMark/>
          </w:tcPr>
          <w:p w14:paraId="470A1858" w14:textId="77777777" w:rsidR="00081170" w:rsidRPr="00081170" w:rsidRDefault="00081170" w:rsidP="00081170">
            <w:pPr>
              <w:rPr>
                <w:rFonts w:ascii="Courier New" w:hAnsi="Courier New" w:cs="Courier New"/>
                <w:color w:val="000000"/>
                <w:sz w:val="22"/>
                <w:szCs w:val="27"/>
              </w:rPr>
            </w:pPr>
            <w:proofErr w:type="gramStart"/>
            <w:r w:rsidRPr="00081170">
              <w:rPr>
                <w:rFonts w:ascii="Courier New" w:hAnsi="Courier New" w:cs="Courier New"/>
                <w:color w:val="000000"/>
                <w:sz w:val="22"/>
              </w:rPr>
              <w:t>peek(</w:t>
            </w:r>
            <w:proofErr w:type="gramEnd"/>
            <w:r w:rsidRPr="00081170">
              <w:rPr>
                <w:rFonts w:ascii="Courier New" w:hAnsi="Courier New" w:cs="Courier New"/>
                <w:color w:val="000000"/>
                <w:sz w:val="22"/>
              </w:rPr>
              <w:t>)</w:t>
            </w:r>
          </w:p>
        </w:tc>
        <w:tc>
          <w:tcPr>
            <w:tcW w:w="0" w:type="auto"/>
            <w:vAlign w:val="center"/>
            <w:hideMark/>
          </w:tcPr>
          <w:p w14:paraId="6954C361" w14:textId="77777777" w:rsidR="00081170" w:rsidRPr="00081170" w:rsidRDefault="00081170" w:rsidP="00081170">
            <w:pPr>
              <w:rPr>
                <w:rFonts w:ascii="Courier New" w:hAnsi="Courier New" w:cs="Courier New"/>
                <w:color w:val="000000"/>
                <w:sz w:val="22"/>
                <w:szCs w:val="27"/>
              </w:rPr>
            </w:pPr>
            <w:r w:rsidRPr="00081170">
              <w:rPr>
                <w:rFonts w:ascii="Courier New" w:hAnsi="Courier New" w:cs="Courier New"/>
                <w:color w:val="000000"/>
                <w:sz w:val="22"/>
              </w:rPr>
              <w:t> </w:t>
            </w:r>
          </w:p>
        </w:tc>
        <w:tc>
          <w:tcPr>
            <w:tcW w:w="0" w:type="auto"/>
            <w:vAlign w:val="center"/>
            <w:hideMark/>
          </w:tcPr>
          <w:p w14:paraId="73D85127" w14:textId="77777777" w:rsidR="00081170" w:rsidRPr="00081170" w:rsidRDefault="00081170" w:rsidP="00081170">
            <w:pPr>
              <w:rPr>
                <w:rFonts w:ascii="Courier New" w:hAnsi="Courier New" w:cs="Courier New"/>
                <w:color w:val="000000"/>
                <w:sz w:val="22"/>
                <w:szCs w:val="27"/>
              </w:rPr>
            </w:pPr>
            <w:r w:rsidRPr="00081170">
              <w:rPr>
                <w:rFonts w:ascii="Courier New" w:hAnsi="Courier New" w:cs="Courier New"/>
                <w:color w:val="000000"/>
                <w:sz w:val="22"/>
              </w:rPr>
              <w:t> </w:t>
            </w:r>
          </w:p>
        </w:tc>
      </w:tr>
    </w:tbl>
    <w:p w14:paraId="15CCC217" w14:textId="39B58D88" w:rsidR="00081170" w:rsidRDefault="00081170" w:rsidP="00081170">
      <w:pPr>
        <w:spacing w:before="120"/>
        <w:ind w:firstLine="418"/>
      </w:pPr>
      <w:r w:rsidRPr="00081170">
        <w:rPr>
          <w:rFonts w:hint="eastAsia"/>
        </w:rPr>
        <w:t>四组不同的行为方式解释：</w:t>
      </w:r>
    </w:p>
    <w:p w14:paraId="3CA973E5" w14:textId="77777777" w:rsidR="00081170" w:rsidRDefault="00081170" w:rsidP="003268EF">
      <w:pPr>
        <w:pStyle w:val="ListParagraph"/>
        <w:numPr>
          <w:ilvl w:val="0"/>
          <w:numId w:val="2"/>
        </w:numPr>
        <w:spacing w:before="120"/>
        <w:ind w:firstLineChars="0"/>
      </w:pPr>
      <w:r w:rsidRPr="00331520">
        <w:rPr>
          <w:rFonts w:hint="eastAsia"/>
          <w:b/>
        </w:rPr>
        <w:t>抛异常</w:t>
      </w:r>
      <w:r>
        <w:rPr>
          <w:rFonts w:hint="eastAsia"/>
        </w:rPr>
        <w:t>：如果试图的操作无法立即执行，抛一个异常。</w:t>
      </w:r>
    </w:p>
    <w:p w14:paraId="4BCFF58D" w14:textId="77777777" w:rsidR="00081170" w:rsidRDefault="00081170" w:rsidP="003268EF">
      <w:pPr>
        <w:pStyle w:val="ListParagraph"/>
        <w:numPr>
          <w:ilvl w:val="0"/>
          <w:numId w:val="2"/>
        </w:numPr>
        <w:spacing w:before="120"/>
        <w:ind w:firstLineChars="0"/>
      </w:pPr>
      <w:r w:rsidRPr="00331520">
        <w:rPr>
          <w:rFonts w:hint="eastAsia"/>
          <w:b/>
        </w:rPr>
        <w:t>特定值</w:t>
      </w:r>
      <w:r>
        <w:rPr>
          <w:rFonts w:hint="eastAsia"/>
        </w:rPr>
        <w:t>：如果试图的操作无法立即执行，返回一个特定的值</w:t>
      </w:r>
      <w:r>
        <w:t>(常常是 true / false)。</w:t>
      </w:r>
    </w:p>
    <w:p w14:paraId="040C0881" w14:textId="77777777" w:rsidR="00081170" w:rsidRDefault="00081170" w:rsidP="003268EF">
      <w:pPr>
        <w:pStyle w:val="ListParagraph"/>
        <w:numPr>
          <w:ilvl w:val="0"/>
          <w:numId w:val="2"/>
        </w:numPr>
        <w:spacing w:before="120"/>
        <w:ind w:firstLineChars="0"/>
      </w:pPr>
      <w:r w:rsidRPr="00331520">
        <w:rPr>
          <w:rFonts w:hint="eastAsia"/>
          <w:b/>
        </w:rPr>
        <w:t>阻塞</w:t>
      </w:r>
      <w:r>
        <w:rPr>
          <w:rFonts w:hint="eastAsia"/>
        </w:rPr>
        <w:t>：如果试图的操作无法立即执行，该方法调用将会发生阻塞，直到能够执行。</w:t>
      </w:r>
    </w:p>
    <w:p w14:paraId="0503705A" w14:textId="5CAEEE04" w:rsidR="00081170" w:rsidRPr="00081170" w:rsidRDefault="00081170" w:rsidP="003268EF">
      <w:pPr>
        <w:pStyle w:val="ListParagraph"/>
        <w:numPr>
          <w:ilvl w:val="0"/>
          <w:numId w:val="2"/>
        </w:numPr>
        <w:spacing w:before="120"/>
        <w:ind w:firstLineChars="0"/>
      </w:pPr>
      <w:r w:rsidRPr="00331520">
        <w:rPr>
          <w:rFonts w:hint="eastAsia"/>
          <w:b/>
        </w:rPr>
        <w:t>超时</w:t>
      </w:r>
      <w:r>
        <w:rPr>
          <w:rFonts w:hint="eastAsia"/>
        </w:rPr>
        <w:t>：如果试图的操作无法立即执行，该方法调用将会发生阻塞，直到能够执行，但等待时间不会超过给定值。返回一个特定值以告知该操作是否成功</w:t>
      </w:r>
      <w:r>
        <w:t>(典型的是 true / false)。</w:t>
      </w:r>
    </w:p>
    <w:p w14:paraId="233EF71B" w14:textId="77777777" w:rsidR="00331520" w:rsidRPr="001A7850" w:rsidRDefault="00331520" w:rsidP="00331520">
      <w:pPr>
        <w:rPr>
          <w:b/>
          <w:color w:val="FF0000"/>
        </w:rPr>
      </w:pPr>
      <w:r w:rsidRPr="001A7850">
        <w:rPr>
          <w:rFonts w:hint="eastAsia"/>
          <w:b/>
          <w:color w:val="FF0000"/>
        </w:rPr>
        <w:t>无法向一个</w:t>
      </w:r>
      <w:r w:rsidRPr="001A7850">
        <w:rPr>
          <w:b/>
          <w:color w:val="FF0000"/>
        </w:rPr>
        <w:t xml:space="preserve"> BlockingQueue 中插入 null。如果你试图插入 null，BlockingQueue 将会抛出一个 NullPointerException。</w:t>
      </w:r>
    </w:p>
    <w:p w14:paraId="2D2856C1" w14:textId="5EE4AD98" w:rsidR="00F54039" w:rsidRDefault="00331520" w:rsidP="00331520">
      <w:pPr>
        <w:ind w:firstLine="420"/>
      </w:pPr>
      <w:r>
        <w:rPr>
          <w:rFonts w:hint="eastAsia"/>
        </w:rPr>
        <w:t>可以访问到</w:t>
      </w:r>
      <w:r>
        <w:t xml:space="preserve"> BlockingQueue 中的所有元素，而不仅仅是开始和结束的元素。比如说，你将一个对象放入队列之中以等待处理，但你的应用想要将其取消掉。那么你可以调用诸如 remove(o) 方法来将队列之中的特定对象进行移除。</w:t>
      </w:r>
      <w:r w:rsidRPr="00331520">
        <w:rPr>
          <w:b/>
          <w:i/>
        </w:rPr>
        <w:t>但是这么干效率并不高</w:t>
      </w:r>
      <w:r>
        <w:t>(译者注：基于队列的数据结构，获取除开始或结束位置的其他对象的效率不会太高)，因此你尽量不要用这一类的方法，除非你确实不得不那么做。</w:t>
      </w:r>
    </w:p>
    <w:p w14:paraId="05E48D9E" w14:textId="0A842677" w:rsidR="00331520" w:rsidRDefault="00331520" w:rsidP="00331520">
      <w:pPr>
        <w:pStyle w:val="Heading2"/>
      </w:pPr>
      <w:r w:rsidRPr="00331520">
        <w:t>BlockingQueue Implementations</w:t>
      </w:r>
    </w:p>
    <w:p w14:paraId="0AC45536" w14:textId="44D3298C" w:rsidR="00331520" w:rsidRDefault="00331520" w:rsidP="00331520">
      <w:pPr>
        <w:ind w:firstLine="420"/>
      </w:pPr>
      <w:r w:rsidRPr="00331520">
        <w:t>BlockingQueue 是个接口，你需要使用它的实现之一来使用 BlockingQueue。java.util.concurrent 具有以下 BlockingQueue 接口的实现(Java 6)：</w:t>
      </w:r>
    </w:p>
    <w:p w14:paraId="22FCB20E" w14:textId="77777777" w:rsidR="00331520" w:rsidRPr="00331520" w:rsidRDefault="00331520" w:rsidP="003268EF">
      <w:pPr>
        <w:pStyle w:val="ListParagraph"/>
        <w:numPr>
          <w:ilvl w:val="0"/>
          <w:numId w:val="3"/>
        </w:numPr>
        <w:ind w:firstLineChars="0"/>
        <w:rPr>
          <w:b/>
        </w:rPr>
      </w:pPr>
      <w:r w:rsidRPr="00331520">
        <w:rPr>
          <w:b/>
        </w:rPr>
        <w:t>ArrayBlockingQueue</w:t>
      </w:r>
    </w:p>
    <w:p w14:paraId="534793B5" w14:textId="77777777" w:rsidR="00331520" w:rsidRPr="00331520" w:rsidRDefault="00331520" w:rsidP="003268EF">
      <w:pPr>
        <w:pStyle w:val="ListParagraph"/>
        <w:numPr>
          <w:ilvl w:val="0"/>
          <w:numId w:val="3"/>
        </w:numPr>
        <w:ind w:firstLineChars="0"/>
        <w:rPr>
          <w:b/>
        </w:rPr>
      </w:pPr>
      <w:r w:rsidRPr="00331520">
        <w:rPr>
          <w:b/>
        </w:rPr>
        <w:t>DelayQueue</w:t>
      </w:r>
    </w:p>
    <w:p w14:paraId="7BFA71AC" w14:textId="77777777" w:rsidR="00331520" w:rsidRPr="00331520" w:rsidRDefault="00331520" w:rsidP="003268EF">
      <w:pPr>
        <w:pStyle w:val="ListParagraph"/>
        <w:numPr>
          <w:ilvl w:val="0"/>
          <w:numId w:val="3"/>
        </w:numPr>
        <w:ind w:firstLineChars="0"/>
        <w:rPr>
          <w:b/>
        </w:rPr>
      </w:pPr>
      <w:r w:rsidRPr="00331520">
        <w:rPr>
          <w:b/>
        </w:rPr>
        <w:t>LinkedBlockingQueue</w:t>
      </w:r>
    </w:p>
    <w:p w14:paraId="51E7DB67" w14:textId="77777777" w:rsidR="00331520" w:rsidRPr="00331520" w:rsidRDefault="00331520" w:rsidP="003268EF">
      <w:pPr>
        <w:pStyle w:val="ListParagraph"/>
        <w:numPr>
          <w:ilvl w:val="0"/>
          <w:numId w:val="3"/>
        </w:numPr>
        <w:ind w:firstLineChars="0"/>
        <w:rPr>
          <w:b/>
        </w:rPr>
      </w:pPr>
      <w:r w:rsidRPr="00331520">
        <w:rPr>
          <w:b/>
        </w:rPr>
        <w:t>PriorityBlockingQueue</w:t>
      </w:r>
    </w:p>
    <w:p w14:paraId="49B8D574" w14:textId="46D8EB70" w:rsidR="00331520" w:rsidRPr="00331520" w:rsidRDefault="00331520" w:rsidP="003268EF">
      <w:pPr>
        <w:pStyle w:val="ListParagraph"/>
        <w:numPr>
          <w:ilvl w:val="0"/>
          <w:numId w:val="3"/>
        </w:numPr>
        <w:ind w:firstLineChars="0"/>
      </w:pPr>
      <w:r w:rsidRPr="00331520">
        <w:rPr>
          <w:b/>
        </w:rPr>
        <w:t>SynchronousQueue</w:t>
      </w:r>
    </w:p>
    <w:p w14:paraId="417D3EC6" w14:textId="74FA6099" w:rsidR="00820610" w:rsidRDefault="00331520" w:rsidP="00331520">
      <w:pPr>
        <w:pStyle w:val="Heading2"/>
      </w:pPr>
      <w:r w:rsidRPr="00331520">
        <w:t>Java BlockingQueue Example</w:t>
      </w:r>
    </w:p>
    <w:p w14:paraId="2D8517D5" w14:textId="77777777" w:rsidR="00331520" w:rsidRDefault="00331520" w:rsidP="00331520">
      <w:r>
        <w:rPr>
          <w:rFonts w:hint="eastAsia"/>
        </w:rPr>
        <w:t>这里是一个</w:t>
      </w:r>
      <w:r>
        <w:t xml:space="preserve"> Java 中使用 BlockingQueue 的示例。本示例使用的是 BlockingQueue 接口的 ArrayBlockingQueue 实现。</w:t>
      </w:r>
    </w:p>
    <w:p w14:paraId="4458D44E" w14:textId="65F00ADD" w:rsidR="00331520" w:rsidRPr="00331520" w:rsidRDefault="00331520" w:rsidP="00331520">
      <w:r>
        <w:rPr>
          <w:rFonts w:hint="eastAsia"/>
        </w:rPr>
        <w:t>首先，</w:t>
      </w:r>
      <w:r>
        <w:t>BlockingQueueExample 类分别在两个独立的线程中启动了一个 Producer 和 一个 Consumer。Producer 向一个共享的 BlockingQueue 中注入字符串，而 Consumer 则会从中把它们拿出来。</w:t>
      </w:r>
    </w:p>
    <w:p w14:paraId="68C1BFAF" w14:textId="77777777" w:rsidR="00331520" w:rsidRPr="00331520" w:rsidRDefault="00331520" w:rsidP="00331520">
      <w:pPr>
        <w:pStyle w:val="Code-C"/>
      </w:pPr>
      <w:r w:rsidRPr="00331520">
        <w:t>public class BlockingQueueExample {</w:t>
      </w:r>
    </w:p>
    <w:p w14:paraId="6BE390DC" w14:textId="77777777" w:rsidR="00331520" w:rsidRPr="00331520" w:rsidRDefault="00331520" w:rsidP="00331520">
      <w:pPr>
        <w:pStyle w:val="Code-C"/>
      </w:pPr>
    </w:p>
    <w:p w14:paraId="14394488" w14:textId="77777777" w:rsidR="00331520" w:rsidRPr="00331520" w:rsidRDefault="00331520" w:rsidP="00331520">
      <w:pPr>
        <w:pStyle w:val="Code-C"/>
      </w:pPr>
      <w:r w:rsidRPr="00331520">
        <w:t xml:space="preserve">    public static void main(</w:t>
      </w:r>
      <w:proofErr w:type="gramStart"/>
      <w:r w:rsidRPr="00331520">
        <w:t>String[</w:t>
      </w:r>
      <w:proofErr w:type="gramEnd"/>
      <w:r w:rsidRPr="00331520">
        <w:t>] args) throws Exception {</w:t>
      </w:r>
    </w:p>
    <w:p w14:paraId="7406CB94" w14:textId="77777777" w:rsidR="00331520" w:rsidRPr="00331520" w:rsidRDefault="00331520" w:rsidP="00331520">
      <w:pPr>
        <w:pStyle w:val="Code-C"/>
      </w:pPr>
    </w:p>
    <w:p w14:paraId="43BCD31E" w14:textId="77777777" w:rsidR="00331520" w:rsidRPr="00331520" w:rsidRDefault="00331520" w:rsidP="00331520">
      <w:pPr>
        <w:pStyle w:val="Code-C"/>
      </w:pPr>
      <w:r w:rsidRPr="00331520">
        <w:t xml:space="preserve">        BlockingQueue queue = new </w:t>
      </w:r>
      <w:proofErr w:type="gramStart"/>
      <w:r w:rsidRPr="00331520">
        <w:t>ArrayBlockingQueue(</w:t>
      </w:r>
      <w:proofErr w:type="gramEnd"/>
      <w:r w:rsidRPr="00331520">
        <w:t>1024);</w:t>
      </w:r>
    </w:p>
    <w:p w14:paraId="3DFC0489" w14:textId="77777777" w:rsidR="00331520" w:rsidRPr="00331520" w:rsidRDefault="00331520" w:rsidP="00331520">
      <w:pPr>
        <w:pStyle w:val="Code-C"/>
      </w:pPr>
    </w:p>
    <w:p w14:paraId="0846BF0F" w14:textId="77777777" w:rsidR="00331520" w:rsidRPr="00331520" w:rsidRDefault="00331520" w:rsidP="00331520">
      <w:pPr>
        <w:pStyle w:val="Code-C"/>
      </w:pPr>
      <w:r w:rsidRPr="00331520">
        <w:t xml:space="preserve">        Producer producer = new Producer(queue);</w:t>
      </w:r>
    </w:p>
    <w:p w14:paraId="1D1C5A46" w14:textId="77777777" w:rsidR="00331520" w:rsidRPr="00331520" w:rsidRDefault="00331520" w:rsidP="00331520">
      <w:pPr>
        <w:pStyle w:val="Code-C"/>
      </w:pPr>
      <w:r w:rsidRPr="00331520">
        <w:t xml:space="preserve">        Consumer consumer = new Consumer(queue);</w:t>
      </w:r>
    </w:p>
    <w:p w14:paraId="63BFEF44" w14:textId="77777777" w:rsidR="00331520" w:rsidRPr="00331520" w:rsidRDefault="00331520" w:rsidP="00331520">
      <w:pPr>
        <w:pStyle w:val="Code-C"/>
      </w:pPr>
    </w:p>
    <w:p w14:paraId="554AFA9D" w14:textId="77777777" w:rsidR="00331520" w:rsidRPr="00331520" w:rsidRDefault="00331520" w:rsidP="00331520">
      <w:pPr>
        <w:pStyle w:val="Code-C"/>
      </w:pPr>
      <w:r w:rsidRPr="00331520">
        <w:t xml:space="preserve">        new Thread(producer</w:t>
      </w:r>
      <w:proofErr w:type="gramStart"/>
      <w:r w:rsidRPr="00331520">
        <w:t>).start</w:t>
      </w:r>
      <w:proofErr w:type="gramEnd"/>
      <w:r w:rsidRPr="00331520">
        <w:t>();</w:t>
      </w:r>
    </w:p>
    <w:p w14:paraId="387D3CFE" w14:textId="77777777" w:rsidR="00331520" w:rsidRPr="00331520" w:rsidRDefault="00331520" w:rsidP="00331520">
      <w:pPr>
        <w:pStyle w:val="Code-C"/>
      </w:pPr>
      <w:r w:rsidRPr="00331520">
        <w:t xml:space="preserve">        new Thread(consumer</w:t>
      </w:r>
      <w:proofErr w:type="gramStart"/>
      <w:r w:rsidRPr="00331520">
        <w:t>).start</w:t>
      </w:r>
      <w:proofErr w:type="gramEnd"/>
      <w:r w:rsidRPr="00331520">
        <w:t>();</w:t>
      </w:r>
    </w:p>
    <w:p w14:paraId="37999B97" w14:textId="77777777" w:rsidR="00331520" w:rsidRPr="00331520" w:rsidRDefault="00331520" w:rsidP="00331520">
      <w:pPr>
        <w:pStyle w:val="Code-C"/>
      </w:pPr>
    </w:p>
    <w:p w14:paraId="1AF2B5FE" w14:textId="77777777" w:rsidR="00331520" w:rsidRPr="00331520" w:rsidRDefault="00331520" w:rsidP="00331520">
      <w:pPr>
        <w:pStyle w:val="Code-C"/>
      </w:pPr>
      <w:r w:rsidRPr="00331520">
        <w:t xml:space="preserve">        Thread.sleep(4000);</w:t>
      </w:r>
    </w:p>
    <w:p w14:paraId="6C3C8559" w14:textId="77777777" w:rsidR="00331520" w:rsidRPr="00331520" w:rsidRDefault="00331520" w:rsidP="00331520">
      <w:pPr>
        <w:pStyle w:val="Code-C"/>
      </w:pPr>
      <w:r w:rsidRPr="00331520">
        <w:t xml:space="preserve">    }</w:t>
      </w:r>
    </w:p>
    <w:p w14:paraId="68D48A63" w14:textId="77777777" w:rsidR="00331520" w:rsidRPr="00331520" w:rsidRDefault="00331520" w:rsidP="00331520">
      <w:pPr>
        <w:pStyle w:val="Code-C"/>
      </w:pPr>
      <w:r w:rsidRPr="00331520">
        <w:t>}</w:t>
      </w:r>
    </w:p>
    <w:p w14:paraId="2B2DA485" w14:textId="530820D7" w:rsidR="002C60E9" w:rsidRDefault="00331520" w:rsidP="002C60E9">
      <w:r w:rsidRPr="00331520">
        <w:rPr>
          <w:rFonts w:hint="eastAsia"/>
        </w:rPr>
        <w:t>以下是</w:t>
      </w:r>
      <w:r w:rsidRPr="00331520">
        <w:t xml:space="preserve"> Producer 类。注意它在每次 put() 调用时是如何休眠一秒钟的。这将导致 Consumer 在等待队列中对象的时候发生阻塞。</w:t>
      </w:r>
    </w:p>
    <w:p w14:paraId="17F247AA" w14:textId="77777777" w:rsidR="00331520" w:rsidRPr="00331520" w:rsidRDefault="00331520" w:rsidP="003315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1520">
        <w:rPr>
          <w:rFonts w:ascii="Courier New" w:eastAsia="Times New Roman" w:hAnsi="Courier New" w:cs="Courier New"/>
          <w:color w:val="000000"/>
          <w:sz w:val="20"/>
          <w:szCs w:val="20"/>
        </w:rPr>
        <w:t xml:space="preserve">public class Producer implements </w:t>
      </w:r>
      <w:proofErr w:type="gramStart"/>
      <w:r w:rsidRPr="00331520">
        <w:rPr>
          <w:rFonts w:ascii="Courier New" w:eastAsia="Times New Roman" w:hAnsi="Courier New" w:cs="Courier New"/>
          <w:color w:val="000000"/>
          <w:sz w:val="20"/>
          <w:szCs w:val="20"/>
        </w:rPr>
        <w:t>Runnable{</w:t>
      </w:r>
      <w:proofErr w:type="gramEnd"/>
    </w:p>
    <w:p w14:paraId="44B3F0E4" w14:textId="77777777" w:rsidR="00331520" w:rsidRPr="00331520" w:rsidRDefault="00331520" w:rsidP="003315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2D3425" w14:textId="77777777" w:rsidR="00331520" w:rsidRPr="00331520" w:rsidRDefault="00331520" w:rsidP="003315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1520">
        <w:rPr>
          <w:rFonts w:ascii="Courier New" w:eastAsia="Times New Roman" w:hAnsi="Courier New" w:cs="Courier New"/>
          <w:color w:val="000000"/>
          <w:sz w:val="20"/>
          <w:szCs w:val="20"/>
        </w:rPr>
        <w:t xml:space="preserve">    protected BlockingQueue queue = null;</w:t>
      </w:r>
    </w:p>
    <w:p w14:paraId="4F3636B3" w14:textId="77777777" w:rsidR="00331520" w:rsidRPr="00331520" w:rsidRDefault="00331520" w:rsidP="003315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DD40E6" w14:textId="77777777" w:rsidR="00331520" w:rsidRPr="00331520" w:rsidRDefault="00331520" w:rsidP="003315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1520">
        <w:rPr>
          <w:rFonts w:ascii="Courier New" w:eastAsia="Times New Roman" w:hAnsi="Courier New" w:cs="Courier New"/>
          <w:color w:val="000000"/>
          <w:sz w:val="20"/>
          <w:szCs w:val="20"/>
        </w:rPr>
        <w:t xml:space="preserve">    public </w:t>
      </w:r>
      <w:proofErr w:type="gramStart"/>
      <w:r w:rsidRPr="00331520">
        <w:rPr>
          <w:rFonts w:ascii="Courier New" w:eastAsia="Times New Roman" w:hAnsi="Courier New" w:cs="Courier New"/>
          <w:color w:val="000000"/>
          <w:sz w:val="20"/>
          <w:szCs w:val="20"/>
        </w:rPr>
        <w:t>Producer(</w:t>
      </w:r>
      <w:proofErr w:type="gramEnd"/>
      <w:r w:rsidRPr="00331520">
        <w:rPr>
          <w:rFonts w:ascii="Courier New" w:eastAsia="Times New Roman" w:hAnsi="Courier New" w:cs="Courier New"/>
          <w:color w:val="000000"/>
          <w:sz w:val="20"/>
          <w:szCs w:val="20"/>
        </w:rPr>
        <w:t>BlockingQueue queue) {</w:t>
      </w:r>
    </w:p>
    <w:p w14:paraId="5C0FA985" w14:textId="77777777" w:rsidR="00331520" w:rsidRPr="00331520" w:rsidRDefault="00331520" w:rsidP="003315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1520">
        <w:rPr>
          <w:rFonts w:ascii="Courier New" w:eastAsia="Times New Roman" w:hAnsi="Courier New" w:cs="Courier New"/>
          <w:color w:val="000000"/>
          <w:sz w:val="20"/>
          <w:szCs w:val="20"/>
        </w:rPr>
        <w:t xml:space="preserve">        </w:t>
      </w:r>
      <w:proofErr w:type="gramStart"/>
      <w:r w:rsidRPr="00331520">
        <w:rPr>
          <w:rFonts w:ascii="Courier New" w:eastAsia="Times New Roman" w:hAnsi="Courier New" w:cs="Courier New"/>
          <w:color w:val="000000"/>
          <w:sz w:val="20"/>
          <w:szCs w:val="20"/>
        </w:rPr>
        <w:t>this.queue</w:t>
      </w:r>
      <w:proofErr w:type="gramEnd"/>
      <w:r w:rsidRPr="00331520">
        <w:rPr>
          <w:rFonts w:ascii="Courier New" w:eastAsia="Times New Roman" w:hAnsi="Courier New" w:cs="Courier New"/>
          <w:color w:val="000000"/>
          <w:sz w:val="20"/>
          <w:szCs w:val="20"/>
        </w:rPr>
        <w:t xml:space="preserve"> = queue;</w:t>
      </w:r>
    </w:p>
    <w:p w14:paraId="5FE737CB" w14:textId="77777777" w:rsidR="00331520" w:rsidRPr="00331520" w:rsidRDefault="00331520" w:rsidP="003315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1520">
        <w:rPr>
          <w:rFonts w:ascii="Courier New" w:eastAsia="Times New Roman" w:hAnsi="Courier New" w:cs="Courier New"/>
          <w:color w:val="000000"/>
          <w:sz w:val="20"/>
          <w:szCs w:val="20"/>
        </w:rPr>
        <w:t xml:space="preserve">    }</w:t>
      </w:r>
    </w:p>
    <w:p w14:paraId="445456D7" w14:textId="77777777" w:rsidR="00331520" w:rsidRPr="00331520" w:rsidRDefault="00331520" w:rsidP="003315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29445C0" w14:textId="77777777" w:rsidR="00331520" w:rsidRPr="00331520" w:rsidRDefault="00331520" w:rsidP="003315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1520">
        <w:rPr>
          <w:rFonts w:ascii="Courier New" w:eastAsia="Times New Roman" w:hAnsi="Courier New" w:cs="Courier New"/>
          <w:color w:val="000000"/>
          <w:sz w:val="20"/>
          <w:szCs w:val="20"/>
        </w:rPr>
        <w:t xml:space="preserve">    public void </w:t>
      </w:r>
      <w:proofErr w:type="gramStart"/>
      <w:r w:rsidRPr="00331520">
        <w:rPr>
          <w:rFonts w:ascii="Courier New" w:eastAsia="Times New Roman" w:hAnsi="Courier New" w:cs="Courier New"/>
          <w:color w:val="000000"/>
          <w:sz w:val="20"/>
          <w:szCs w:val="20"/>
        </w:rPr>
        <w:t>run(</w:t>
      </w:r>
      <w:proofErr w:type="gramEnd"/>
      <w:r w:rsidRPr="00331520">
        <w:rPr>
          <w:rFonts w:ascii="Courier New" w:eastAsia="Times New Roman" w:hAnsi="Courier New" w:cs="Courier New"/>
          <w:color w:val="000000"/>
          <w:sz w:val="20"/>
          <w:szCs w:val="20"/>
        </w:rPr>
        <w:t>) {</w:t>
      </w:r>
    </w:p>
    <w:p w14:paraId="3D44DA2D" w14:textId="77777777" w:rsidR="00331520" w:rsidRPr="00331520" w:rsidRDefault="00331520" w:rsidP="003315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1520">
        <w:rPr>
          <w:rFonts w:ascii="Courier New" w:eastAsia="Times New Roman" w:hAnsi="Courier New" w:cs="Courier New"/>
          <w:color w:val="000000"/>
          <w:sz w:val="20"/>
          <w:szCs w:val="20"/>
        </w:rPr>
        <w:t xml:space="preserve">        try {</w:t>
      </w:r>
    </w:p>
    <w:p w14:paraId="1572BAE7" w14:textId="77777777" w:rsidR="00331520" w:rsidRPr="00331520" w:rsidRDefault="00331520" w:rsidP="003315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1520">
        <w:rPr>
          <w:rFonts w:ascii="Courier New" w:eastAsia="Times New Roman" w:hAnsi="Courier New" w:cs="Courier New"/>
          <w:color w:val="000000"/>
          <w:sz w:val="20"/>
          <w:szCs w:val="20"/>
        </w:rPr>
        <w:t xml:space="preserve">            </w:t>
      </w:r>
      <w:proofErr w:type="gramStart"/>
      <w:r w:rsidRPr="00331520">
        <w:rPr>
          <w:rFonts w:ascii="Courier New" w:eastAsia="Times New Roman" w:hAnsi="Courier New" w:cs="Courier New"/>
          <w:color w:val="000000"/>
          <w:sz w:val="20"/>
          <w:szCs w:val="20"/>
        </w:rPr>
        <w:t>queue.put(</w:t>
      </w:r>
      <w:proofErr w:type="gramEnd"/>
      <w:r w:rsidRPr="00331520">
        <w:rPr>
          <w:rFonts w:ascii="Courier New" w:eastAsia="Times New Roman" w:hAnsi="Courier New" w:cs="Courier New"/>
          <w:color w:val="000000"/>
          <w:sz w:val="20"/>
          <w:szCs w:val="20"/>
        </w:rPr>
        <w:t>"1");</w:t>
      </w:r>
    </w:p>
    <w:p w14:paraId="6D78FF7D" w14:textId="77777777" w:rsidR="00331520" w:rsidRPr="00331520" w:rsidRDefault="00331520" w:rsidP="003315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1520">
        <w:rPr>
          <w:rFonts w:ascii="Courier New" w:eastAsia="Times New Roman" w:hAnsi="Courier New" w:cs="Courier New"/>
          <w:color w:val="000000"/>
          <w:sz w:val="20"/>
          <w:szCs w:val="20"/>
        </w:rPr>
        <w:t xml:space="preserve">            Thread.sleep(1000);</w:t>
      </w:r>
    </w:p>
    <w:p w14:paraId="55EE5ADD" w14:textId="77777777" w:rsidR="00331520" w:rsidRPr="00331520" w:rsidRDefault="00331520" w:rsidP="003315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1520">
        <w:rPr>
          <w:rFonts w:ascii="Courier New" w:eastAsia="Times New Roman" w:hAnsi="Courier New" w:cs="Courier New"/>
          <w:color w:val="000000"/>
          <w:sz w:val="20"/>
          <w:szCs w:val="20"/>
        </w:rPr>
        <w:t xml:space="preserve">            </w:t>
      </w:r>
      <w:proofErr w:type="gramStart"/>
      <w:r w:rsidRPr="00331520">
        <w:rPr>
          <w:rFonts w:ascii="Courier New" w:eastAsia="Times New Roman" w:hAnsi="Courier New" w:cs="Courier New"/>
          <w:color w:val="000000"/>
          <w:sz w:val="20"/>
          <w:szCs w:val="20"/>
        </w:rPr>
        <w:t>queue.put(</w:t>
      </w:r>
      <w:proofErr w:type="gramEnd"/>
      <w:r w:rsidRPr="00331520">
        <w:rPr>
          <w:rFonts w:ascii="Courier New" w:eastAsia="Times New Roman" w:hAnsi="Courier New" w:cs="Courier New"/>
          <w:color w:val="000000"/>
          <w:sz w:val="20"/>
          <w:szCs w:val="20"/>
        </w:rPr>
        <w:t>"2");</w:t>
      </w:r>
    </w:p>
    <w:p w14:paraId="3420C540" w14:textId="77777777" w:rsidR="00331520" w:rsidRPr="00331520" w:rsidRDefault="00331520" w:rsidP="003315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1520">
        <w:rPr>
          <w:rFonts w:ascii="Courier New" w:eastAsia="Times New Roman" w:hAnsi="Courier New" w:cs="Courier New"/>
          <w:color w:val="000000"/>
          <w:sz w:val="20"/>
          <w:szCs w:val="20"/>
        </w:rPr>
        <w:t xml:space="preserve">            Thread.sleep(1000);</w:t>
      </w:r>
    </w:p>
    <w:p w14:paraId="683BF07B" w14:textId="77777777" w:rsidR="00331520" w:rsidRPr="00331520" w:rsidRDefault="00331520" w:rsidP="003315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1520">
        <w:rPr>
          <w:rFonts w:ascii="Courier New" w:eastAsia="Times New Roman" w:hAnsi="Courier New" w:cs="Courier New"/>
          <w:color w:val="000000"/>
          <w:sz w:val="20"/>
          <w:szCs w:val="20"/>
        </w:rPr>
        <w:t xml:space="preserve">            </w:t>
      </w:r>
      <w:proofErr w:type="gramStart"/>
      <w:r w:rsidRPr="00331520">
        <w:rPr>
          <w:rFonts w:ascii="Courier New" w:eastAsia="Times New Roman" w:hAnsi="Courier New" w:cs="Courier New"/>
          <w:color w:val="000000"/>
          <w:sz w:val="20"/>
          <w:szCs w:val="20"/>
        </w:rPr>
        <w:t>queue.put(</w:t>
      </w:r>
      <w:proofErr w:type="gramEnd"/>
      <w:r w:rsidRPr="00331520">
        <w:rPr>
          <w:rFonts w:ascii="Courier New" w:eastAsia="Times New Roman" w:hAnsi="Courier New" w:cs="Courier New"/>
          <w:color w:val="000000"/>
          <w:sz w:val="20"/>
          <w:szCs w:val="20"/>
        </w:rPr>
        <w:t>"3");</w:t>
      </w:r>
    </w:p>
    <w:p w14:paraId="5E857C6B" w14:textId="77777777" w:rsidR="00331520" w:rsidRPr="00331520" w:rsidRDefault="00331520" w:rsidP="003315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1520">
        <w:rPr>
          <w:rFonts w:ascii="Courier New" w:eastAsia="Times New Roman" w:hAnsi="Courier New" w:cs="Courier New"/>
          <w:color w:val="000000"/>
          <w:sz w:val="20"/>
          <w:szCs w:val="20"/>
        </w:rPr>
        <w:t xml:space="preserve">        } catch (InterruptedException e) {</w:t>
      </w:r>
    </w:p>
    <w:p w14:paraId="4202F7A0" w14:textId="77777777" w:rsidR="00331520" w:rsidRPr="00331520" w:rsidRDefault="00331520" w:rsidP="003315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1520">
        <w:rPr>
          <w:rFonts w:ascii="Courier New" w:eastAsia="Times New Roman" w:hAnsi="Courier New" w:cs="Courier New"/>
          <w:color w:val="000000"/>
          <w:sz w:val="20"/>
          <w:szCs w:val="20"/>
        </w:rPr>
        <w:t xml:space="preserve">            </w:t>
      </w:r>
      <w:proofErr w:type="gramStart"/>
      <w:r w:rsidRPr="00331520">
        <w:rPr>
          <w:rFonts w:ascii="Courier New" w:eastAsia="Times New Roman" w:hAnsi="Courier New" w:cs="Courier New"/>
          <w:color w:val="000000"/>
          <w:sz w:val="20"/>
          <w:szCs w:val="20"/>
        </w:rPr>
        <w:t>e.printStackTrace</w:t>
      </w:r>
      <w:proofErr w:type="gramEnd"/>
      <w:r w:rsidRPr="00331520">
        <w:rPr>
          <w:rFonts w:ascii="Courier New" w:eastAsia="Times New Roman" w:hAnsi="Courier New" w:cs="Courier New"/>
          <w:color w:val="000000"/>
          <w:sz w:val="20"/>
          <w:szCs w:val="20"/>
        </w:rPr>
        <w:t>();</w:t>
      </w:r>
    </w:p>
    <w:p w14:paraId="06E29E67" w14:textId="77777777" w:rsidR="00331520" w:rsidRPr="00331520" w:rsidRDefault="00331520" w:rsidP="003315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1520">
        <w:rPr>
          <w:rFonts w:ascii="Courier New" w:eastAsia="Times New Roman" w:hAnsi="Courier New" w:cs="Courier New"/>
          <w:color w:val="000000"/>
          <w:sz w:val="20"/>
          <w:szCs w:val="20"/>
        </w:rPr>
        <w:t xml:space="preserve">        }</w:t>
      </w:r>
    </w:p>
    <w:p w14:paraId="3EE390C3" w14:textId="77777777" w:rsidR="00331520" w:rsidRPr="00331520" w:rsidRDefault="00331520" w:rsidP="003315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1520">
        <w:rPr>
          <w:rFonts w:ascii="Courier New" w:eastAsia="Times New Roman" w:hAnsi="Courier New" w:cs="Courier New"/>
          <w:color w:val="000000"/>
          <w:sz w:val="20"/>
          <w:szCs w:val="20"/>
        </w:rPr>
        <w:t xml:space="preserve">    }</w:t>
      </w:r>
    </w:p>
    <w:p w14:paraId="3B355D49" w14:textId="77777777" w:rsidR="00331520" w:rsidRPr="00331520" w:rsidRDefault="00331520" w:rsidP="003315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1520">
        <w:rPr>
          <w:rFonts w:ascii="Courier New" w:eastAsia="Times New Roman" w:hAnsi="Courier New" w:cs="Courier New"/>
          <w:color w:val="000000"/>
          <w:sz w:val="20"/>
          <w:szCs w:val="20"/>
        </w:rPr>
        <w:t>}</w:t>
      </w:r>
    </w:p>
    <w:p w14:paraId="79E0CA11" w14:textId="4512E5C3" w:rsidR="00331520" w:rsidRDefault="00331520" w:rsidP="002C60E9">
      <w:r w:rsidRPr="00331520">
        <w:rPr>
          <w:rFonts w:hint="eastAsia"/>
        </w:rPr>
        <w:t>以下是</w:t>
      </w:r>
      <w:r w:rsidRPr="00331520">
        <w:t xml:space="preserve"> Consumer 类。它只是把对象从队列中抽取出来，然后将它们打印到 System.out。</w:t>
      </w:r>
    </w:p>
    <w:p w14:paraId="353CC34F" w14:textId="77777777" w:rsidR="00331520" w:rsidRPr="00331520" w:rsidRDefault="00331520" w:rsidP="003315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1520">
        <w:rPr>
          <w:rFonts w:ascii="Courier New" w:eastAsia="Times New Roman" w:hAnsi="Courier New" w:cs="Courier New"/>
          <w:color w:val="000000"/>
          <w:sz w:val="20"/>
          <w:szCs w:val="20"/>
        </w:rPr>
        <w:t xml:space="preserve">public class Consumer implements </w:t>
      </w:r>
      <w:proofErr w:type="gramStart"/>
      <w:r w:rsidRPr="00331520">
        <w:rPr>
          <w:rFonts w:ascii="Courier New" w:eastAsia="Times New Roman" w:hAnsi="Courier New" w:cs="Courier New"/>
          <w:color w:val="000000"/>
          <w:sz w:val="20"/>
          <w:szCs w:val="20"/>
        </w:rPr>
        <w:t>Runnable{</w:t>
      </w:r>
      <w:proofErr w:type="gramEnd"/>
    </w:p>
    <w:p w14:paraId="771D7900" w14:textId="77777777" w:rsidR="00331520" w:rsidRPr="00331520" w:rsidRDefault="00331520" w:rsidP="003315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B7E3E5" w14:textId="77777777" w:rsidR="00331520" w:rsidRPr="00331520" w:rsidRDefault="00331520" w:rsidP="003315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1520">
        <w:rPr>
          <w:rFonts w:ascii="Courier New" w:eastAsia="Times New Roman" w:hAnsi="Courier New" w:cs="Courier New"/>
          <w:color w:val="000000"/>
          <w:sz w:val="20"/>
          <w:szCs w:val="20"/>
        </w:rPr>
        <w:t xml:space="preserve">    protected BlockingQueue queue = null;</w:t>
      </w:r>
    </w:p>
    <w:p w14:paraId="69AE9B6F" w14:textId="77777777" w:rsidR="00331520" w:rsidRPr="00331520" w:rsidRDefault="00331520" w:rsidP="003315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A8DE9F5" w14:textId="77777777" w:rsidR="00331520" w:rsidRPr="00331520" w:rsidRDefault="00331520" w:rsidP="003315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1520">
        <w:rPr>
          <w:rFonts w:ascii="Courier New" w:eastAsia="Times New Roman" w:hAnsi="Courier New" w:cs="Courier New"/>
          <w:color w:val="000000"/>
          <w:sz w:val="20"/>
          <w:szCs w:val="20"/>
        </w:rPr>
        <w:t xml:space="preserve">    public </w:t>
      </w:r>
      <w:proofErr w:type="gramStart"/>
      <w:r w:rsidRPr="00331520">
        <w:rPr>
          <w:rFonts w:ascii="Courier New" w:eastAsia="Times New Roman" w:hAnsi="Courier New" w:cs="Courier New"/>
          <w:color w:val="000000"/>
          <w:sz w:val="20"/>
          <w:szCs w:val="20"/>
        </w:rPr>
        <w:t>Consumer(</w:t>
      </w:r>
      <w:proofErr w:type="gramEnd"/>
      <w:r w:rsidRPr="00331520">
        <w:rPr>
          <w:rFonts w:ascii="Courier New" w:eastAsia="Times New Roman" w:hAnsi="Courier New" w:cs="Courier New"/>
          <w:color w:val="000000"/>
          <w:sz w:val="20"/>
          <w:szCs w:val="20"/>
        </w:rPr>
        <w:t>BlockingQueue queue) {</w:t>
      </w:r>
    </w:p>
    <w:p w14:paraId="615546C6" w14:textId="77777777" w:rsidR="00331520" w:rsidRPr="00331520" w:rsidRDefault="00331520" w:rsidP="003315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1520">
        <w:rPr>
          <w:rFonts w:ascii="Courier New" w:eastAsia="Times New Roman" w:hAnsi="Courier New" w:cs="Courier New"/>
          <w:color w:val="000000"/>
          <w:sz w:val="20"/>
          <w:szCs w:val="20"/>
        </w:rPr>
        <w:t xml:space="preserve">        </w:t>
      </w:r>
      <w:proofErr w:type="gramStart"/>
      <w:r w:rsidRPr="00331520">
        <w:rPr>
          <w:rFonts w:ascii="Courier New" w:eastAsia="Times New Roman" w:hAnsi="Courier New" w:cs="Courier New"/>
          <w:color w:val="000000"/>
          <w:sz w:val="20"/>
          <w:szCs w:val="20"/>
        </w:rPr>
        <w:t>this.queue</w:t>
      </w:r>
      <w:proofErr w:type="gramEnd"/>
      <w:r w:rsidRPr="00331520">
        <w:rPr>
          <w:rFonts w:ascii="Courier New" w:eastAsia="Times New Roman" w:hAnsi="Courier New" w:cs="Courier New"/>
          <w:color w:val="000000"/>
          <w:sz w:val="20"/>
          <w:szCs w:val="20"/>
        </w:rPr>
        <w:t xml:space="preserve"> = queue;</w:t>
      </w:r>
    </w:p>
    <w:p w14:paraId="1F8913EA" w14:textId="77777777" w:rsidR="00331520" w:rsidRPr="00331520" w:rsidRDefault="00331520" w:rsidP="003315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1520">
        <w:rPr>
          <w:rFonts w:ascii="Courier New" w:eastAsia="Times New Roman" w:hAnsi="Courier New" w:cs="Courier New"/>
          <w:color w:val="000000"/>
          <w:sz w:val="20"/>
          <w:szCs w:val="20"/>
        </w:rPr>
        <w:t xml:space="preserve">    }</w:t>
      </w:r>
    </w:p>
    <w:p w14:paraId="68CDC6C1" w14:textId="77777777" w:rsidR="00331520" w:rsidRPr="00331520" w:rsidRDefault="00331520" w:rsidP="003315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4ED6A5" w14:textId="77777777" w:rsidR="00331520" w:rsidRPr="00331520" w:rsidRDefault="00331520" w:rsidP="003315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1520">
        <w:rPr>
          <w:rFonts w:ascii="Courier New" w:eastAsia="Times New Roman" w:hAnsi="Courier New" w:cs="Courier New"/>
          <w:color w:val="000000"/>
          <w:sz w:val="20"/>
          <w:szCs w:val="20"/>
        </w:rPr>
        <w:t xml:space="preserve">    public void </w:t>
      </w:r>
      <w:proofErr w:type="gramStart"/>
      <w:r w:rsidRPr="00331520">
        <w:rPr>
          <w:rFonts w:ascii="Courier New" w:eastAsia="Times New Roman" w:hAnsi="Courier New" w:cs="Courier New"/>
          <w:color w:val="000000"/>
          <w:sz w:val="20"/>
          <w:szCs w:val="20"/>
        </w:rPr>
        <w:t>run(</w:t>
      </w:r>
      <w:proofErr w:type="gramEnd"/>
      <w:r w:rsidRPr="00331520">
        <w:rPr>
          <w:rFonts w:ascii="Courier New" w:eastAsia="Times New Roman" w:hAnsi="Courier New" w:cs="Courier New"/>
          <w:color w:val="000000"/>
          <w:sz w:val="20"/>
          <w:szCs w:val="20"/>
        </w:rPr>
        <w:t>) {</w:t>
      </w:r>
    </w:p>
    <w:p w14:paraId="208D4D70" w14:textId="77777777" w:rsidR="00331520" w:rsidRPr="00331520" w:rsidRDefault="00331520" w:rsidP="003315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1520">
        <w:rPr>
          <w:rFonts w:ascii="Courier New" w:eastAsia="Times New Roman" w:hAnsi="Courier New" w:cs="Courier New"/>
          <w:color w:val="000000"/>
          <w:sz w:val="20"/>
          <w:szCs w:val="20"/>
        </w:rPr>
        <w:t xml:space="preserve">        try {</w:t>
      </w:r>
    </w:p>
    <w:p w14:paraId="67E07ED4" w14:textId="77777777" w:rsidR="00331520" w:rsidRPr="00331520" w:rsidRDefault="00331520" w:rsidP="003315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1520">
        <w:rPr>
          <w:rFonts w:ascii="Courier New" w:eastAsia="Times New Roman" w:hAnsi="Courier New" w:cs="Courier New"/>
          <w:color w:val="000000"/>
          <w:sz w:val="20"/>
          <w:szCs w:val="20"/>
        </w:rPr>
        <w:t xml:space="preserve">            System.out.println(</w:t>
      </w:r>
      <w:proofErr w:type="gramStart"/>
      <w:r w:rsidRPr="00331520">
        <w:rPr>
          <w:rFonts w:ascii="Courier New" w:eastAsia="Times New Roman" w:hAnsi="Courier New" w:cs="Courier New"/>
          <w:color w:val="000000"/>
          <w:sz w:val="20"/>
          <w:szCs w:val="20"/>
        </w:rPr>
        <w:t>queue.take</w:t>
      </w:r>
      <w:proofErr w:type="gramEnd"/>
      <w:r w:rsidRPr="00331520">
        <w:rPr>
          <w:rFonts w:ascii="Courier New" w:eastAsia="Times New Roman" w:hAnsi="Courier New" w:cs="Courier New"/>
          <w:color w:val="000000"/>
          <w:sz w:val="20"/>
          <w:szCs w:val="20"/>
        </w:rPr>
        <w:t>());</w:t>
      </w:r>
    </w:p>
    <w:p w14:paraId="2A6E6D40" w14:textId="77777777" w:rsidR="00331520" w:rsidRPr="00331520" w:rsidRDefault="00331520" w:rsidP="003315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1520">
        <w:rPr>
          <w:rFonts w:ascii="Courier New" w:eastAsia="Times New Roman" w:hAnsi="Courier New" w:cs="Courier New"/>
          <w:color w:val="000000"/>
          <w:sz w:val="20"/>
          <w:szCs w:val="20"/>
        </w:rPr>
        <w:t xml:space="preserve">            System.out.println(</w:t>
      </w:r>
      <w:proofErr w:type="gramStart"/>
      <w:r w:rsidRPr="00331520">
        <w:rPr>
          <w:rFonts w:ascii="Courier New" w:eastAsia="Times New Roman" w:hAnsi="Courier New" w:cs="Courier New"/>
          <w:color w:val="000000"/>
          <w:sz w:val="20"/>
          <w:szCs w:val="20"/>
        </w:rPr>
        <w:t>queue.take</w:t>
      </w:r>
      <w:proofErr w:type="gramEnd"/>
      <w:r w:rsidRPr="00331520">
        <w:rPr>
          <w:rFonts w:ascii="Courier New" w:eastAsia="Times New Roman" w:hAnsi="Courier New" w:cs="Courier New"/>
          <w:color w:val="000000"/>
          <w:sz w:val="20"/>
          <w:szCs w:val="20"/>
        </w:rPr>
        <w:t>());</w:t>
      </w:r>
    </w:p>
    <w:p w14:paraId="6961E8BE" w14:textId="77777777" w:rsidR="00331520" w:rsidRPr="00331520" w:rsidRDefault="00331520" w:rsidP="003315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1520">
        <w:rPr>
          <w:rFonts w:ascii="Courier New" w:eastAsia="Times New Roman" w:hAnsi="Courier New" w:cs="Courier New"/>
          <w:color w:val="000000"/>
          <w:sz w:val="20"/>
          <w:szCs w:val="20"/>
        </w:rPr>
        <w:t xml:space="preserve">            System.out.println(</w:t>
      </w:r>
      <w:proofErr w:type="gramStart"/>
      <w:r w:rsidRPr="00331520">
        <w:rPr>
          <w:rFonts w:ascii="Courier New" w:eastAsia="Times New Roman" w:hAnsi="Courier New" w:cs="Courier New"/>
          <w:color w:val="000000"/>
          <w:sz w:val="20"/>
          <w:szCs w:val="20"/>
        </w:rPr>
        <w:t>queue.take</w:t>
      </w:r>
      <w:proofErr w:type="gramEnd"/>
      <w:r w:rsidRPr="00331520">
        <w:rPr>
          <w:rFonts w:ascii="Courier New" w:eastAsia="Times New Roman" w:hAnsi="Courier New" w:cs="Courier New"/>
          <w:color w:val="000000"/>
          <w:sz w:val="20"/>
          <w:szCs w:val="20"/>
        </w:rPr>
        <w:t>());</w:t>
      </w:r>
    </w:p>
    <w:p w14:paraId="6C2ABF93" w14:textId="77777777" w:rsidR="00331520" w:rsidRPr="00331520" w:rsidRDefault="00331520" w:rsidP="003315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1520">
        <w:rPr>
          <w:rFonts w:ascii="Courier New" w:eastAsia="Times New Roman" w:hAnsi="Courier New" w:cs="Courier New"/>
          <w:color w:val="000000"/>
          <w:sz w:val="20"/>
          <w:szCs w:val="20"/>
        </w:rPr>
        <w:t xml:space="preserve">        } catch (InterruptedException e) {</w:t>
      </w:r>
    </w:p>
    <w:p w14:paraId="3F046296" w14:textId="77777777" w:rsidR="00331520" w:rsidRPr="00331520" w:rsidRDefault="00331520" w:rsidP="003315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1520">
        <w:rPr>
          <w:rFonts w:ascii="Courier New" w:eastAsia="Times New Roman" w:hAnsi="Courier New" w:cs="Courier New"/>
          <w:color w:val="000000"/>
          <w:sz w:val="20"/>
          <w:szCs w:val="20"/>
        </w:rPr>
        <w:t xml:space="preserve">            </w:t>
      </w:r>
      <w:proofErr w:type="gramStart"/>
      <w:r w:rsidRPr="00331520">
        <w:rPr>
          <w:rFonts w:ascii="Courier New" w:eastAsia="Times New Roman" w:hAnsi="Courier New" w:cs="Courier New"/>
          <w:color w:val="000000"/>
          <w:sz w:val="20"/>
          <w:szCs w:val="20"/>
        </w:rPr>
        <w:t>e.printStackTrace</w:t>
      </w:r>
      <w:proofErr w:type="gramEnd"/>
      <w:r w:rsidRPr="00331520">
        <w:rPr>
          <w:rFonts w:ascii="Courier New" w:eastAsia="Times New Roman" w:hAnsi="Courier New" w:cs="Courier New"/>
          <w:color w:val="000000"/>
          <w:sz w:val="20"/>
          <w:szCs w:val="20"/>
        </w:rPr>
        <w:t>();</w:t>
      </w:r>
    </w:p>
    <w:p w14:paraId="2646FBD2" w14:textId="77777777" w:rsidR="00331520" w:rsidRPr="00331520" w:rsidRDefault="00331520" w:rsidP="003315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1520">
        <w:rPr>
          <w:rFonts w:ascii="Courier New" w:eastAsia="Times New Roman" w:hAnsi="Courier New" w:cs="Courier New"/>
          <w:color w:val="000000"/>
          <w:sz w:val="20"/>
          <w:szCs w:val="20"/>
        </w:rPr>
        <w:t xml:space="preserve">        }</w:t>
      </w:r>
    </w:p>
    <w:p w14:paraId="0C376D47" w14:textId="77777777" w:rsidR="00331520" w:rsidRPr="00331520" w:rsidRDefault="00331520" w:rsidP="003315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1520">
        <w:rPr>
          <w:rFonts w:ascii="Courier New" w:eastAsia="Times New Roman" w:hAnsi="Courier New" w:cs="Courier New"/>
          <w:color w:val="000000"/>
          <w:sz w:val="20"/>
          <w:szCs w:val="20"/>
        </w:rPr>
        <w:t xml:space="preserve">    }</w:t>
      </w:r>
    </w:p>
    <w:p w14:paraId="4567E2EE" w14:textId="77777777" w:rsidR="00331520" w:rsidRPr="00331520" w:rsidRDefault="00331520" w:rsidP="003315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1520">
        <w:rPr>
          <w:rFonts w:ascii="Courier New" w:eastAsia="Times New Roman" w:hAnsi="Courier New" w:cs="Courier New"/>
          <w:color w:val="000000"/>
          <w:sz w:val="20"/>
          <w:szCs w:val="20"/>
        </w:rPr>
        <w:t>}</w:t>
      </w:r>
    </w:p>
    <w:p w14:paraId="010541A9" w14:textId="2BC89840" w:rsidR="00331520" w:rsidRDefault="00331520" w:rsidP="00331520">
      <w:pPr>
        <w:pStyle w:val="Heading1"/>
      </w:pPr>
      <w:r w:rsidRPr="00331520">
        <w:t>ArrayBlockingQueue</w:t>
      </w:r>
    </w:p>
    <w:p w14:paraId="5F5C9C43" w14:textId="77777777" w:rsidR="00331520" w:rsidRDefault="00331520" w:rsidP="00331520">
      <w:r>
        <w:t xml:space="preserve">ArrayBlockingQueue </w:t>
      </w:r>
      <w:proofErr w:type="gramStart"/>
      <w:r>
        <w:t>类实现</w:t>
      </w:r>
      <w:proofErr w:type="gramEnd"/>
      <w:r>
        <w:t>了 BlockingQueue 接口。</w:t>
      </w:r>
    </w:p>
    <w:p w14:paraId="7EE38E27" w14:textId="77777777" w:rsidR="00331520" w:rsidRDefault="00331520" w:rsidP="00331520">
      <w:r>
        <w:t>ArrayBlockingQueue 是一个</w:t>
      </w:r>
      <w:r w:rsidRPr="00221579">
        <w:rPr>
          <w:b/>
          <w:i/>
          <w:highlight w:val="yellow"/>
        </w:rPr>
        <w:t>有界的</w:t>
      </w:r>
      <w:r w:rsidRPr="00221579">
        <w:rPr>
          <w:highlight w:val="yellow"/>
        </w:rPr>
        <w:t>阻塞队列</w:t>
      </w:r>
      <w:r>
        <w:t>，其内部实现是将对象放到一个</w:t>
      </w:r>
      <w:r w:rsidRPr="003067BA">
        <w:t>数组</w:t>
      </w:r>
      <w:r>
        <w:t>里。有界也就意味着，它</w:t>
      </w:r>
      <w:r w:rsidRPr="00331520">
        <w:rPr>
          <w:b/>
          <w:highlight w:val="yellow"/>
        </w:rPr>
        <w:t>不能够存储无限多数量的元素</w:t>
      </w:r>
      <w:r>
        <w:t>。它有一个同一时间能够存储元素数量的上限。你可以在对其初始化的时候设定这个上限，但之后就无法对这个上限进行修改了(译者注：因为它是基于数组实现的，也就具有数组的特性：一旦初始化，大小就无法修改)。</w:t>
      </w:r>
    </w:p>
    <w:p w14:paraId="7AD169DF" w14:textId="77777777" w:rsidR="00331520" w:rsidRDefault="00331520" w:rsidP="00331520">
      <w:r>
        <w:t xml:space="preserve">ArrayBlockingQueue 内部以 </w:t>
      </w:r>
      <w:r w:rsidRPr="00331520">
        <w:rPr>
          <w:b/>
        </w:rPr>
        <w:t>FIFO</w:t>
      </w:r>
      <w:r>
        <w:t>(先进先出)的顺序对元素进行存储。队列中的头元素在所有元素之中是放入时间最久的那个，而尾元素则是最短的那个。</w:t>
      </w:r>
    </w:p>
    <w:p w14:paraId="3E3CC559" w14:textId="395F10D3" w:rsidR="00331520" w:rsidRDefault="00331520" w:rsidP="00331520">
      <w:r>
        <w:rPr>
          <w:rFonts w:hint="eastAsia"/>
        </w:rPr>
        <w:t>以下是在使用</w:t>
      </w:r>
      <w:r>
        <w:t xml:space="preserve">  ArrayBlockingQueue 的时候对其初始化的一个示例：</w:t>
      </w:r>
    </w:p>
    <w:p w14:paraId="32907C4B" w14:textId="77777777" w:rsidR="00331520" w:rsidRPr="00331520" w:rsidRDefault="00331520" w:rsidP="003315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1520">
        <w:rPr>
          <w:rFonts w:ascii="Courier New" w:eastAsia="Times New Roman" w:hAnsi="Courier New" w:cs="Courier New"/>
          <w:color w:val="000000"/>
          <w:sz w:val="20"/>
          <w:szCs w:val="20"/>
        </w:rPr>
        <w:t xml:space="preserve">BlockingQueue queue = new </w:t>
      </w:r>
      <w:proofErr w:type="gramStart"/>
      <w:r w:rsidRPr="00331520">
        <w:rPr>
          <w:rFonts w:ascii="Courier New" w:eastAsia="Times New Roman" w:hAnsi="Courier New" w:cs="Courier New"/>
          <w:color w:val="000000"/>
          <w:sz w:val="20"/>
          <w:szCs w:val="20"/>
        </w:rPr>
        <w:t>ArrayBlockingQueue(</w:t>
      </w:r>
      <w:proofErr w:type="gramEnd"/>
      <w:r w:rsidRPr="00331520">
        <w:rPr>
          <w:rFonts w:ascii="Courier New" w:eastAsia="Times New Roman" w:hAnsi="Courier New" w:cs="Courier New"/>
          <w:color w:val="000000"/>
          <w:sz w:val="20"/>
          <w:szCs w:val="20"/>
        </w:rPr>
        <w:t>1024);</w:t>
      </w:r>
    </w:p>
    <w:p w14:paraId="6BFD20E9" w14:textId="77777777" w:rsidR="00331520" w:rsidRPr="00331520" w:rsidRDefault="00331520" w:rsidP="003315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8E4786A" w14:textId="77777777" w:rsidR="00331520" w:rsidRPr="00331520" w:rsidRDefault="00331520" w:rsidP="003315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31520">
        <w:rPr>
          <w:rFonts w:ascii="Courier New" w:eastAsia="Times New Roman" w:hAnsi="Courier New" w:cs="Courier New"/>
          <w:color w:val="000000"/>
          <w:sz w:val="20"/>
          <w:szCs w:val="20"/>
        </w:rPr>
        <w:t>queue.put(</w:t>
      </w:r>
      <w:proofErr w:type="gramEnd"/>
      <w:r w:rsidRPr="00331520">
        <w:rPr>
          <w:rFonts w:ascii="Courier New" w:eastAsia="Times New Roman" w:hAnsi="Courier New" w:cs="Courier New"/>
          <w:color w:val="000000"/>
          <w:sz w:val="20"/>
          <w:szCs w:val="20"/>
        </w:rPr>
        <w:t>"1");</w:t>
      </w:r>
    </w:p>
    <w:p w14:paraId="1FEC5865" w14:textId="77777777" w:rsidR="00331520" w:rsidRPr="00331520" w:rsidRDefault="00331520" w:rsidP="003315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07E505" w14:textId="77777777" w:rsidR="00331520" w:rsidRPr="00331520" w:rsidRDefault="00331520" w:rsidP="003315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1520">
        <w:rPr>
          <w:rFonts w:ascii="Courier New" w:eastAsia="Times New Roman" w:hAnsi="Courier New" w:cs="Courier New"/>
          <w:color w:val="000000"/>
          <w:sz w:val="20"/>
          <w:szCs w:val="20"/>
        </w:rPr>
        <w:t xml:space="preserve">Object object = </w:t>
      </w:r>
      <w:proofErr w:type="gramStart"/>
      <w:r w:rsidRPr="00331520">
        <w:rPr>
          <w:rFonts w:ascii="Courier New" w:eastAsia="Times New Roman" w:hAnsi="Courier New" w:cs="Courier New"/>
          <w:color w:val="000000"/>
          <w:sz w:val="20"/>
          <w:szCs w:val="20"/>
        </w:rPr>
        <w:t>queue.take</w:t>
      </w:r>
      <w:proofErr w:type="gramEnd"/>
      <w:r w:rsidRPr="00331520">
        <w:rPr>
          <w:rFonts w:ascii="Courier New" w:eastAsia="Times New Roman" w:hAnsi="Courier New" w:cs="Courier New"/>
          <w:color w:val="000000"/>
          <w:sz w:val="20"/>
          <w:szCs w:val="20"/>
        </w:rPr>
        <w:t>();</w:t>
      </w:r>
    </w:p>
    <w:p w14:paraId="555161DE" w14:textId="77777777" w:rsidR="00331520" w:rsidRDefault="00331520" w:rsidP="00331520"/>
    <w:p w14:paraId="1C1217FE" w14:textId="2E2475B7" w:rsidR="00331520" w:rsidRDefault="00331520" w:rsidP="00331520">
      <w:r w:rsidRPr="00331520">
        <w:rPr>
          <w:rFonts w:hint="eastAsia"/>
        </w:rPr>
        <w:t>以下是使用了</w:t>
      </w:r>
      <w:r w:rsidRPr="00331520">
        <w:t xml:space="preserve"> Java 泛型的一个 BlockingQueue 示例。注意其中是如何对 String 元素放入和提取的：</w:t>
      </w:r>
    </w:p>
    <w:p w14:paraId="0AB2387A" w14:textId="77777777" w:rsidR="00331520" w:rsidRPr="00331520" w:rsidRDefault="00331520" w:rsidP="003315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1520">
        <w:rPr>
          <w:rFonts w:ascii="Courier New" w:eastAsia="Times New Roman" w:hAnsi="Courier New" w:cs="Courier New"/>
          <w:color w:val="000000"/>
          <w:sz w:val="20"/>
          <w:szCs w:val="20"/>
        </w:rPr>
        <w:t>BlockingQueue&lt;String&gt; queue = new ArrayBlockingQueue&lt;String</w:t>
      </w:r>
      <w:proofErr w:type="gramStart"/>
      <w:r w:rsidRPr="00331520">
        <w:rPr>
          <w:rFonts w:ascii="Courier New" w:eastAsia="Times New Roman" w:hAnsi="Courier New" w:cs="Courier New"/>
          <w:color w:val="000000"/>
          <w:sz w:val="20"/>
          <w:szCs w:val="20"/>
        </w:rPr>
        <w:t>&gt;(</w:t>
      </w:r>
      <w:proofErr w:type="gramEnd"/>
      <w:r w:rsidRPr="00331520">
        <w:rPr>
          <w:rFonts w:ascii="Courier New" w:eastAsia="Times New Roman" w:hAnsi="Courier New" w:cs="Courier New"/>
          <w:color w:val="000000"/>
          <w:sz w:val="20"/>
          <w:szCs w:val="20"/>
        </w:rPr>
        <w:t>1024);</w:t>
      </w:r>
    </w:p>
    <w:p w14:paraId="722D5BE3" w14:textId="77777777" w:rsidR="00331520" w:rsidRPr="00331520" w:rsidRDefault="00331520" w:rsidP="003315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2AFCD0" w14:textId="77777777" w:rsidR="00331520" w:rsidRPr="00331520" w:rsidRDefault="00331520" w:rsidP="003315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31520">
        <w:rPr>
          <w:rFonts w:ascii="Courier New" w:eastAsia="Times New Roman" w:hAnsi="Courier New" w:cs="Courier New"/>
          <w:color w:val="000000"/>
          <w:sz w:val="20"/>
          <w:szCs w:val="20"/>
        </w:rPr>
        <w:t>queue.put(</w:t>
      </w:r>
      <w:proofErr w:type="gramEnd"/>
      <w:r w:rsidRPr="00331520">
        <w:rPr>
          <w:rFonts w:ascii="Courier New" w:eastAsia="Times New Roman" w:hAnsi="Courier New" w:cs="Courier New"/>
          <w:color w:val="000000"/>
          <w:sz w:val="20"/>
          <w:szCs w:val="20"/>
        </w:rPr>
        <w:t>"1");</w:t>
      </w:r>
    </w:p>
    <w:p w14:paraId="7931A062" w14:textId="77777777" w:rsidR="00331520" w:rsidRPr="00331520" w:rsidRDefault="00331520" w:rsidP="003315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E2D439" w14:textId="77777777" w:rsidR="00331520" w:rsidRPr="00331520" w:rsidRDefault="00331520" w:rsidP="003315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31520">
        <w:rPr>
          <w:rFonts w:ascii="Courier New" w:eastAsia="Times New Roman" w:hAnsi="Courier New" w:cs="Courier New"/>
          <w:color w:val="000000"/>
          <w:sz w:val="20"/>
          <w:szCs w:val="20"/>
        </w:rPr>
        <w:t xml:space="preserve">String string = </w:t>
      </w:r>
      <w:proofErr w:type="gramStart"/>
      <w:r w:rsidRPr="00331520">
        <w:rPr>
          <w:rFonts w:ascii="Courier New" w:eastAsia="Times New Roman" w:hAnsi="Courier New" w:cs="Courier New"/>
          <w:color w:val="000000"/>
          <w:sz w:val="20"/>
          <w:szCs w:val="20"/>
        </w:rPr>
        <w:t>queue.take</w:t>
      </w:r>
      <w:proofErr w:type="gramEnd"/>
      <w:r w:rsidRPr="00331520">
        <w:rPr>
          <w:rFonts w:ascii="Courier New" w:eastAsia="Times New Roman" w:hAnsi="Courier New" w:cs="Courier New"/>
          <w:color w:val="000000"/>
          <w:sz w:val="20"/>
          <w:szCs w:val="20"/>
        </w:rPr>
        <w:t>();</w:t>
      </w:r>
    </w:p>
    <w:p w14:paraId="47C4AED1" w14:textId="542B5EBE" w:rsidR="00331520" w:rsidRDefault="00ED1615" w:rsidP="000C2207">
      <w:pPr>
        <w:pStyle w:val="Heading1"/>
      </w:pPr>
      <w:r w:rsidRPr="00ED1615">
        <w:t>DelayQueue</w:t>
      </w:r>
      <w:r w:rsidR="007E2EDE">
        <w:rPr>
          <w:rFonts w:hint="eastAsia"/>
        </w:rPr>
        <w:t>（延迟队列）</w:t>
      </w:r>
    </w:p>
    <w:p w14:paraId="004B1493" w14:textId="4EE8D287" w:rsidR="000C2207" w:rsidRDefault="000C2207" w:rsidP="000C2207">
      <w:r w:rsidRPr="000C2207">
        <w:t>DelayQueue 实现了 BlockingQueue 接口。</w:t>
      </w:r>
    </w:p>
    <w:p w14:paraId="54E15703" w14:textId="12BEDC5F" w:rsidR="000C2207" w:rsidRPr="000C2207" w:rsidRDefault="000C2207" w:rsidP="000C2207">
      <w:r w:rsidRPr="000C2207">
        <w:t>DelayQueue 将会在每个元素的 getDelay() 方法返回的值的时间</w:t>
      </w:r>
      <w:proofErr w:type="gramStart"/>
      <w:r w:rsidRPr="000C2207">
        <w:t>段之后</w:t>
      </w:r>
      <w:proofErr w:type="gramEnd"/>
      <w:r w:rsidRPr="000C2207">
        <w:t>才释放掉该元素。如果返回的是 0 或者负值，延迟将被认为过期，该元素将会在 DelayQueue 的下一次 take  被调用的时候被释放掉。</w:t>
      </w:r>
    </w:p>
    <w:p w14:paraId="6F32190C" w14:textId="17016D26" w:rsidR="00331520" w:rsidRDefault="000C2207" w:rsidP="00331520">
      <w:r w:rsidRPr="000C2207">
        <w:rPr>
          <w:rFonts w:hint="eastAsia"/>
        </w:rPr>
        <w:t>以下是使用</w:t>
      </w:r>
      <w:r w:rsidRPr="000C2207">
        <w:t xml:space="preserve"> DelayQueue 的例子：</w:t>
      </w:r>
    </w:p>
    <w:p w14:paraId="7DC79219" w14:textId="77777777" w:rsidR="000C2207" w:rsidRPr="000C2207" w:rsidRDefault="000C2207" w:rsidP="000C2207">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C2207">
        <w:rPr>
          <w:rFonts w:ascii="Courier New" w:eastAsia="Times New Roman" w:hAnsi="Courier New" w:cs="Courier New"/>
          <w:color w:val="000000"/>
          <w:sz w:val="20"/>
          <w:szCs w:val="20"/>
        </w:rPr>
        <w:t>public class DelayQueueExample {</w:t>
      </w:r>
    </w:p>
    <w:p w14:paraId="6C3CC922" w14:textId="77777777" w:rsidR="000C2207" w:rsidRPr="000C2207" w:rsidRDefault="000C2207" w:rsidP="000C2207">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2FD0786" w14:textId="77777777" w:rsidR="000C2207" w:rsidRPr="000C2207" w:rsidRDefault="000C2207" w:rsidP="000C2207">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C2207">
        <w:rPr>
          <w:rFonts w:ascii="Courier New" w:eastAsia="Times New Roman" w:hAnsi="Courier New" w:cs="Courier New"/>
          <w:color w:val="000000"/>
          <w:sz w:val="20"/>
          <w:szCs w:val="20"/>
        </w:rPr>
        <w:t xml:space="preserve">    public static void main(</w:t>
      </w:r>
      <w:proofErr w:type="gramStart"/>
      <w:r w:rsidRPr="000C2207">
        <w:rPr>
          <w:rFonts w:ascii="Courier New" w:eastAsia="Times New Roman" w:hAnsi="Courier New" w:cs="Courier New"/>
          <w:color w:val="000000"/>
          <w:sz w:val="20"/>
          <w:szCs w:val="20"/>
        </w:rPr>
        <w:t>String[</w:t>
      </w:r>
      <w:proofErr w:type="gramEnd"/>
      <w:r w:rsidRPr="000C2207">
        <w:rPr>
          <w:rFonts w:ascii="Courier New" w:eastAsia="Times New Roman" w:hAnsi="Courier New" w:cs="Courier New"/>
          <w:color w:val="000000"/>
          <w:sz w:val="20"/>
          <w:szCs w:val="20"/>
        </w:rPr>
        <w:t>] args) {</w:t>
      </w:r>
    </w:p>
    <w:p w14:paraId="7016885A" w14:textId="77777777" w:rsidR="000C2207" w:rsidRPr="000C2207" w:rsidRDefault="000C2207" w:rsidP="000C2207">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C2207">
        <w:rPr>
          <w:rFonts w:ascii="Courier New" w:eastAsia="Times New Roman" w:hAnsi="Courier New" w:cs="Courier New"/>
          <w:color w:val="000000"/>
          <w:sz w:val="20"/>
          <w:szCs w:val="20"/>
        </w:rPr>
        <w:t xml:space="preserve">        DelayQueue queue = new </w:t>
      </w:r>
      <w:proofErr w:type="gramStart"/>
      <w:r w:rsidRPr="000C2207">
        <w:rPr>
          <w:rFonts w:ascii="Courier New" w:eastAsia="Times New Roman" w:hAnsi="Courier New" w:cs="Courier New"/>
          <w:color w:val="000000"/>
          <w:sz w:val="20"/>
          <w:szCs w:val="20"/>
        </w:rPr>
        <w:t>DelayQueue(</w:t>
      </w:r>
      <w:proofErr w:type="gramEnd"/>
      <w:r w:rsidRPr="000C2207">
        <w:rPr>
          <w:rFonts w:ascii="Courier New" w:eastAsia="Times New Roman" w:hAnsi="Courier New" w:cs="Courier New"/>
          <w:color w:val="000000"/>
          <w:sz w:val="20"/>
          <w:szCs w:val="20"/>
        </w:rPr>
        <w:t>);</w:t>
      </w:r>
    </w:p>
    <w:p w14:paraId="2B79DB75" w14:textId="77777777" w:rsidR="000C2207" w:rsidRPr="000C2207" w:rsidRDefault="000C2207" w:rsidP="000C2207">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E4ED98" w14:textId="77777777" w:rsidR="000C2207" w:rsidRPr="000C2207" w:rsidRDefault="000C2207" w:rsidP="000C2207">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C2207">
        <w:rPr>
          <w:rFonts w:ascii="Courier New" w:eastAsia="Times New Roman" w:hAnsi="Courier New" w:cs="Courier New"/>
          <w:color w:val="000000"/>
          <w:sz w:val="20"/>
          <w:szCs w:val="20"/>
        </w:rPr>
        <w:t xml:space="preserve">        Delayed element1 = new </w:t>
      </w:r>
      <w:proofErr w:type="gramStart"/>
      <w:r w:rsidRPr="000C2207">
        <w:rPr>
          <w:rFonts w:ascii="Courier New" w:eastAsia="Times New Roman" w:hAnsi="Courier New" w:cs="Courier New"/>
          <w:color w:val="000000"/>
          <w:sz w:val="20"/>
          <w:szCs w:val="20"/>
        </w:rPr>
        <w:t>DelayedElement(</w:t>
      </w:r>
      <w:proofErr w:type="gramEnd"/>
      <w:r w:rsidRPr="000C2207">
        <w:rPr>
          <w:rFonts w:ascii="Courier New" w:eastAsia="Times New Roman" w:hAnsi="Courier New" w:cs="Courier New"/>
          <w:color w:val="000000"/>
          <w:sz w:val="20"/>
          <w:szCs w:val="20"/>
        </w:rPr>
        <w:t>);</w:t>
      </w:r>
    </w:p>
    <w:p w14:paraId="757BD51B" w14:textId="77777777" w:rsidR="000C2207" w:rsidRPr="000C2207" w:rsidRDefault="000C2207" w:rsidP="000C2207">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AB5470" w14:textId="77777777" w:rsidR="000C2207" w:rsidRPr="000C2207" w:rsidRDefault="000C2207" w:rsidP="000C2207">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C2207">
        <w:rPr>
          <w:rFonts w:ascii="Courier New" w:eastAsia="Times New Roman" w:hAnsi="Courier New" w:cs="Courier New"/>
          <w:color w:val="000000"/>
          <w:sz w:val="20"/>
          <w:szCs w:val="20"/>
        </w:rPr>
        <w:t xml:space="preserve">        queue.put(element1);</w:t>
      </w:r>
    </w:p>
    <w:p w14:paraId="09D30842" w14:textId="77777777" w:rsidR="000C2207" w:rsidRPr="000C2207" w:rsidRDefault="000C2207" w:rsidP="000C2207">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F08EF5" w14:textId="77777777" w:rsidR="000C2207" w:rsidRPr="000C2207" w:rsidRDefault="000C2207" w:rsidP="000C2207">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C2207">
        <w:rPr>
          <w:rFonts w:ascii="Courier New" w:eastAsia="Times New Roman" w:hAnsi="Courier New" w:cs="Courier New"/>
          <w:color w:val="000000"/>
          <w:sz w:val="20"/>
          <w:szCs w:val="20"/>
        </w:rPr>
        <w:t xml:space="preserve">        Delayed element2 = </w:t>
      </w:r>
      <w:proofErr w:type="gramStart"/>
      <w:r w:rsidRPr="000C2207">
        <w:rPr>
          <w:rFonts w:ascii="Courier New" w:eastAsia="Times New Roman" w:hAnsi="Courier New" w:cs="Courier New"/>
          <w:color w:val="000000"/>
          <w:sz w:val="20"/>
          <w:szCs w:val="20"/>
        </w:rPr>
        <w:t>queue.take</w:t>
      </w:r>
      <w:proofErr w:type="gramEnd"/>
      <w:r w:rsidRPr="000C2207">
        <w:rPr>
          <w:rFonts w:ascii="Courier New" w:eastAsia="Times New Roman" w:hAnsi="Courier New" w:cs="Courier New"/>
          <w:color w:val="000000"/>
          <w:sz w:val="20"/>
          <w:szCs w:val="20"/>
        </w:rPr>
        <w:t>();</w:t>
      </w:r>
    </w:p>
    <w:p w14:paraId="4AA95C0B" w14:textId="77777777" w:rsidR="000C2207" w:rsidRPr="000C2207" w:rsidRDefault="000C2207" w:rsidP="000C2207">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C2207">
        <w:rPr>
          <w:rFonts w:ascii="Courier New" w:eastAsia="Times New Roman" w:hAnsi="Courier New" w:cs="Courier New"/>
          <w:color w:val="000000"/>
          <w:sz w:val="20"/>
          <w:szCs w:val="20"/>
        </w:rPr>
        <w:t xml:space="preserve">    }</w:t>
      </w:r>
    </w:p>
    <w:p w14:paraId="5E3CE265" w14:textId="77777777" w:rsidR="000C2207" w:rsidRPr="000C2207" w:rsidRDefault="000C2207" w:rsidP="000C2207">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C2207">
        <w:rPr>
          <w:rFonts w:ascii="Courier New" w:eastAsia="Times New Roman" w:hAnsi="Courier New" w:cs="Courier New"/>
          <w:color w:val="000000"/>
          <w:sz w:val="20"/>
          <w:szCs w:val="20"/>
        </w:rPr>
        <w:t>}</w:t>
      </w:r>
    </w:p>
    <w:p w14:paraId="2CC50A7F" w14:textId="62FBD3A9" w:rsidR="000C2207" w:rsidRDefault="000C2207" w:rsidP="000C2207">
      <w:pPr>
        <w:pStyle w:val="Heading1"/>
      </w:pPr>
      <w:r w:rsidRPr="000C2207">
        <w:t>LinkedBlockingQueue</w:t>
      </w:r>
      <w:r w:rsidR="007E2EDE">
        <w:rPr>
          <w:rFonts w:hint="eastAsia"/>
        </w:rPr>
        <w:t>（链表阻塞队列）</w:t>
      </w:r>
    </w:p>
    <w:p w14:paraId="2450C60B" w14:textId="77777777" w:rsidR="000C2207" w:rsidRDefault="000C2207" w:rsidP="000C2207">
      <w:r>
        <w:t xml:space="preserve">LinkedBlockingQueue </w:t>
      </w:r>
      <w:proofErr w:type="gramStart"/>
      <w:r>
        <w:t>类实现</w:t>
      </w:r>
      <w:proofErr w:type="gramEnd"/>
      <w:r>
        <w:t>了 BlockingQueue 接口。</w:t>
      </w:r>
    </w:p>
    <w:p w14:paraId="49CA5FC0" w14:textId="77777777" w:rsidR="000C2207" w:rsidRDefault="000C2207" w:rsidP="000C2207">
      <w:r>
        <w:t>LinkedBlockingQueue 内部以一个链式结构(链接节点)对其元素进行存储。如果需要的话，这一链式结构可以选择一个上限。如果没有定义上限，将使用 Integer.MAX_VALUE 作为上限。</w:t>
      </w:r>
    </w:p>
    <w:p w14:paraId="73C814B9" w14:textId="4C77C610" w:rsidR="000C2207" w:rsidRDefault="000C2207" w:rsidP="000C2207">
      <w:r>
        <w:t xml:space="preserve">LinkedBlockingQueue 内部以 </w:t>
      </w:r>
      <w:r w:rsidRPr="00E81665">
        <w:rPr>
          <w:b/>
        </w:rPr>
        <w:t>FIFO(先进先出</w:t>
      </w:r>
      <w:r w:rsidR="00DB416A">
        <w:rPr>
          <w:rFonts w:hint="eastAsia"/>
          <w:b/>
        </w:rPr>
        <w:t>,</w:t>
      </w:r>
      <w:r w:rsidR="00DB416A">
        <w:rPr>
          <w:b/>
        </w:rPr>
        <w:t xml:space="preserve"> PUT 1 2 3; TAKE 1 2 3</w:t>
      </w:r>
      <w:r w:rsidRPr="00E81665">
        <w:rPr>
          <w:b/>
        </w:rPr>
        <w:t>)</w:t>
      </w:r>
      <w:r>
        <w:t>的顺序对元素进行存储。队列中的头元素在所有元素之中是放入时间最久的那个，而尾元素则是最短的那个。</w:t>
      </w:r>
    </w:p>
    <w:p w14:paraId="29F734B3" w14:textId="1047AABD" w:rsidR="000C2207" w:rsidRDefault="000C2207" w:rsidP="000C2207">
      <w:r>
        <w:rPr>
          <w:rFonts w:hint="eastAsia"/>
        </w:rPr>
        <w:t>以下是</w:t>
      </w:r>
      <w:r>
        <w:t xml:space="preserve"> LinkedBlockingQueue 的初始化和使用示例代码：</w:t>
      </w:r>
    </w:p>
    <w:p w14:paraId="2A597A5A" w14:textId="77777777" w:rsidR="000C2207" w:rsidRPr="000C2207" w:rsidRDefault="000C2207" w:rsidP="000C2207">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C2207">
        <w:rPr>
          <w:rFonts w:ascii="Courier New" w:eastAsia="Times New Roman" w:hAnsi="Courier New" w:cs="Courier New"/>
          <w:color w:val="000000"/>
          <w:sz w:val="20"/>
          <w:szCs w:val="20"/>
        </w:rPr>
        <w:t>BlockingQueue&lt;String&gt; unbounded = new LinkedBlockingQueue&lt;String</w:t>
      </w:r>
      <w:proofErr w:type="gramStart"/>
      <w:r w:rsidRPr="000C2207">
        <w:rPr>
          <w:rFonts w:ascii="Courier New" w:eastAsia="Times New Roman" w:hAnsi="Courier New" w:cs="Courier New"/>
          <w:color w:val="000000"/>
          <w:sz w:val="20"/>
          <w:szCs w:val="20"/>
        </w:rPr>
        <w:t>&gt;(</w:t>
      </w:r>
      <w:proofErr w:type="gramEnd"/>
      <w:r w:rsidRPr="000C2207">
        <w:rPr>
          <w:rFonts w:ascii="Courier New" w:eastAsia="Times New Roman" w:hAnsi="Courier New" w:cs="Courier New"/>
          <w:color w:val="000000"/>
          <w:sz w:val="20"/>
          <w:szCs w:val="20"/>
        </w:rPr>
        <w:t>);</w:t>
      </w:r>
    </w:p>
    <w:p w14:paraId="45B7A2B1" w14:textId="77777777" w:rsidR="000C2207" w:rsidRPr="000C2207" w:rsidRDefault="000C2207" w:rsidP="000C2207">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C2207">
        <w:rPr>
          <w:rFonts w:ascii="Courier New" w:eastAsia="Times New Roman" w:hAnsi="Courier New" w:cs="Courier New"/>
          <w:color w:val="000000"/>
          <w:sz w:val="20"/>
          <w:szCs w:val="20"/>
        </w:rPr>
        <w:t>BlockingQueue&lt;String&gt; bounded   = new LinkedBlockingQueue&lt;String</w:t>
      </w:r>
      <w:proofErr w:type="gramStart"/>
      <w:r w:rsidRPr="000C2207">
        <w:rPr>
          <w:rFonts w:ascii="Courier New" w:eastAsia="Times New Roman" w:hAnsi="Courier New" w:cs="Courier New"/>
          <w:color w:val="000000"/>
          <w:sz w:val="20"/>
          <w:szCs w:val="20"/>
        </w:rPr>
        <w:t>&gt;(</w:t>
      </w:r>
      <w:proofErr w:type="gramEnd"/>
      <w:r w:rsidRPr="000C2207">
        <w:rPr>
          <w:rFonts w:ascii="Courier New" w:eastAsia="Times New Roman" w:hAnsi="Courier New" w:cs="Courier New"/>
          <w:color w:val="000000"/>
          <w:sz w:val="20"/>
          <w:szCs w:val="20"/>
        </w:rPr>
        <w:t>1024);</w:t>
      </w:r>
    </w:p>
    <w:p w14:paraId="30E92B88" w14:textId="77777777" w:rsidR="000C2207" w:rsidRPr="000C2207" w:rsidRDefault="000C2207" w:rsidP="000C2207">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C37C1F7" w14:textId="77777777" w:rsidR="000C2207" w:rsidRPr="000C2207" w:rsidRDefault="000C2207" w:rsidP="000C2207">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C2207">
        <w:rPr>
          <w:rFonts w:ascii="Courier New" w:eastAsia="Times New Roman" w:hAnsi="Courier New" w:cs="Courier New"/>
          <w:color w:val="000000"/>
          <w:sz w:val="20"/>
          <w:szCs w:val="20"/>
        </w:rPr>
        <w:t>bounded.put("Value");</w:t>
      </w:r>
    </w:p>
    <w:p w14:paraId="02191E77" w14:textId="77777777" w:rsidR="000C2207" w:rsidRPr="000C2207" w:rsidRDefault="000C2207" w:rsidP="000C2207">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8B266EB" w14:textId="77777777" w:rsidR="000C2207" w:rsidRPr="000C2207" w:rsidRDefault="000C2207" w:rsidP="000C2207">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C2207">
        <w:rPr>
          <w:rFonts w:ascii="Courier New" w:eastAsia="Times New Roman" w:hAnsi="Courier New" w:cs="Courier New"/>
          <w:color w:val="000000"/>
          <w:sz w:val="20"/>
          <w:szCs w:val="20"/>
        </w:rPr>
        <w:t xml:space="preserve">String value = </w:t>
      </w:r>
      <w:proofErr w:type="gramStart"/>
      <w:r w:rsidRPr="000C2207">
        <w:rPr>
          <w:rFonts w:ascii="Courier New" w:eastAsia="Times New Roman" w:hAnsi="Courier New" w:cs="Courier New"/>
          <w:color w:val="000000"/>
          <w:sz w:val="20"/>
          <w:szCs w:val="20"/>
        </w:rPr>
        <w:t>bounded.take</w:t>
      </w:r>
      <w:proofErr w:type="gramEnd"/>
      <w:r w:rsidRPr="000C2207">
        <w:rPr>
          <w:rFonts w:ascii="Courier New" w:eastAsia="Times New Roman" w:hAnsi="Courier New" w:cs="Courier New"/>
          <w:color w:val="000000"/>
          <w:sz w:val="20"/>
          <w:szCs w:val="20"/>
        </w:rPr>
        <w:t>();</w:t>
      </w:r>
    </w:p>
    <w:p w14:paraId="286DCAE9" w14:textId="6958BBF7" w:rsidR="000C2207" w:rsidRDefault="00DB416A" w:rsidP="00DB416A">
      <w:pPr>
        <w:pStyle w:val="Heading1"/>
      </w:pPr>
      <w:r w:rsidRPr="00DB416A">
        <w:t>PriorityBlockingQueue</w:t>
      </w:r>
      <w:r w:rsidR="007E2EDE">
        <w:rPr>
          <w:rFonts w:hint="eastAsia"/>
        </w:rPr>
        <w:t>（基于优先级的阻塞队列）</w:t>
      </w:r>
    </w:p>
    <w:p w14:paraId="0F6217DC" w14:textId="77777777" w:rsidR="00DB416A" w:rsidRDefault="00DB416A" w:rsidP="00DB416A">
      <w:r>
        <w:t xml:space="preserve">PriorityBlockingQueue </w:t>
      </w:r>
      <w:proofErr w:type="gramStart"/>
      <w:r>
        <w:t>类实现</w:t>
      </w:r>
      <w:proofErr w:type="gramEnd"/>
      <w:r>
        <w:t>了 BlockingQueue 接口。</w:t>
      </w:r>
    </w:p>
    <w:p w14:paraId="413A1708" w14:textId="77777777" w:rsidR="00DB416A" w:rsidRDefault="00DB416A" w:rsidP="00DB416A">
      <w:r>
        <w:t>PriorityBlockingQueue 是一个</w:t>
      </w:r>
      <w:r w:rsidRPr="00DB416A">
        <w:rPr>
          <w:b/>
        </w:rPr>
        <w:t>无界的并发队列</w:t>
      </w:r>
      <w:r>
        <w:t>。它使用了和类 java.util.PriorityQueue 一样的排序规则。你无法向这个队列中插入 null 值。</w:t>
      </w:r>
    </w:p>
    <w:p w14:paraId="6C926C04" w14:textId="77777777" w:rsidR="00DB416A" w:rsidRDefault="00DB416A" w:rsidP="00DB416A">
      <w:r>
        <w:rPr>
          <w:rFonts w:hint="eastAsia"/>
        </w:rPr>
        <w:t>所有插入到</w:t>
      </w:r>
      <w:r>
        <w:t xml:space="preserve"> PriorityBlockingQueue 的元素必须实现 java.lang.Comparable 接口。因此</w:t>
      </w:r>
      <w:r w:rsidRPr="007E2EDE">
        <w:rPr>
          <w:b/>
        </w:rPr>
        <w:t>该队列中元素的排序就取决于你自己的 Comparable 实现</w:t>
      </w:r>
      <w:r>
        <w:t>。</w:t>
      </w:r>
    </w:p>
    <w:p w14:paraId="4846B4B0" w14:textId="77777777" w:rsidR="00DB416A" w:rsidRDefault="00DB416A" w:rsidP="00DB416A">
      <w:r>
        <w:rPr>
          <w:rFonts w:hint="eastAsia"/>
        </w:rPr>
        <w:t>注意</w:t>
      </w:r>
      <w:r>
        <w:t xml:space="preserve"> PriorityBlockingQueue 对于具有相等优先级(compare() == 0)的元素并不强制任何特定行为。</w:t>
      </w:r>
    </w:p>
    <w:p w14:paraId="5B8E98AE" w14:textId="77777777" w:rsidR="00DB416A" w:rsidRDefault="00DB416A" w:rsidP="00DB416A">
      <w:r>
        <w:rPr>
          <w:rFonts w:hint="eastAsia"/>
        </w:rPr>
        <w:t>同时注意，如果你从一个</w:t>
      </w:r>
      <w:r>
        <w:t xml:space="preserve"> PriorityBlockingQueue 获得一个 Iterator 的话，该 Iterator 并不能保证它对元素的遍历是以优先级为序的。</w:t>
      </w:r>
    </w:p>
    <w:p w14:paraId="7DC890EE" w14:textId="530F388E" w:rsidR="00DB416A" w:rsidRDefault="00DB416A" w:rsidP="00DB416A">
      <w:r>
        <w:rPr>
          <w:rFonts w:hint="eastAsia"/>
        </w:rPr>
        <w:t>以下是使用</w:t>
      </w:r>
      <w:r>
        <w:t xml:space="preserve"> PriorityBlockingQueue 的示例：</w:t>
      </w:r>
    </w:p>
    <w:p w14:paraId="66C29DB3" w14:textId="77777777" w:rsidR="00DB416A" w:rsidRPr="00DB416A" w:rsidRDefault="00DB416A" w:rsidP="00DB416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16A">
        <w:rPr>
          <w:rFonts w:ascii="Courier New" w:eastAsia="Times New Roman" w:hAnsi="Courier New" w:cs="Courier New"/>
          <w:color w:val="000000"/>
          <w:sz w:val="20"/>
          <w:szCs w:val="20"/>
        </w:rPr>
        <w:t xml:space="preserve">BlockingQueue queue   = new </w:t>
      </w:r>
      <w:proofErr w:type="gramStart"/>
      <w:r w:rsidRPr="00DB416A">
        <w:rPr>
          <w:rFonts w:ascii="Courier New" w:eastAsia="Times New Roman" w:hAnsi="Courier New" w:cs="Courier New"/>
          <w:color w:val="000000"/>
          <w:sz w:val="20"/>
          <w:szCs w:val="20"/>
        </w:rPr>
        <w:t>PriorityBlockingQueue(</w:t>
      </w:r>
      <w:proofErr w:type="gramEnd"/>
      <w:r w:rsidRPr="00DB416A">
        <w:rPr>
          <w:rFonts w:ascii="Courier New" w:eastAsia="Times New Roman" w:hAnsi="Courier New" w:cs="Courier New"/>
          <w:color w:val="000000"/>
          <w:sz w:val="20"/>
          <w:szCs w:val="20"/>
        </w:rPr>
        <w:t>);</w:t>
      </w:r>
    </w:p>
    <w:p w14:paraId="5328C680" w14:textId="77777777" w:rsidR="00DB416A" w:rsidRPr="00DB416A" w:rsidRDefault="00DB416A" w:rsidP="00DB416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53FA9C" w14:textId="77777777" w:rsidR="00DB416A" w:rsidRPr="00DB416A" w:rsidRDefault="00DB416A" w:rsidP="00DB416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16A">
        <w:rPr>
          <w:rFonts w:ascii="Courier New" w:eastAsia="Times New Roman" w:hAnsi="Courier New" w:cs="Courier New"/>
          <w:color w:val="000000"/>
          <w:sz w:val="20"/>
          <w:szCs w:val="20"/>
        </w:rPr>
        <w:t xml:space="preserve">    //String implements </w:t>
      </w:r>
      <w:proofErr w:type="gramStart"/>
      <w:r w:rsidRPr="00DB416A">
        <w:rPr>
          <w:rFonts w:ascii="Courier New" w:eastAsia="Times New Roman" w:hAnsi="Courier New" w:cs="Courier New"/>
          <w:color w:val="000000"/>
          <w:sz w:val="20"/>
          <w:szCs w:val="20"/>
        </w:rPr>
        <w:t>java.lang</w:t>
      </w:r>
      <w:proofErr w:type="gramEnd"/>
      <w:r w:rsidRPr="00DB416A">
        <w:rPr>
          <w:rFonts w:ascii="Courier New" w:eastAsia="Times New Roman" w:hAnsi="Courier New" w:cs="Courier New"/>
          <w:color w:val="000000"/>
          <w:sz w:val="20"/>
          <w:szCs w:val="20"/>
        </w:rPr>
        <w:t>.Comparable</w:t>
      </w:r>
    </w:p>
    <w:p w14:paraId="56C211E8" w14:textId="77777777" w:rsidR="00DB416A" w:rsidRPr="00DB416A" w:rsidRDefault="00DB416A" w:rsidP="00DB416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16A">
        <w:rPr>
          <w:rFonts w:ascii="Courier New" w:eastAsia="Times New Roman" w:hAnsi="Courier New" w:cs="Courier New"/>
          <w:color w:val="000000"/>
          <w:sz w:val="20"/>
          <w:szCs w:val="20"/>
        </w:rPr>
        <w:t xml:space="preserve">    queue.put("Value");</w:t>
      </w:r>
    </w:p>
    <w:p w14:paraId="6E35C5F3" w14:textId="77777777" w:rsidR="00DB416A" w:rsidRPr="00DB416A" w:rsidRDefault="00DB416A" w:rsidP="00DB416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F7DEDC" w14:textId="77777777" w:rsidR="00DB416A" w:rsidRPr="00DB416A" w:rsidRDefault="00DB416A" w:rsidP="00DB416A">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16A">
        <w:rPr>
          <w:rFonts w:ascii="Courier New" w:eastAsia="Times New Roman" w:hAnsi="Courier New" w:cs="Courier New"/>
          <w:color w:val="000000"/>
          <w:sz w:val="20"/>
          <w:szCs w:val="20"/>
        </w:rPr>
        <w:t xml:space="preserve">    String value = </w:t>
      </w:r>
      <w:proofErr w:type="gramStart"/>
      <w:r w:rsidRPr="00DB416A">
        <w:rPr>
          <w:rFonts w:ascii="Courier New" w:eastAsia="Times New Roman" w:hAnsi="Courier New" w:cs="Courier New"/>
          <w:color w:val="000000"/>
          <w:sz w:val="20"/>
          <w:szCs w:val="20"/>
        </w:rPr>
        <w:t>queue.take</w:t>
      </w:r>
      <w:proofErr w:type="gramEnd"/>
      <w:r w:rsidRPr="00DB416A">
        <w:rPr>
          <w:rFonts w:ascii="Courier New" w:eastAsia="Times New Roman" w:hAnsi="Courier New" w:cs="Courier New"/>
          <w:color w:val="000000"/>
          <w:sz w:val="20"/>
          <w:szCs w:val="20"/>
        </w:rPr>
        <w:t>();</w:t>
      </w:r>
    </w:p>
    <w:p w14:paraId="09F97AB4" w14:textId="032D60D6" w:rsidR="00DB416A" w:rsidRDefault="00DB416A" w:rsidP="00DB416A"/>
    <w:p w14:paraId="7EE8AD15" w14:textId="72F129CC" w:rsidR="00DB416A" w:rsidRDefault="007E2EDE" w:rsidP="007E2EDE">
      <w:pPr>
        <w:pStyle w:val="Heading1"/>
      </w:pPr>
      <w:r w:rsidRPr="007E2EDE">
        <w:t>SynchronousQueue</w:t>
      </w:r>
      <w:r>
        <w:rPr>
          <w:rFonts w:hint="eastAsia"/>
        </w:rPr>
        <w:t>（同步队列）</w:t>
      </w:r>
    </w:p>
    <w:p w14:paraId="643E2359" w14:textId="77777777" w:rsidR="007E2EDE" w:rsidRDefault="007E2EDE" w:rsidP="007E2EDE">
      <w:r>
        <w:t xml:space="preserve">SynchronousQueue </w:t>
      </w:r>
      <w:proofErr w:type="gramStart"/>
      <w:r>
        <w:t>类实现</w:t>
      </w:r>
      <w:proofErr w:type="gramEnd"/>
      <w:r>
        <w:t>了 BlockingQueue 接口。</w:t>
      </w:r>
    </w:p>
    <w:p w14:paraId="3EDF0A76" w14:textId="77777777" w:rsidR="007E2EDE" w:rsidRDefault="007E2EDE" w:rsidP="007E2EDE">
      <w:r>
        <w:t>SynchronousQueue 是一个特殊的队列，它的内部同时只能够容纳单个元素。如果该队列已有一元素的话，试图向队列中插入一个新元素的线程将会阻塞，直到另一个线程将该元素从队列中抽走。同样，如果该队列为空，试图向队列中抽取一个元素的线程将会阻塞，直到另一个线程向队列中插入了一条新的元素。</w:t>
      </w:r>
    </w:p>
    <w:p w14:paraId="5CEE62AD" w14:textId="7CE45CEB" w:rsidR="007E2EDE" w:rsidRDefault="007E2EDE" w:rsidP="007E2EDE">
      <w:r>
        <w:rPr>
          <w:rFonts w:hint="eastAsia"/>
        </w:rPr>
        <w:t>据此，把这个类称作一个队列显然是夸大其词了。它更多像是一个汇合点。</w:t>
      </w:r>
    </w:p>
    <w:p w14:paraId="5FCDAEF6" w14:textId="4E1EBFA1" w:rsidR="007E2EDE" w:rsidRDefault="007E2EDE" w:rsidP="007E2EDE">
      <w:pPr>
        <w:pStyle w:val="Heading1"/>
      </w:pPr>
      <w:r w:rsidRPr="007E2EDE">
        <w:t>BlockingDeque</w:t>
      </w:r>
      <w:r>
        <w:rPr>
          <w:rFonts w:hint="eastAsia"/>
        </w:rPr>
        <w:t>（阻塞双端队列）</w:t>
      </w:r>
    </w:p>
    <w:p w14:paraId="2791C5B2" w14:textId="77777777" w:rsidR="007E2EDE" w:rsidRDefault="007E2EDE" w:rsidP="007E2EDE">
      <w:r>
        <w:t>java.util.concurrent 包里的 BlockingDeque 接口表示一个线程安放入和提取实例的双端队列。本小节我将给你演示如何使用 BlockingDeque。</w:t>
      </w:r>
    </w:p>
    <w:p w14:paraId="1E5A00F4" w14:textId="77777777" w:rsidR="007E2EDE" w:rsidRDefault="007E2EDE" w:rsidP="007E2EDE">
      <w:r>
        <w:t>BlockingDeque 类是一个双端队列，在不能够插入元素时，它将阻塞住试图插入元素的线程；在不能够抽取元素时，它将阻塞住试图抽取的线程。</w:t>
      </w:r>
    </w:p>
    <w:p w14:paraId="0CAA6486" w14:textId="135FBD13" w:rsidR="007E2EDE" w:rsidRDefault="007E2EDE" w:rsidP="007E2EDE">
      <w:r>
        <w:t>deque(双端队列) 是 "Double Ended Queue" 的缩写。因此，双端队列是一个你可以从任意一端插入或者抽取元素的队列。</w:t>
      </w:r>
    </w:p>
    <w:p w14:paraId="779CFF8B" w14:textId="77777777" w:rsidR="007E2EDE" w:rsidRDefault="007E2EDE" w:rsidP="007F7AF4">
      <w:pPr>
        <w:pStyle w:val="Heading2"/>
      </w:pPr>
      <w:r w:rsidRPr="007E2EDE">
        <w:t>BlockingDeque Usage</w:t>
      </w:r>
    </w:p>
    <w:p w14:paraId="420A2603" w14:textId="2F8E0D32" w:rsidR="007E2EDE" w:rsidRDefault="007E2EDE" w:rsidP="007E2EDE">
      <w:r w:rsidRPr="007E2EDE">
        <w:rPr>
          <w:rFonts w:hint="eastAsia"/>
        </w:rPr>
        <w:t>在线程既是一个队列的生产者又是这个队列的消费者的时候可以使用到</w:t>
      </w:r>
      <w:r w:rsidRPr="007E2EDE">
        <w:t xml:space="preserve"> BlockingDeque。如果生产者线程需要在队列的两端都可以插入数据，消费者线程需要在队列的两端都可以移除数据，这个时候也可以使用 BlockingDeque。BlockingDeque 图解：</w:t>
      </w:r>
    </w:p>
    <w:p w14:paraId="16CA7C6C" w14:textId="77777777" w:rsidR="007E2EDE" w:rsidRDefault="007E2EDE" w:rsidP="007E2EDE">
      <w:pPr>
        <w:keepNext/>
        <w:jc w:val="center"/>
      </w:pPr>
      <w:r w:rsidRPr="007E2EDE">
        <w:rPr>
          <w:noProof/>
        </w:rPr>
        <w:drawing>
          <wp:inline distT="0" distB="0" distL="0" distR="0" wp14:anchorId="4ACA8B48" wp14:editId="5A6E94C2">
            <wp:extent cx="3247948" cy="1249211"/>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4273" cy="1251644"/>
                    </a:xfrm>
                    <a:prstGeom prst="rect">
                      <a:avLst/>
                    </a:prstGeom>
                  </pic:spPr>
                </pic:pic>
              </a:graphicData>
            </a:graphic>
          </wp:inline>
        </w:drawing>
      </w:r>
    </w:p>
    <w:p w14:paraId="700C5949" w14:textId="0D94D36C" w:rsidR="007E2EDE" w:rsidRDefault="007E2EDE" w:rsidP="007E2EDE">
      <w:pPr>
        <w:pStyle w:val="Caption"/>
        <w:jc w:val="center"/>
      </w:pPr>
      <w:r>
        <w:fldChar w:fldCharType="begin"/>
      </w:r>
      <w:r>
        <w:instrText xml:space="preserve"> </w:instrText>
      </w:r>
      <w:r>
        <w:rPr>
          <w:rFonts w:hint="eastAsia"/>
        </w:rPr>
        <w:instrText>SEQ Figure \* ARABIC</w:instrText>
      </w:r>
      <w:r>
        <w:instrText xml:space="preserve"> </w:instrText>
      </w:r>
      <w:r>
        <w:fldChar w:fldCharType="separate"/>
      </w:r>
      <w:r w:rsidR="007F11FD">
        <w:rPr>
          <w:noProof/>
        </w:rPr>
        <w:t>1</w:t>
      </w:r>
      <w:r>
        <w:fldChar w:fldCharType="end"/>
      </w:r>
      <w:r w:rsidRPr="004C4229">
        <w:t>A BlockingDeque - threads can put and take from both ends of the deque.</w:t>
      </w:r>
    </w:p>
    <w:p w14:paraId="507F3AE3" w14:textId="77777777" w:rsidR="007E2EDE" w:rsidRDefault="007E2EDE" w:rsidP="007E2EDE">
      <w:r>
        <w:rPr>
          <w:rFonts w:hint="eastAsia"/>
        </w:rPr>
        <w:t>一个</w:t>
      </w:r>
      <w:r>
        <w:t xml:space="preserve"> BlockingDeque - 线程在双端队列的两端都可以插入和提取元素。</w:t>
      </w:r>
    </w:p>
    <w:p w14:paraId="7B83D75B" w14:textId="5D04632B" w:rsidR="007E2EDE" w:rsidRDefault="007E2EDE" w:rsidP="007E2EDE">
      <w:r>
        <w:rPr>
          <w:rFonts w:hint="eastAsia"/>
        </w:rPr>
        <w:t>一个线程生产元素，并把它们插入到队列的任意一端。如果双端队列已满，插入线程将被阻塞，直到一个移除线程从该队列中移出了一个元素。如果双端队列为空，移除线程将被阻塞，直到一个插入线程向该队列插入了一个新元素。</w:t>
      </w:r>
    </w:p>
    <w:p w14:paraId="0C5D4336" w14:textId="320BEBD3" w:rsidR="007E2EDE" w:rsidRDefault="007E2EDE" w:rsidP="007E2EDE">
      <w:pPr>
        <w:pStyle w:val="Heading2"/>
      </w:pPr>
      <w:r w:rsidRPr="007E2EDE">
        <w:t>BlockingDeque methods</w:t>
      </w:r>
    </w:p>
    <w:p w14:paraId="0E62C9DC" w14:textId="269258CD" w:rsidR="007F7AF4" w:rsidRDefault="007F7AF4" w:rsidP="007F7AF4">
      <w:r w:rsidRPr="007F7AF4">
        <w:t xml:space="preserve">BlockingDeque 具有 4 </w:t>
      </w:r>
      <w:proofErr w:type="gramStart"/>
      <w:r w:rsidRPr="007F7AF4">
        <w:t>组不同</w:t>
      </w:r>
      <w:proofErr w:type="gramEnd"/>
      <w:r w:rsidRPr="007F7AF4">
        <w:t>的方法用于插入、移除以及对双端队列中的元素进行检查。如果请求的操作不能得到立即执行的话，每个方法的表现也不同。这些方法如下：</w:t>
      </w:r>
    </w:p>
    <w:p w14:paraId="576584D7" w14:textId="77777777" w:rsidR="007F7AF4" w:rsidRDefault="007F7AF4" w:rsidP="007F7AF4"/>
    <w:tbl>
      <w:tblPr>
        <w:tblW w:w="0" w:type="auto"/>
        <w:tblCellSpacing w:w="0" w:type="dxa"/>
        <w:tblBorders>
          <w:top w:val="single" w:sz="6" w:space="0" w:color="CCCCCC"/>
          <w:left w:val="single" w:sz="6" w:space="0" w:color="CCCCCC"/>
          <w:bottom w:val="single" w:sz="6" w:space="0" w:color="CCCCCC"/>
          <w:right w:val="single" w:sz="6" w:space="0" w:color="CCCCCC"/>
        </w:tblBorders>
        <w:shd w:val="clear" w:color="auto" w:fill="F0F0F0"/>
        <w:tblCellMar>
          <w:top w:w="75" w:type="dxa"/>
          <w:left w:w="75" w:type="dxa"/>
          <w:bottom w:w="75" w:type="dxa"/>
          <w:right w:w="75" w:type="dxa"/>
        </w:tblCellMar>
        <w:tblLook w:val="04A0" w:firstRow="1" w:lastRow="0" w:firstColumn="1" w:lastColumn="0" w:noHBand="0" w:noVBand="1"/>
      </w:tblPr>
      <w:tblGrid>
        <w:gridCol w:w="1107"/>
        <w:gridCol w:w="2028"/>
        <w:gridCol w:w="1592"/>
        <w:gridCol w:w="1310"/>
        <w:gridCol w:w="3086"/>
      </w:tblGrid>
      <w:tr w:rsidR="007F7AF4" w:rsidRPr="007F7AF4" w14:paraId="745DCBD9" w14:textId="77777777" w:rsidTr="007F7AF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543B085F" w14:textId="77777777" w:rsidR="007F7AF4" w:rsidRPr="007F7AF4" w:rsidRDefault="007F7AF4" w:rsidP="007F7AF4">
            <w:pPr>
              <w:spacing w:after="0" w:line="240" w:lineRule="auto"/>
              <w:rPr>
                <w:rFonts w:asciiTheme="minorEastAsia" w:hAnsiTheme="minorEastAsia" w:cs="Helvetica"/>
                <w:color w:val="000000"/>
                <w:sz w:val="22"/>
                <w:szCs w:val="27"/>
              </w:rPr>
            </w:pPr>
            <w:r w:rsidRPr="007F7AF4">
              <w:rPr>
                <w:rFonts w:asciiTheme="minorEastAsia" w:hAnsiTheme="minorEastAsia" w:cs="Helvetica"/>
                <w:color w:val="000000"/>
                <w:sz w:val="22"/>
                <w:szCs w:val="27"/>
              </w:rPr>
              <w:t> </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77BD0C22" w14:textId="77777777" w:rsidR="007F7AF4" w:rsidRPr="007F7AF4" w:rsidRDefault="007F7AF4" w:rsidP="007F7AF4">
            <w:pPr>
              <w:spacing w:after="0" w:line="240" w:lineRule="auto"/>
              <w:rPr>
                <w:rFonts w:asciiTheme="minorEastAsia" w:hAnsiTheme="minorEastAsia" w:cs="Helvetica"/>
                <w:color w:val="000000"/>
                <w:sz w:val="22"/>
                <w:szCs w:val="27"/>
              </w:rPr>
            </w:pPr>
            <w:r w:rsidRPr="007F7AF4">
              <w:rPr>
                <w:rFonts w:asciiTheme="minorEastAsia" w:hAnsiTheme="minorEastAsia" w:cs="Helvetica"/>
                <w:b/>
                <w:color w:val="000000"/>
                <w:sz w:val="22"/>
                <w:szCs w:val="27"/>
              </w:rPr>
              <w:t>Throws</w:t>
            </w:r>
            <w:r w:rsidRPr="007F7AF4">
              <w:rPr>
                <w:rFonts w:asciiTheme="minorEastAsia" w:hAnsiTheme="minorEastAsia" w:cs="Helvetica"/>
                <w:color w:val="000000"/>
                <w:sz w:val="22"/>
                <w:szCs w:val="27"/>
              </w:rPr>
              <w:t xml:space="preserve"> </w:t>
            </w:r>
            <w:r w:rsidRPr="007F7AF4">
              <w:rPr>
                <w:rFonts w:asciiTheme="minorEastAsia" w:hAnsiTheme="minorEastAsia" w:cs="Helvetica"/>
                <w:b/>
                <w:color w:val="000000"/>
                <w:sz w:val="22"/>
                <w:szCs w:val="27"/>
              </w:rPr>
              <w:t>Exception</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2A877C93" w14:textId="77777777" w:rsidR="007F7AF4" w:rsidRPr="007F7AF4" w:rsidRDefault="007F7AF4" w:rsidP="007F7AF4">
            <w:pPr>
              <w:spacing w:after="0" w:line="240" w:lineRule="auto"/>
              <w:rPr>
                <w:rFonts w:asciiTheme="minorEastAsia" w:hAnsiTheme="minorEastAsia" w:cs="Helvetica"/>
                <w:b/>
                <w:color w:val="000000"/>
                <w:sz w:val="22"/>
                <w:szCs w:val="27"/>
              </w:rPr>
            </w:pPr>
            <w:r w:rsidRPr="007F7AF4">
              <w:rPr>
                <w:rFonts w:asciiTheme="minorEastAsia" w:hAnsiTheme="minorEastAsia" w:cs="Helvetica"/>
                <w:b/>
                <w:color w:val="000000"/>
                <w:sz w:val="22"/>
                <w:szCs w:val="27"/>
              </w:rPr>
              <w:t>Special Value</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2AC2CF92" w14:textId="77777777" w:rsidR="007F7AF4" w:rsidRPr="007F7AF4" w:rsidRDefault="007F7AF4" w:rsidP="007F7AF4">
            <w:pPr>
              <w:spacing w:after="0" w:line="240" w:lineRule="auto"/>
              <w:rPr>
                <w:rFonts w:asciiTheme="minorEastAsia" w:hAnsiTheme="minorEastAsia" w:cs="Helvetica"/>
                <w:color w:val="000000"/>
                <w:sz w:val="22"/>
                <w:szCs w:val="27"/>
              </w:rPr>
            </w:pPr>
            <w:r w:rsidRPr="007F7AF4">
              <w:rPr>
                <w:rFonts w:asciiTheme="minorEastAsia" w:hAnsiTheme="minorEastAsia" w:cs="Helvetica"/>
                <w:b/>
                <w:color w:val="000000"/>
                <w:sz w:val="22"/>
                <w:szCs w:val="27"/>
              </w:rPr>
              <w:t>Blocks</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0EA1E869" w14:textId="77777777" w:rsidR="007F7AF4" w:rsidRPr="007F7AF4" w:rsidRDefault="007F7AF4" w:rsidP="007F7AF4">
            <w:pPr>
              <w:spacing w:after="0" w:line="240" w:lineRule="auto"/>
              <w:rPr>
                <w:rFonts w:asciiTheme="minorEastAsia" w:hAnsiTheme="minorEastAsia" w:cs="Helvetica"/>
                <w:color w:val="000000"/>
                <w:sz w:val="22"/>
                <w:szCs w:val="27"/>
              </w:rPr>
            </w:pPr>
            <w:r w:rsidRPr="007F7AF4">
              <w:rPr>
                <w:rFonts w:asciiTheme="minorEastAsia" w:hAnsiTheme="minorEastAsia" w:cs="Helvetica"/>
                <w:b/>
                <w:color w:val="000000"/>
                <w:sz w:val="22"/>
                <w:szCs w:val="27"/>
              </w:rPr>
              <w:t>Times</w:t>
            </w:r>
            <w:r w:rsidRPr="007F7AF4">
              <w:rPr>
                <w:rFonts w:asciiTheme="minorEastAsia" w:hAnsiTheme="minorEastAsia" w:cs="Helvetica"/>
                <w:color w:val="000000"/>
                <w:sz w:val="22"/>
                <w:szCs w:val="27"/>
              </w:rPr>
              <w:t xml:space="preserve"> </w:t>
            </w:r>
            <w:r w:rsidRPr="007F7AF4">
              <w:rPr>
                <w:rFonts w:asciiTheme="minorEastAsia" w:hAnsiTheme="minorEastAsia" w:cs="Helvetica"/>
                <w:b/>
                <w:color w:val="000000"/>
                <w:sz w:val="22"/>
                <w:szCs w:val="27"/>
              </w:rPr>
              <w:t>Out</w:t>
            </w:r>
          </w:p>
        </w:tc>
      </w:tr>
      <w:tr w:rsidR="007F7AF4" w:rsidRPr="007F7AF4" w14:paraId="17A8D07B" w14:textId="77777777" w:rsidTr="007F7AF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4D623D84" w14:textId="77777777" w:rsidR="007F7AF4" w:rsidRPr="007F7AF4" w:rsidRDefault="007F7AF4" w:rsidP="007F7AF4">
            <w:pPr>
              <w:spacing w:after="0" w:line="240" w:lineRule="auto"/>
              <w:rPr>
                <w:rFonts w:asciiTheme="minorEastAsia" w:hAnsiTheme="minorEastAsia" w:cs="Helvetica"/>
                <w:color w:val="000000"/>
                <w:sz w:val="22"/>
                <w:szCs w:val="27"/>
              </w:rPr>
            </w:pPr>
            <w:r w:rsidRPr="007F7AF4">
              <w:rPr>
                <w:rFonts w:asciiTheme="minorEastAsia" w:hAnsiTheme="minorEastAsia" w:cs="Helvetica"/>
                <w:b/>
                <w:color w:val="000000"/>
                <w:sz w:val="22"/>
                <w:szCs w:val="27"/>
              </w:rPr>
              <w:t>Insert</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4CDECA31" w14:textId="77777777" w:rsidR="007F7AF4" w:rsidRPr="007F7AF4" w:rsidRDefault="007F7AF4" w:rsidP="007F7AF4">
            <w:pPr>
              <w:spacing w:after="0" w:line="240" w:lineRule="auto"/>
              <w:rPr>
                <w:rFonts w:asciiTheme="minorEastAsia" w:hAnsiTheme="minorEastAsia" w:cs="Helvetica"/>
                <w:color w:val="000000"/>
                <w:sz w:val="22"/>
                <w:szCs w:val="27"/>
              </w:rPr>
            </w:pPr>
            <w:r w:rsidRPr="007F7AF4">
              <w:rPr>
                <w:rFonts w:asciiTheme="minorEastAsia" w:hAnsiTheme="minorEastAsia" w:cs="Helvetica"/>
                <w:color w:val="000000"/>
                <w:sz w:val="22"/>
                <w:szCs w:val="27"/>
              </w:rPr>
              <w:t>addFirst(o)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19FFA075" w14:textId="77777777" w:rsidR="007F7AF4" w:rsidRPr="007F7AF4" w:rsidRDefault="007F7AF4" w:rsidP="007F7AF4">
            <w:pPr>
              <w:spacing w:after="0" w:line="240" w:lineRule="auto"/>
              <w:rPr>
                <w:rFonts w:asciiTheme="minorEastAsia" w:hAnsiTheme="minorEastAsia" w:cs="Helvetica"/>
                <w:color w:val="000000"/>
                <w:sz w:val="22"/>
                <w:szCs w:val="27"/>
              </w:rPr>
            </w:pPr>
            <w:r w:rsidRPr="007F7AF4">
              <w:rPr>
                <w:rFonts w:asciiTheme="minorEastAsia" w:hAnsiTheme="minorEastAsia" w:cs="Helvetica"/>
                <w:color w:val="000000"/>
                <w:sz w:val="22"/>
                <w:szCs w:val="27"/>
              </w:rPr>
              <w:t>offerFirst(o)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7EBB5622" w14:textId="77777777" w:rsidR="007F7AF4" w:rsidRPr="007F7AF4" w:rsidRDefault="007F7AF4" w:rsidP="007F7AF4">
            <w:pPr>
              <w:spacing w:after="0" w:line="240" w:lineRule="auto"/>
              <w:rPr>
                <w:rFonts w:asciiTheme="minorEastAsia" w:hAnsiTheme="minorEastAsia" w:cs="Helvetica"/>
                <w:color w:val="000000"/>
                <w:sz w:val="22"/>
                <w:szCs w:val="27"/>
              </w:rPr>
            </w:pPr>
            <w:r w:rsidRPr="007F7AF4">
              <w:rPr>
                <w:rFonts w:asciiTheme="minorEastAsia" w:hAnsiTheme="minorEastAsia" w:cs="Helvetica"/>
                <w:color w:val="000000"/>
                <w:sz w:val="22"/>
                <w:szCs w:val="27"/>
              </w:rPr>
              <w:t>putFirst(o)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73E447F1" w14:textId="77777777" w:rsidR="007F7AF4" w:rsidRPr="007F7AF4" w:rsidRDefault="007F7AF4" w:rsidP="007F7AF4">
            <w:pPr>
              <w:spacing w:after="0" w:line="240" w:lineRule="auto"/>
              <w:rPr>
                <w:rFonts w:asciiTheme="minorEastAsia" w:hAnsiTheme="minorEastAsia" w:cs="Helvetica"/>
                <w:color w:val="000000"/>
                <w:sz w:val="22"/>
                <w:szCs w:val="27"/>
              </w:rPr>
            </w:pPr>
            <w:proofErr w:type="gramStart"/>
            <w:r w:rsidRPr="007F7AF4">
              <w:rPr>
                <w:rFonts w:asciiTheme="minorEastAsia" w:hAnsiTheme="minorEastAsia" w:cs="Helvetica"/>
                <w:color w:val="000000"/>
                <w:sz w:val="22"/>
                <w:szCs w:val="27"/>
              </w:rPr>
              <w:t>offerFirst(</w:t>
            </w:r>
            <w:proofErr w:type="gramEnd"/>
            <w:r w:rsidRPr="007F7AF4">
              <w:rPr>
                <w:rFonts w:asciiTheme="minorEastAsia" w:hAnsiTheme="minorEastAsia" w:cs="Helvetica"/>
                <w:color w:val="000000"/>
                <w:sz w:val="22"/>
                <w:szCs w:val="27"/>
              </w:rPr>
              <w:t>o, timeout, timeunit)</w:t>
            </w:r>
          </w:p>
        </w:tc>
      </w:tr>
      <w:tr w:rsidR="007F7AF4" w:rsidRPr="007F7AF4" w14:paraId="611D0DD8" w14:textId="77777777" w:rsidTr="007F7AF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4252AFC3" w14:textId="77777777" w:rsidR="007F7AF4" w:rsidRPr="007F7AF4" w:rsidRDefault="007F7AF4" w:rsidP="007F7AF4">
            <w:pPr>
              <w:spacing w:after="0" w:line="240" w:lineRule="auto"/>
              <w:rPr>
                <w:rFonts w:asciiTheme="minorEastAsia" w:hAnsiTheme="minorEastAsia" w:cs="Helvetica"/>
                <w:color w:val="000000"/>
                <w:sz w:val="22"/>
                <w:szCs w:val="27"/>
              </w:rPr>
            </w:pPr>
            <w:r w:rsidRPr="007F7AF4">
              <w:rPr>
                <w:rFonts w:asciiTheme="minorEastAsia" w:hAnsiTheme="minorEastAsia" w:cs="Helvetica"/>
                <w:b/>
                <w:color w:val="000000"/>
                <w:sz w:val="22"/>
                <w:szCs w:val="27"/>
              </w:rPr>
              <w:t>Remove</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792DA4B4" w14:textId="77777777" w:rsidR="007F7AF4" w:rsidRPr="007F7AF4" w:rsidRDefault="007F7AF4" w:rsidP="007F7AF4">
            <w:pPr>
              <w:spacing w:after="0" w:line="240" w:lineRule="auto"/>
              <w:rPr>
                <w:rFonts w:asciiTheme="minorEastAsia" w:hAnsiTheme="minorEastAsia" w:cs="Helvetica"/>
                <w:color w:val="000000"/>
                <w:sz w:val="22"/>
                <w:szCs w:val="27"/>
              </w:rPr>
            </w:pPr>
            <w:r w:rsidRPr="007F7AF4">
              <w:rPr>
                <w:rFonts w:asciiTheme="minorEastAsia" w:hAnsiTheme="minorEastAsia" w:cs="Helvetica"/>
                <w:color w:val="000000"/>
                <w:sz w:val="22"/>
                <w:szCs w:val="27"/>
              </w:rPr>
              <w:t>removeFirst(o)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67147790" w14:textId="77777777" w:rsidR="007F7AF4" w:rsidRPr="007F7AF4" w:rsidRDefault="007F7AF4" w:rsidP="007F7AF4">
            <w:pPr>
              <w:spacing w:after="0" w:line="240" w:lineRule="auto"/>
              <w:rPr>
                <w:rFonts w:asciiTheme="minorEastAsia" w:hAnsiTheme="minorEastAsia" w:cs="Helvetica"/>
                <w:color w:val="000000"/>
                <w:sz w:val="22"/>
                <w:szCs w:val="27"/>
              </w:rPr>
            </w:pPr>
            <w:r w:rsidRPr="007F7AF4">
              <w:rPr>
                <w:rFonts w:asciiTheme="minorEastAsia" w:hAnsiTheme="minorEastAsia" w:cs="Helvetica"/>
                <w:color w:val="000000"/>
                <w:sz w:val="22"/>
                <w:szCs w:val="27"/>
              </w:rPr>
              <w:t>pollFirst(o)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173BB7FD" w14:textId="77777777" w:rsidR="007F7AF4" w:rsidRPr="007F7AF4" w:rsidRDefault="007F7AF4" w:rsidP="007F7AF4">
            <w:pPr>
              <w:spacing w:after="0" w:line="240" w:lineRule="auto"/>
              <w:rPr>
                <w:rFonts w:asciiTheme="minorEastAsia" w:hAnsiTheme="minorEastAsia" w:cs="Helvetica"/>
                <w:color w:val="000000"/>
                <w:sz w:val="22"/>
                <w:szCs w:val="27"/>
              </w:rPr>
            </w:pPr>
            <w:r w:rsidRPr="007F7AF4">
              <w:rPr>
                <w:rFonts w:asciiTheme="minorEastAsia" w:hAnsiTheme="minorEastAsia" w:cs="Helvetica"/>
                <w:color w:val="000000"/>
                <w:sz w:val="22"/>
                <w:szCs w:val="27"/>
              </w:rPr>
              <w:t>takeFirst(o)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690E353B" w14:textId="77777777" w:rsidR="007F7AF4" w:rsidRPr="007F7AF4" w:rsidRDefault="007F7AF4" w:rsidP="007F7AF4">
            <w:pPr>
              <w:spacing w:after="0" w:line="240" w:lineRule="auto"/>
              <w:rPr>
                <w:rFonts w:asciiTheme="minorEastAsia" w:hAnsiTheme="minorEastAsia" w:cs="Helvetica"/>
                <w:color w:val="000000"/>
                <w:sz w:val="22"/>
                <w:szCs w:val="27"/>
              </w:rPr>
            </w:pPr>
            <w:proofErr w:type="gramStart"/>
            <w:r w:rsidRPr="007F7AF4">
              <w:rPr>
                <w:rFonts w:asciiTheme="minorEastAsia" w:hAnsiTheme="minorEastAsia" w:cs="Helvetica"/>
                <w:color w:val="000000"/>
                <w:sz w:val="22"/>
                <w:szCs w:val="27"/>
              </w:rPr>
              <w:t>pollFirst(</w:t>
            </w:r>
            <w:proofErr w:type="gramEnd"/>
            <w:r w:rsidRPr="007F7AF4">
              <w:rPr>
                <w:rFonts w:asciiTheme="minorEastAsia" w:hAnsiTheme="minorEastAsia" w:cs="Helvetica"/>
                <w:color w:val="000000"/>
                <w:sz w:val="22"/>
                <w:szCs w:val="27"/>
              </w:rPr>
              <w:t>timeout, timeunit)</w:t>
            </w:r>
          </w:p>
        </w:tc>
      </w:tr>
      <w:tr w:rsidR="007F7AF4" w:rsidRPr="007F7AF4" w14:paraId="40B1C9EC" w14:textId="77777777" w:rsidTr="007F7AF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32A90983" w14:textId="77777777" w:rsidR="007F7AF4" w:rsidRPr="007F7AF4" w:rsidRDefault="007F7AF4" w:rsidP="007F7AF4">
            <w:pPr>
              <w:spacing w:after="0" w:line="240" w:lineRule="auto"/>
              <w:rPr>
                <w:rFonts w:asciiTheme="minorEastAsia" w:hAnsiTheme="minorEastAsia" w:cs="Helvetica"/>
                <w:color w:val="000000"/>
                <w:sz w:val="22"/>
                <w:szCs w:val="27"/>
              </w:rPr>
            </w:pPr>
            <w:r w:rsidRPr="007F7AF4">
              <w:rPr>
                <w:rFonts w:asciiTheme="minorEastAsia" w:hAnsiTheme="minorEastAsia" w:cs="Helvetica"/>
                <w:b/>
                <w:color w:val="000000"/>
                <w:sz w:val="22"/>
                <w:szCs w:val="27"/>
              </w:rPr>
              <w:t>Examine</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19DEAB9A" w14:textId="77777777" w:rsidR="007F7AF4" w:rsidRPr="007F7AF4" w:rsidRDefault="007F7AF4" w:rsidP="007F7AF4">
            <w:pPr>
              <w:spacing w:after="0" w:line="240" w:lineRule="auto"/>
              <w:rPr>
                <w:rFonts w:asciiTheme="minorEastAsia" w:hAnsiTheme="minorEastAsia" w:cs="Helvetica"/>
                <w:color w:val="000000"/>
                <w:sz w:val="22"/>
                <w:szCs w:val="27"/>
              </w:rPr>
            </w:pPr>
            <w:r w:rsidRPr="007F7AF4">
              <w:rPr>
                <w:rFonts w:asciiTheme="minorEastAsia" w:hAnsiTheme="minorEastAsia" w:cs="Helvetica"/>
                <w:color w:val="000000"/>
                <w:sz w:val="22"/>
                <w:szCs w:val="27"/>
              </w:rPr>
              <w:t>getFirst(o)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0E69F197" w14:textId="77777777" w:rsidR="007F7AF4" w:rsidRPr="007F7AF4" w:rsidRDefault="007F7AF4" w:rsidP="007F7AF4">
            <w:pPr>
              <w:spacing w:after="0" w:line="240" w:lineRule="auto"/>
              <w:rPr>
                <w:rFonts w:asciiTheme="minorEastAsia" w:hAnsiTheme="minorEastAsia" w:cs="Helvetica"/>
                <w:color w:val="000000"/>
                <w:sz w:val="22"/>
                <w:szCs w:val="27"/>
              </w:rPr>
            </w:pPr>
            <w:r w:rsidRPr="007F7AF4">
              <w:rPr>
                <w:rFonts w:asciiTheme="minorEastAsia" w:hAnsiTheme="minorEastAsia" w:cs="Helvetica"/>
                <w:color w:val="000000"/>
                <w:sz w:val="22"/>
                <w:szCs w:val="27"/>
              </w:rPr>
              <w:t>peekFirst(o)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1165DBA4" w14:textId="77777777" w:rsidR="007F7AF4" w:rsidRPr="007F7AF4" w:rsidRDefault="007F7AF4" w:rsidP="007F7AF4">
            <w:pPr>
              <w:spacing w:after="0" w:line="240" w:lineRule="auto"/>
              <w:rPr>
                <w:rFonts w:asciiTheme="minorEastAsia" w:hAnsiTheme="minorEastAsia" w:cs="Helvetica"/>
                <w:color w:val="000000"/>
                <w:sz w:val="22"/>
                <w:szCs w:val="27"/>
              </w:rPr>
            </w:pPr>
            <w:r w:rsidRPr="007F7AF4">
              <w:rPr>
                <w:rFonts w:asciiTheme="minorEastAsia" w:hAnsiTheme="minorEastAsia" w:cs="Helvetica"/>
                <w:color w:val="000000"/>
                <w:sz w:val="22"/>
                <w:szCs w:val="27"/>
              </w:rPr>
              <w:t> </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0BA7D562" w14:textId="77777777" w:rsidR="007F7AF4" w:rsidRPr="007F7AF4" w:rsidRDefault="007F7AF4" w:rsidP="007F7AF4">
            <w:pPr>
              <w:spacing w:after="0" w:line="240" w:lineRule="auto"/>
              <w:rPr>
                <w:rFonts w:asciiTheme="minorEastAsia" w:hAnsiTheme="minorEastAsia" w:cs="Helvetica"/>
                <w:color w:val="000000"/>
                <w:sz w:val="22"/>
                <w:szCs w:val="27"/>
              </w:rPr>
            </w:pPr>
            <w:r w:rsidRPr="007F7AF4">
              <w:rPr>
                <w:rFonts w:asciiTheme="minorEastAsia" w:hAnsiTheme="minorEastAsia" w:cs="Helvetica"/>
                <w:color w:val="000000"/>
                <w:sz w:val="22"/>
                <w:szCs w:val="27"/>
              </w:rPr>
              <w:t> </w:t>
            </w:r>
          </w:p>
        </w:tc>
      </w:tr>
    </w:tbl>
    <w:p w14:paraId="7F9C3AD9" w14:textId="77777777" w:rsidR="007F7AF4" w:rsidRPr="007F7AF4" w:rsidRDefault="007F7AF4" w:rsidP="007F7AF4">
      <w:pPr>
        <w:spacing w:after="0" w:line="240" w:lineRule="auto"/>
        <w:rPr>
          <w:rFonts w:asciiTheme="minorEastAsia" w:hAnsiTheme="minorEastAsia" w:cs="Helvetica"/>
          <w:color w:val="000000"/>
          <w:sz w:val="22"/>
          <w:szCs w:val="27"/>
        </w:rPr>
      </w:pPr>
    </w:p>
    <w:tbl>
      <w:tblPr>
        <w:tblW w:w="0" w:type="auto"/>
        <w:tblCellSpacing w:w="0" w:type="dxa"/>
        <w:tblBorders>
          <w:top w:val="single" w:sz="6" w:space="0" w:color="CCCCCC"/>
          <w:left w:val="single" w:sz="6" w:space="0" w:color="CCCCCC"/>
          <w:bottom w:val="single" w:sz="6" w:space="0" w:color="CCCCCC"/>
          <w:right w:val="single" w:sz="6" w:space="0" w:color="CCCCCC"/>
        </w:tblBorders>
        <w:shd w:val="clear" w:color="auto" w:fill="F0F0F0"/>
        <w:tblCellMar>
          <w:top w:w="75" w:type="dxa"/>
          <w:left w:w="75" w:type="dxa"/>
          <w:bottom w:w="75" w:type="dxa"/>
          <w:right w:w="75" w:type="dxa"/>
        </w:tblCellMar>
        <w:tblLook w:val="04A0" w:firstRow="1" w:lastRow="0" w:firstColumn="1" w:lastColumn="0" w:noHBand="0" w:noVBand="1"/>
      </w:tblPr>
      <w:tblGrid>
        <w:gridCol w:w="1107"/>
        <w:gridCol w:w="2028"/>
        <w:gridCol w:w="1592"/>
        <w:gridCol w:w="1293"/>
        <w:gridCol w:w="2882"/>
      </w:tblGrid>
      <w:tr w:rsidR="007F7AF4" w:rsidRPr="007F7AF4" w14:paraId="276EF66B" w14:textId="77777777" w:rsidTr="007F7AF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278A880D" w14:textId="77777777" w:rsidR="007F7AF4" w:rsidRPr="007F7AF4" w:rsidRDefault="007F7AF4" w:rsidP="007F7AF4">
            <w:pPr>
              <w:spacing w:after="0" w:line="240" w:lineRule="auto"/>
              <w:rPr>
                <w:rFonts w:asciiTheme="minorEastAsia" w:hAnsiTheme="minorEastAsia" w:cs="Helvetica"/>
                <w:color w:val="000000"/>
                <w:sz w:val="22"/>
                <w:szCs w:val="27"/>
              </w:rPr>
            </w:pPr>
            <w:r w:rsidRPr="007F7AF4">
              <w:rPr>
                <w:rFonts w:asciiTheme="minorEastAsia" w:hAnsiTheme="minorEastAsia" w:cs="Helvetica"/>
                <w:color w:val="000000"/>
                <w:sz w:val="22"/>
                <w:szCs w:val="27"/>
              </w:rPr>
              <w:t> </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08921FE3" w14:textId="77777777" w:rsidR="007F7AF4" w:rsidRPr="007F7AF4" w:rsidRDefault="007F7AF4" w:rsidP="007F7AF4">
            <w:pPr>
              <w:spacing w:after="0" w:line="240" w:lineRule="auto"/>
              <w:rPr>
                <w:rFonts w:asciiTheme="minorEastAsia" w:hAnsiTheme="minorEastAsia" w:cs="Helvetica"/>
                <w:color w:val="000000"/>
                <w:sz w:val="22"/>
                <w:szCs w:val="27"/>
              </w:rPr>
            </w:pPr>
            <w:r w:rsidRPr="007F7AF4">
              <w:rPr>
                <w:rFonts w:asciiTheme="minorEastAsia" w:hAnsiTheme="minorEastAsia" w:cs="Helvetica"/>
                <w:b/>
                <w:color w:val="000000"/>
                <w:sz w:val="22"/>
                <w:szCs w:val="27"/>
              </w:rPr>
              <w:t>Throws</w:t>
            </w:r>
            <w:r w:rsidRPr="007F7AF4">
              <w:rPr>
                <w:rFonts w:asciiTheme="minorEastAsia" w:hAnsiTheme="minorEastAsia" w:cs="Helvetica"/>
                <w:color w:val="000000"/>
                <w:sz w:val="22"/>
                <w:szCs w:val="27"/>
              </w:rPr>
              <w:t xml:space="preserve"> </w:t>
            </w:r>
            <w:r w:rsidRPr="007F7AF4">
              <w:rPr>
                <w:rFonts w:asciiTheme="minorEastAsia" w:hAnsiTheme="minorEastAsia" w:cs="Helvetica"/>
                <w:b/>
                <w:color w:val="000000"/>
                <w:sz w:val="22"/>
                <w:szCs w:val="27"/>
              </w:rPr>
              <w:t>Exception</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68DDEDAD" w14:textId="77777777" w:rsidR="007F7AF4" w:rsidRPr="007F7AF4" w:rsidRDefault="007F7AF4" w:rsidP="007F7AF4">
            <w:pPr>
              <w:spacing w:after="0" w:line="240" w:lineRule="auto"/>
              <w:rPr>
                <w:rFonts w:asciiTheme="minorEastAsia" w:hAnsiTheme="minorEastAsia" w:cs="Helvetica"/>
                <w:color w:val="000000"/>
                <w:sz w:val="22"/>
                <w:szCs w:val="27"/>
              </w:rPr>
            </w:pPr>
            <w:r w:rsidRPr="007F7AF4">
              <w:rPr>
                <w:rFonts w:asciiTheme="minorEastAsia" w:hAnsiTheme="minorEastAsia" w:cs="Helvetica"/>
                <w:b/>
                <w:color w:val="000000"/>
                <w:sz w:val="22"/>
                <w:szCs w:val="27"/>
              </w:rPr>
              <w:t>Special</w:t>
            </w:r>
            <w:r w:rsidRPr="007F7AF4">
              <w:rPr>
                <w:rFonts w:asciiTheme="minorEastAsia" w:hAnsiTheme="minorEastAsia" w:cs="Helvetica"/>
                <w:color w:val="000000"/>
                <w:sz w:val="22"/>
                <w:szCs w:val="27"/>
              </w:rPr>
              <w:t xml:space="preserve"> </w:t>
            </w:r>
            <w:r w:rsidRPr="007F7AF4">
              <w:rPr>
                <w:rFonts w:asciiTheme="minorEastAsia" w:hAnsiTheme="minorEastAsia" w:cs="Helvetica"/>
                <w:b/>
                <w:color w:val="000000"/>
                <w:sz w:val="22"/>
                <w:szCs w:val="27"/>
              </w:rPr>
              <w:t>Value</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24F3F81E" w14:textId="77777777" w:rsidR="007F7AF4" w:rsidRPr="007F7AF4" w:rsidRDefault="007F7AF4" w:rsidP="007F7AF4">
            <w:pPr>
              <w:spacing w:after="0" w:line="240" w:lineRule="auto"/>
              <w:rPr>
                <w:rFonts w:asciiTheme="minorEastAsia" w:hAnsiTheme="minorEastAsia" w:cs="Helvetica"/>
                <w:color w:val="000000"/>
                <w:sz w:val="22"/>
                <w:szCs w:val="27"/>
              </w:rPr>
            </w:pPr>
            <w:r w:rsidRPr="007F7AF4">
              <w:rPr>
                <w:rFonts w:asciiTheme="minorEastAsia" w:hAnsiTheme="minorEastAsia" w:cs="Helvetica"/>
                <w:b/>
                <w:color w:val="000000"/>
                <w:sz w:val="22"/>
                <w:szCs w:val="27"/>
              </w:rPr>
              <w:t>Blocks</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3E824A73" w14:textId="77777777" w:rsidR="007F7AF4" w:rsidRPr="007F7AF4" w:rsidRDefault="007F7AF4" w:rsidP="007F7AF4">
            <w:pPr>
              <w:spacing w:after="0" w:line="240" w:lineRule="auto"/>
              <w:rPr>
                <w:rFonts w:asciiTheme="minorEastAsia" w:hAnsiTheme="minorEastAsia" w:cs="Helvetica"/>
                <w:color w:val="000000"/>
                <w:sz w:val="22"/>
                <w:szCs w:val="27"/>
              </w:rPr>
            </w:pPr>
            <w:r w:rsidRPr="007F7AF4">
              <w:rPr>
                <w:rFonts w:asciiTheme="minorEastAsia" w:hAnsiTheme="minorEastAsia" w:cs="Helvetica"/>
                <w:b/>
                <w:color w:val="000000"/>
                <w:sz w:val="22"/>
                <w:szCs w:val="27"/>
              </w:rPr>
              <w:t>Times</w:t>
            </w:r>
            <w:r w:rsidRPr="007F7AF4">
              <w:rPr>
                <w:rFonts w:asciiTheme="minorEastAsia" w:hAnsiTheme="minorEastAsia" w:cs="Helvetica"/>
                <w:color w:val="000000"/>
                <w:sz w:val="22"/>
                <w:szCs w:val="27"/>
              </w:rPr>
              <w:t xml:space="preserve"> </w:t>
            </w:r>
            <w:r w:rsidRPr="007F7AF4">
              <w:rPr>
                <w:rFonts w:asciiTheme="minorEastAsia" w:hAnsiTheme="minorEastAsia" w:cs="Helvetica"/>
                <w:b/>
                <w:color w:val="000000"/>
                <w:sz w:val="22"/>
                <w:szCs w:val="27"/>
              </w:rPr>
              <w:t>Out</w:t>
            </w:r>
          </w:p>
        </w:tc>
      </w:tr>
      <w:tr w:rsidR="007F7AF4" w:rsidRPr="007F7AF4" w14:paraId="0AA39435" w14:textId="77777777" w:rsidTr="007F7AF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66F03C23" w14:textId="77777777" w:rsidR="007F7AF4" w:rsidRPr="007F7AF4" w:rsidRDefault="007F7AF4" w:rsidP="007F7AF4">
            <w:pPr>
              <w:spacing w:after="0" w:line="240" w:lineRule="auto"/>
              <w:rPr>
                <w:rFonts w:asciiTheme="minorEastAsia" w:hAnsiTheme="minorEastAsia" w:cs="Helvetica"/>
                <w:color w:val="000000"/>
                <w:sz w:val="22"/>
                <w:szCs w:val="27"/>
              </w:rPr>
            </w:pPr>
            <w:r w:rsidRPr="007F7AF4">
              <w:rPr>
                <w:rFonts w:asciiTheme="minorEastAsia" w:hAnsiTheme="minorEastAsia" w:cs="Helvetica"/>
                <w:b/>
                <w:color w:val="000000"/>
                <w:sz w:val="22"/>
                <w:szCs w:val="27"/>
              </w:rPr>
              <w:t>Insert</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293FFFAE" w14:textId="77777777" w:rsidR="007F7AF4" w:rsidRPr="007F7AF4" w:rsidRDefault="007F7AF4" w:rsidP="007F7AF4">
            <w:pPr>
              <w:spacing w:after="0" w:line="240" w:lineRule="auto"/>
              <w:rPr>
                <w:rFonts w:asciiTheme="minorEastAsia" w:hAnsiTheme="minorEastAsia" w:cs="Helvetica"/>
                <w:color w:val="000000"/>
                <w:sz w:val="22"/>
                <w:szCs w:val="27"/>
              </w:rPr>
            </w:pPr>
            <w:r w:rsidRPr="007F7AF4">
              <w:rPr>
                <w:rFonts w:asciiTheme="minorEastAsia" w:hAnsiTheme="minorEastAsia" w:cs="Helvetica"/>
                <w:color w:val="000000"/>
                <w:sz w:val="22"/>
                <w:szCs w:val="27"/>
              </w:rPr>
              <w:t>addLast(o)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17407E72" w14:textId="77777777" w:rsidR="007F7AF4" w:rsidRPr="007F7AF4" w:rsidRDefault="007F7AF4" w:rsidP="007F7AF4">
            <w:pPr>
              <w:spacing w:after="0" w:line="240" w:lineRule="auto"/>
              <w:rPr>
                <w:rFonts w:asciiTheme="minorEastAsia" w:hAnsiTheme="minorEastAsia" w:cs="Helvetica"/>
                <w:color w:val="000000"/>
                <w:sz w:val="22"/>
                <w:szCs w:val="27"/>
              </w:rPr>
            </w:pPr>
            <w:r w:rsidRPr="007F7AF4">
              <w:rPr>
                <w:rFonts w:asciiTheme="minorEastAsia" w:hAnsiTheme="minorEastAsia" w:cs="Helvetica"/>
                <w:color w:val="000000"/>
                <w:sz w:val="22"/>
                <w:szCs w:val="27"/>
              </w:rPr>
              <w:t>offerLast(o)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203F92CA" w14:textId="77777777" w:rsidR="007F7AF4" w:rsidRPr="007F7AF4" w:rsidRDefault="007F7AF4" w:rsidP="007F7AF4">
            <w:pPr>
              <w:spacing w:after="0" w:line="240" w:lineRule="auto"/>
              <w:rPr>
                <w:rFonts w:asciiTheme="minorEastAsia" w:hAnsiTheme="minorEastAsia" w:cs="Helvetica"/>
                <w:color w:val="000000"/>
                <w:sz w:val="22"/>
                <w:szCs w:val="27"/>
              </w:rPr>
            </w:pPr>
            <w:r w:rsidRPr="007F7AF4">
              <w:rPr>
                <w:rFonts w:asciiTheme="minorEastAsia" w:hAnsiTheme="minorEastAsia" w:cs="Helvetica"/>
                <w:color w:val="000000"/>
                <w:sz w:val="22"/>
                <w:szCs w:val="27"/>
              </w:rPr>
              <w:t>putLast(o)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41EF0BC6" w14:textId="77777777" w:rsidR="007F7AF4" w:rsidRPr="007F7AF4" w:rsidRDefault="007F7AF4" w:rsidP="007F7AF4">
            <w:pPr>
              <w:spacing w:after="0" w:line="240" w:lineRule="auto"/>
              <w:rPr>
                <w:rFonts w:asciiTheme="minorEastAsia" w:hAnsiTheme="minorEastAsia" w:cs="Helvetica"/>
                <w:color w:val="000000"/>
                <w:sz w:val="22"/>
                <w:szCs w:val="27"/>
              </w:rPr>
            </w:pPr>
            <w:proofErr w:type="gramStart"/>
            <w:r w:rsidRPr="007F7AF4">
              <w:rPr>
                <w:rFonts w:asciiTheme="minorEastAsia" w:hAnsiTheme="minorEastAsia" w:cs="Helvetica"/>
                <w:color w:val="000000"/>
                <w:sz w:val="22"/>
                <w:szCs w:val="27"/>
              </w:rPr>
              <w:t>offerLast(</w:t>
            </w:r>
            <w:proofErr w:type="gramEnd"/>
            <w:r w:rsidRPr="007F7AF4">
              <w:rPr>
                <w:rFonts w:asciiTheme="minorEastAsia" w:hAnsiTheme="minorEastAsia" w:cs="Helvetica"/>
                <w:color w:val="000000"/>
                <w:sz w:val="22"/>
                <w:szCs w:val="27"/>
              </w:rPr>
              <w:t>o, timeout, timeunit)</w:t>
            </w:r>
          </w:p>
        </w:tc>
      </w:tr>
      <w:tr w:rsidR="007F7AF4" w:rsidRPr="007F7AF4" w14:paraId="12B6AF4E" w14:textId="77777777" w:rsidTr="007F7AF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40797099" w14:textId="77777777" w:rsidR="007F7AF4" w:rsidRPr="007F7AF4" w:rsidRDefault="007F7AF4" w:rsidP="007F7AF4">
            <w:pPr>
              <w:spacing w:after="0" w:line="240" w:lineRule="auto"/>
              <w:rPr>
                <w:rFonts w:asciiTheme="minorEastAsia" w:hAnsiTheme="minorEastAsia" w:cs="Helvetica"/>
                <w:color w:val="000000"/>
                <w:sz w:val="22"/>
                <w:szCs w:val="27"/>
              </w:rPr>
            </w:pPr>
            <w:r w:rsidRPr="007F7AF4">
              <w:rPr>
                <w:rFonts w:asciiTheme="minorEastAsia" w:hAnsiTheme="minorEastAsia" w:cs="Helvetica"/>
                <w:b/>
                <w:color w:val="000000"/>
                <w:sz w:val="22"/>
                <w:szCs w:val="27"/>
              </w:rPr>
              <w:t>Remove</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0DE17208" w14:textId="77777777" w:rsidR="007F7AF4" w:rsidRPr="007F7AF4" w:rsidRDefault="007F7AF4" w:rsidP="007F7AF4">
            <w:pPr>
              <w:spacing w:after="0" w:line="240" w:lineRule="auto"/>
              <w:rPr>
                <w:rFonts w:asciiTheme="minorEastAsia" w:hAnsiTheme="minorEastAsia" w:cs="Helvetica"/>
                <w:color w:val="000000"/>
                <w:sz w:val="22"/>
                <w:szCs w:val="27"/>
              </w:rPr>
            </w:pPr>
            <w:r w:rsidRPr="007F7AF4">
              <w:rPr>
                <w:rFonts w:asciiTheme="minorEastAsia" w:hAnsiTheme="minorEastAsia" w:cs="Helvetica"/>
                <w:color w:val="000000"/>
                <w:sz w:val="22"/>
                <w:szCs w:val="27"/>
              </w:rPr>
              <w:t>removeLast(o)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1CE04538" w14:textId="77777777" w:rsidR="007F7AF4" w:rsidRPr="007F7AF4" w:rsidRDefault="007F7AF4" w:rsidP="007F7AF4">
            <w:pPr>
              <w:spacing w:after="0" w:line="240" w:lineRule="auto"/>
              <w:rPr>
                <w:rFonts w:asciiTheme="minorEastAsia" w:hAnsiTheme="minorEastAsia" w:cs="Helvetica"/>
                <w:color w:val="000000"/>
                <w:sz w:val="22"/>
                <w:szCs w:val="27"/>
              </w:rPr>
            </w:pPr>
            <w:r w:rsidRPr="007F7AF4">
              <w:rPr>
                <w:rFonts w:asciiTheme="minorEastAsia" w:hAnsiTheme="minorEastAsia" w:cs="Helvetica"/>
                <w:color w:val="000000"/>
                <w:sz w:val="22"/>
                <w:szCs w:val="27"/>
              </w:rPr>
              <w:t>pollLast(o)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62CC448B" w14:textId="77777777" w:rsidR="007F7AF4" w:rsidRPr="007F7AF4" w:rsidRDefault="007F7AF4" w:rsidP="007F7AF4">
            <w:pPr>
              <w:spacing w:after="0" w:line="240" w:lineRule="auto"/>
              <w:rPr>
                <w:rFonts w:asciiTheme="minorEastAsia" w:hAnsiTheme="minorEastAsia" w:cs="Helvetica"/>
                <w:color w:val="000000"/>
                <w:sz w:val="22"/>
                <w:szCs w:val="27"/>
              </w:rPr>
            </w:pPr>
            <w:r w:rsidRPr="007F7AF4">
              <w:rPr>
                <w:rFonts w:asciiTheme="minorEastAsia" w:hAnsiTheme="minorEastAsia" w:cs="Helvetica"/>
                <w:color w:val="000000"/>
                <w:sz w:val="22"/>
                <w:szCs w:val="27"/>
              </w:rPr>
              <w:t>takeLast(o)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516E621C" w14:textId="77777777" w:rsidR="007F7AF4" w:rsidRPr="007F7AF4" w:rsidRDefault="007F7AF4" w:rsidP="007F7AF4">
            <w:pPr>
              <w:spacing w:after="0" w:line="240" w:lineRule="auto"/>
              <w:rPr>
                <w:rFonts w:asciiTheme="minorEastAsia" w:hAnsiTheme="minorEastAsia" w:cs="Helvetica"/>
                <w:color w:val="000000"/>
                <w:sz w:val="22"/>
                <w:szCs w:val="27"/>
              </w:rPr>
            </w:pPr>
            <w:proofErr w:type="gramStart"/>
            <w:r w:rsidRPr="007F7AF4">
              <w:rPr>
                <w:rFonts w:asciiTheme="minorEastAsia" w:hAnsiTheme="minorEastAsia" w:cs="Helvetica"/>
                <w:color w:val="000000"/>
                <w:sz w:val="22"/>
                <w:szCs w:val="27"/>
              </w:rPr>
              <w:t>pollLast(</w:t>
            </w:r>
            <w:proofErr w:type="gramEnd"/>
            <w:r w:rsidRPr="007F7AF4">
              <w:rPr>
                <w:rFonts w:asciiTheme="minorEastAsia" w:hAnsiTheme="minorEastAsia" w:cs="Helvetica"/>
                <w:color w:val="000000"/>
                <w:sz w:val="22"/>
                <w:szCs w:val="27"/>
              </w:rPr>
              <w:t>timeout, timeunit)</w:t>
            </w:r>
          </w:p>
        </w:tc>
      </w:tr>
      <w:tr w:rsidR="007F7AF4" w:rsidRPr="007F7AF4" w14:paraId="282AA190" w14:textId="77777777" w:rsidTr="007F7AF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057002BB" w14:textId="77777777" w:rsidR="007F7AF4" w:rsidRPr="007F7AF4" w:rsidRDefault="007F7AF4" w:rsidP="007F7AF4">
            <w:pPr>
              <w:spacing w:after="0" w:line="240" w:lineRule="auto"/>
              <w:rPr>
                <w:rFonts w:asciiTheme="minorEastAsia" w:hAnsiTheme="minorEastAsia" w:cs="Helvetica"/>
                <w:color w:val="000000"/>
                <w:sz w:val="22"/>
                <w:szCs w:val="27"/>
              </w:rPr>
            </w:pPr>
            <w:r w:rsidRPr="007F7AF4">
              <w:rPr>
                <w:rFonts w:asciiTheme="minorEastAsia" w:hAnsiTheme="minorEastAsia" w:cs="Helvetica"/>
                <w:b/>
                <w:color w:val="000000"/>
                <w:sz w:val="22"/>
                <w:szCs w:val="27"/>
              </w:rPr>
              <w:t>Examine</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352566AC" w14:textId="77777777" w:rsidR="007F7AF4" w:rsidRPr="007F7AF4" w:rsidRDefault="007F7AF4" w:rsidP="007F7AF4">
            <w:pPr>
              <w:spacing w:after="0" w:line="240" w:lineRule="auto"/>
              <w:rPr>
                <w:rFonts w:asciiTheme="minorEastAsia" w:hAnsiTheme="minorEastAsia" w:cs="Helvetica"/>
                <w:color w:val="000000"/>
                <w:sz w:val="22"/>
                <w:szCs w:val="27"/>
              </w:rPr>
            </w:pPr>
            <w:r w:rsidRPr="007F7AF4">
              <w:rPr>
                <w:rFonts w:asciiTheme="minorEastAsia" w:hAnsiTheme="minorEastAsia" w:cs="Helvetica"/>
                <w:color w:val="000000"/>
                <w:sz w:val="22"/>
                <w:szCs w:val="27"/>
              </w:rPr>
              <w:t>getLast(o)</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76E0AACC" w14:textId="77777777" w:rsidR="007F7AF4" w:rsidRPr="007F7AF4" w:rsidRDefault="007F7AF4" w:rsidP="007F7AF4">
            <w:pPr>
              <w:spacing w:after="0" w:line="240" w:lineRule="auto"/>
              <w:rPr>
                <w:rFonts w:asciiTheme="minorEastAsia" w:hAnsiTheme="minorEastAsia" w:cs="Helvetica"/>
                <w:color w:val="000000"/>
                <w:sz w:val="22"/>
                <w:szCs w:val="27"/>
              </w:rPr>
            </w:pPr>
            <w:r w:rsidRPr="007F7AF4">
              <w:rPr>
                <w:rFonts w:asciiTheme="minorEastAsia" w:hAnsiTheme="minorEastAsia" w:cs="Helvetica"/>
                <w:color w:val="000000"/>
                <w:sz w:val="22"/>
                <w:szCs w:val="27"/>
              </w:rPr>
              <w:t>peekLast(o)</w:t>
            </w:r>
          </w:p>
        </w:tc>
        <w:tc>
          <w:tcPr>
            <w:tcW w:w="1293" w:type="dxa"/>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24055DE8" w14:textId="77777777" w:rsidR="007F7AF4" w:rsidRPr="007F7AF4" w:rsidRDefault="007F7AF4" w:rsidP="007F7AF4">
            <w:pPr>
              <w:spacing w:after="0" w:line="240" w:lineRule="auto"/>
              <w:rPr>
                <w:rFonts w:asciiTheme="minorEastAsia" w:hAnsiTheme="minorEastAsia" w:cs="Helvetica"/>
                <w:color w:val="000000"/>
                <w:sz w:val="22"/>
                <w:szCs w:val="27"/>
              </w:rPr>
            </w:pPr>
            <w:r w:rsidRPr="007F7AF4">
              <w:rPr>
                <w:rFonts w:asciiTheme="minorEastAsia" w:hAnsiTheme="minorEastAsia" w:cs="Helvetica"/>
                <w:color w:val="000000"/>
                <w:sz w:val="22"/>
                <w:szCs w:val="27"/>
              </w:rPr>
              <w:t> </w:t>
            </w:r>
          </w:p>
        </w:tc>
        <w:tc>
          <w:tcPr>
            <w:tcW w:w="2882" w:type="dxa"/>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7CF04241" w14:textId="77777777" w:rsidR="007F7AF4" w:rsidRPr="007F7AF4" w:rsidRDefault="007F7AF4" w:rsidP="007F7AF4">
            <w:pPr>
              <w:spacing w:after="0" w:line="240" w:lineRule="auto"/>
              <w:rPr>
                <w:rFonts w:asciiTheme="minorEastAsia" w:hAnsiTheme="minorEastAsia" w:cs="Helvetica"/>
                <w:color w:val="000000"/>
                <w:sz w:val="22"/>
                <w:szCs w:val="27"/>
              </w:rPr>
            </w:pPr>
            <w:r w:rsidRPr="007F7AF4">
              <w:rPr>
                <w:rFonts w:asciiTheme="minorEastAsia" w:hAnsiTheme="minorEastAsia" w:cs="Helvetica"/>
                <w:color w:val="000000"/>
                <w:sz w:val="22"/>
                <w:szCs w:val="27"/>
              </w:rPr>
              <w:t> </w:t>
            </w:r>
          </w:p>
        </w:tc>
      </w:tr>
    </w:tbl>
    <w:p w14:paraId="7BB08B20" w14:textId="6CA61A2C" w:rsidR="007F7AF4" w:rsidRDefault="007F7AF4" w:rsidP="007F7AF4"/>
    <w:p w14:paraId="3B4703AB" w14:textId="3EC52489" w:rsidR="007F7AF4" w:rsidRDefault="007F7AF4" w:rsidP="007F7AF4">
      <w:r w:rsidRPr="007F7AF4">
        <w:rPr>
          <w:rFonts w:hint="eastAsia"/>
        </w:rPr>
        <w:t>四组不同的行为方式解释：</w:t>
      </w:r>
    </w:p>
    <w:p w14:paraId="7E4B2BC2" w14:textId="77777777" w:rsidR="007F7AF4" w:rsidRDefault="007F7AF4" w:rsidP="003268EF">
      <w:pPr>
        <w:pStyle w:val="ListParagraph"/>
        <w:numPr>
          <w:ilvl w:val="0"/>
          <w:numId w:val="4"/>
        </w:numPr>
        <w:ind w:firstLineChars="0"/>
      </w:pPr>
      <w:r w:rsidRPr="007F7AF4">
        <w:rPr>
          <w:rFonts w:hint="eastAsia"/>
          <w:b/>
        </w:rPr>
        <w:t>抛异常</w:t>
      </w:r>
      <w:r>
        <w:rPr>
          <w:rFonts w:hint="eastAsia"/>
        </w:rPr>
        <w:t>：如果试图的操作无法立即执行，抛一个异常。</w:t>
      </w:r>
    </w:p>
    <w:p w14:paraId="24DAA9BD" w14:textId="77777777" w:rsidR="007F7AF4" w:rsidRDefault="007F7AF4" w:rsidP="003268EF">
      <w:pPr>
        <w:pStyle w:val="ListParagraph"/>
        <w:numPr>
          <w:ilvl w:val="0"/>
          <w:numId w:val="4"/>
        </w:numPr>
        <w:ind w:firstLineChars="0"/>
      </w:pPr>
      <w:r w:rsidRPr="007F7AF4">
        <w:rPr>
          <w:rFonts w:hint="eastAsia"/>
          <w:b/>
        </w:rPr>
        <w:t>特定值</w:t>
      </w:r>
      <w:r>
        <w:rPr>
          <w:rFonts w:hint="eastAsia"/>
        </w:rPr>
        <w:t>：如果试图的操作无法立即执行，返回一个特定的值</w:t>
      </w:r>
      <w:r>
        <w:t>(常常是 true / false)。</w:t>
      </w:r>
    </w:p>
    <w:p w14:paraId="73AE7FAA" w14:textId="77777777" w:rsidR="007F7AF4" w:rsidRDefault="007F7AF4" w:rsidP="003268EF">
      <w:pPr>
        <w:pStyle w:val="ListParagraph"/>
        <w:numPr>
          <w:ilvl w:val="0"/>
          <w:numId w:val="4"/>
        </w:numPr>
        <w:ind w:firstLineChars="0"/>
      </w:pPr>
      <w:r w:rsidRPr="007F7AF4">
        <w:rPr>
          <w:rFonts w:hint="eastAsia"/>
          <w:b/>
        </w:rPr>
        <w:t>阻塞</w:t>
      </w:r>
      <w:r>
        <w:rPr>
          <w:rFonts w:hint="eastAsia"/>
        </w:rPr>
        <w:t>：如果试图的操作无法立即执行，该方法调用将会发生阻塞，直到能够执行。</w:t>
      </w:r>
    </w:p>
    <w:p w14:paraId="2C176966" w14:textId="3B54D9E8" w:rsidR="007F7AF4" w:rsidRDefault="007F7AF4" w:rsidP="003268EF">
      <w:pPr>
        <w:pStyle w:val="ListParagraph"/>
        <w:numPr>
          <w:ilvl w:val="0"/>
          <w:numId w:val="4"/>
        </w:numPr>
        <w:ind w:firstLineChars="0"/>
      </w:pPr>
      <w:r w:rsidRPr="007F7AF4">
        <w:rPr>
          <w:rFonts w:hint="eastAsia"/>
          <w:b/>
        </w:rPr>
        <w:t>超时</w:t>
      </w:r>
      <w:r>
        <w:rPr>
          <w:rFonts w:hint="eastAsia"/>
        </w:rPr>
        <w:t>：如果试图的操作无法立即执行，该方法调用将会发生阻塞，直到能够执行，但等待时间不会超过给定值。返回一个特定值以告知该操作是否成功</w:t>
      </w:r>
      <w:r>
        <w:t>(典型的是 true / false)。</w:t>
      </w:r>
    </w:p>
    <w:p w14:paraId="413873A5" w14:textId="759D0855" w:rsidR="007F7AF4" w:rsidRDefault="007F7AF4" w:rsidP="007F7AF4">
      <w:pPr>
        <w:pStyle w:val="Heading2"/>
      </w:pPr>
      <w:r w:rsidRPr="007F7AF4">
        <w:t>BlockingDeque Extends BlockingQueue</w:t>
      </w:r>
    </w:p>
    <w:p w14:paraId="7F7C5A3B" w14:textId="77777777" w:rsidR="007F7AF4" w:rsidRDefault="007F7AF4" w:rsidP="007F7AF4">
      <w:r>
        <w:t>BlockingDeque 接口继承自 BlockingQueue 接口。这就意味着你可以像使用一个 BlockingQueue 那样使用 BlockingDeque。如果你这么干的话，各种插入方法将会把新元素添加到双端队列的尾端，而移除方法将会把双端队列的首端的元素移除。正如 BlockingQueue 接口的插入和移除方法一样。</w:t>
      </w:r>
    </w:p>
    <w:p w14:paraId="2455944D" w14:textId="3CEAC5C6" w:rsidR="007F7AF4" w:rsidRDefault="007F7AF4" w:rsidP="007F7AF4">
      <w:r>
        <w:rPr>
          <w:rFonts w:hint="eastAsia"/>
        </w:rPr>
        <w:t>以下是</w:t>
      </w:r>
      <w:r>
        <w:t xml:space="preserve"> BlockingDeque 对 BlockingQueue 接口的方法的具体内部实现：</w:t>
      </w:r>
    </w:p>
    <w:tbl>
      <w:tblPr>
        <w:tblW w:w="10105" w:type="dxa"/>
        <w:tblCellSpacing w:w="0" w:type="dxa"/>
        <w:tblBorders>
          <w:top w:val="single" w:sz="6" w:space="0" w:color="CCCCCC"/>
          <w:left w:val="single" w:sz="6" w:space="0" w:color="CCCCCC"/>
          <w:bottom w:val="single" w:sz="6" w:space="0" w:color="CCCCCC"/>
          <w:right w:val="single" w:sz="6" w:space="0" w:color="CCCCCC"/>
        </w:tblBorders>
        <w:shd w:val="clear" w:color="auto" w:fill="F0F0F0"/>
        <w:tblCellMar>
          <w:top w:w="75" w:type="dxa"/>
          <w:left w:w="75" w:type="dxa"/>
          <w:bottom w:w="75" w:type="dxa"/>
          <w:right w:w="75" w:type="dxa"/>
        </w:tblCellMar>
        <w:tblLook w:val="04A0" w:firstRow="1" w:lastRow="0" w:firstColumn="1" w:lastColumn="0" w:noHBand="0" w:noVBand="1"/>
      </w:tblPr>
      <w:tblGrid>
        <w:gridCol w:w="5067"/>
        <w:gridCol w:w="5038"/>
      </w:tblGrid>
      <w:tr w:rsidR="007F7AF4" w:rsidRPr="007F7AF4" w14:paraId="49D172CA" w14:textId="77777777" w:rsidTr="007F7AF4">
        <w:trPr>
          <w:trHeight w:val="304"/>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374003CC" w14:textId="77777777" w:rsidR="007F7AF4" w:rsidRPr="007F7AF4" w:rsidRDefault="007F7AF4" w:rsidP="007F7AF4">
            <w:pPr>
              <w:spacing w:after="0" w:line="240" w:lineRule="auto"/>
              <w:rPr>
                <w:rFonts w:asciiTheme="minorEastAsia" w:hAnsiTheme="minorEastAsia" w:cs="Helvetica"/>
                <w:color w:val="000000"/>
                <w:sz w:val="22"/>
                <w:szCs w:val="27"/>
              </w:rPr>
            </w:pPr>
            <w:r w:rsidRPr="007F7AF4">
              <w:rPr>
                <w:rFonts w:asciiTheme="minorEastAsia" w:hAnsiTheme="minorEastAsia" w:cs="Helvetica"/>
                <w:color w:val="000000"/>
                <w:sz w:val="22"/>
                <w:szCs w:val="27"/>
              </w:rPr>
              <w:t>BlockingQueue</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2DDE723E" w14:textId="77777777" w:rsidR="007F7AF4" w:rsidRPr="007F7AF4" w:rsidRDefault="007F7AF4" w:rsidP="007F7AF4">
            <w:pPr>
              <w:spacing w:after="0" w:line="240" w:lineRule="auto"/>
              <w:rPr>
                <w:rFonts w:asciiTheme="minorEastAsia" w:hAnsiTheme="minorEastAsia" w:cs="Helvetica"/>
                <w:color w:val="000000"/>
                <w:sz w:val="22"/>
                <w:szCs w:val="27"/>
              </w:rPr>
            </w:pPr>
            <w:r w:rsidRPr="007F7AF4">
              <w:rPr>
                <w:rFonts w:asciiTheme="minorEastAsia" w:hAnsiTheme="minorEastAsia" w:cs="Helvetica"/>
                <w:color w:val="000000"/>
                <w:sz w:val="22"/>
                <w:szCs w:val="27"/>
              </w:rPr>
              <w:t>BlockingDeque</w:t>
            </w:r>
          </w:p>
        </w:tc>
      </w:tr>
      <w:tr w:rsidR="007F7AF4" w:rsidRPr="007F7AF4" w14:paraId="737160CC" w14:textId="77777777" w:rsidTr="007F7AF4">
        <w:trPr>
          <w:trHeight w:val="304"/>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032D870E" w14:textId="77777777" w:rsidR="007F7AF4" w:rsidRPr="007F7AF4" w:rsidRDefault="007F7AF4" w:rsidP="007F7AF4">
            <w:pPr>
              <w:spacing w:after="0" w:line="240" w:lineRule="auto"/>
              <w:rPr>
                <w:rFonts w:asciiTheme="minorEastAsia" w:hAnsiTheme="minorEastAsia" w:cs="Helvetica"/>
                <w:color w:val="000000"/>
                <w:sz w:val="22"/>
                <w:szCs w:val="27"/>
              </w:rPr>
            </w:pPr>
            <w:proofErr w:type="gramStart"/>
            <w:r w:rsidRPr="007F7AF4">
              <w:rPr>
                <w:rFonts w:asciiTheme="minorEastAsia" w:hAnsiTheme="minorEastAsia" w:cs="Helvetica"/>
                <w:color w:val="000000"/>
                <w:sz w:val="22"/>
                <w:szCs w:val="27"/>
              </w:rPr>
              <w:t>add(</w:t>
            </w:r>
            <w:proofErr w:type="gramEnd"/>
            <w:r w:rsidRPr="007F7AF4">
              <w:rPr>
                <w:rFonts w:asciiTheme="minorEastAsia" w:hAnsiTheme="minorEastAsia" w:cs="Helvetica"/>
                <w:color w:val="000000"/>
                <w:sz w:val="22"/>
                <w:szCs w:val="27"/>
              </w:rPr>
              <w:t>)</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04A2C522" w14:textId="77777777" w:rsidR="007F7AF4" w:rsidRPr="007F7AF4" w:rsidRDefault="007F7AF4" w:rsidP="007F7AF4">
            <w:pPr>
              <w:spacing w:after="0" w:line="240" w:lineRule="auto"/>
              <w:rPr>
                <w:rFonts w:asciiTheme="minorEastAsia" w:hAnsiTheme="minorEastAsia" w:cs="Helvetica"/>
                <w:color w:val="000000"/>
                <w:sz w:val="22"/>
                <w:szCs w:val="27"/>
              </w:rPr>
            </w:pPr>
            <w:proofErr w:type="gramStart"/>
            <w:r w:rsidRPr="007F7AF4">
              <w:rPr>
                <w:rFonts w:asciiTheme="minorEastAsia" w:hAnsiTheme="minorEastAsia" w:cs="Helvetica"/>
                <w:color w:val="000000"/>
                <w:sz w:val="22"/>
                <w:szCs w:val="27"/>
              </w:rPr>
              <w:t>addLast(</w:t>
            </w:r>
            <w:proofErr w:type="gramEnd"/>
            <w:r w:rsidRPr="007F7AF4">
              <w:rPr>
                <w:rFonts w:asciiTheme="minorEastAsia" w:hAnsiTheme="minorEastAsia" w:cs="Helvetica"/>
                <w:color w:val="000000"/>
                <w:sz w:val="22"/>
                <w:szCs w:val="27"/>
              </w:rPr>
              <w:t>)</w:t>
            </w:r>
          </w:p>
        </w:tc>
      </w:tr>
      <w:tr w:rsidR="007F7AF4" w:rsidRPr="007F7AF4" w14:paraId="7A1F2179" w14:textId="77777777" w:rsidTr="007F7AF4">
        <w:trPr>
          <w:trHeight w:val="304"/>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5F9B72D3" w14:textId="77777777" w:rsidR="007F7AF4" w:rsidRPr="007F7AF4" w:rsidRDefault="007F7AF4" w:rsidP="007F7AF4">
            <w:pPr>
              <w:spacing w:after="0" w:line="240" w:lineRule="auto"/>
              <w:rPr>
                <w:rFonts w:asciiTheme="minorEastAsia" w:hAnsiTheme="minorEastAsia" w:cs="Helvetica"/>
                <w:color w:val="000000"/>
                <w:sz w:val="22"/>
                <w:szCs w:val="27"/>
              </w:rPr>
            </w:pPr>
            <w:proofErr w:type="gramStart"/>
            <w:r w:rsidRPr="007F7AF4">
              <w:rPr>
                <w:rFonts w:asciiTheme="minorEastAsia" w:hAnsiTheme="minorEastAsia" w:cs="Helvetica"/>
                <w:color w:val="000000"/>
                <w:sz w:val="22"/>
                <w:szCs w:val="27"/>
              </w:rPr>
              <w:t>offer(</w:t>
            </w:r>
            <w:proofErr w:type="gramEnd"/>
            <w:r w:rsidRPr="007F7AF4">
              <w:rPr>
                <w:rFonts w:asciiTheme="minorEastAsia" w:hAnsiTheme="minorEastAsia" w:cs="Helvetica"/>
                <w:color w:val="000000"/>
                <w:sz w:val="22"/>
                <w:szCs w:val="27"/>
              </w:rPr>
              <w:t>) x 2</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6990FBF7" w14:textId="77777777" w:rsidR="007F7AF4" w:rsidRPr="007F7AF4" w:rsidRDefault="007F7AF4" w:rsidP="007F7AF4">
            <w:pPr>
              <w:spacing w:after="0" w:line="240" w:lineRule="auto"/>
              <w:rPr>
                <w:rFonts w:asciiTheme="minorEastAsia" w:hAnsiTheme="minorEastAsia" w:cs="Helvetica"/>
                <w:color w:val="000000"/>
                <w:sz w:val="22"/>
                <w:szCs w:val="27"/>
              </w:rPr>
            </w:pPr>
            <w:proofErr w:type="gramStart"/>
            <w:r w:rsidRPr="007F7AF4">
              <w:rPr>
                <w:rFonts w:asciiTheme="minorEastAsia" w:hAnsiTheme="minorEastAsia" w:cs="Helvetica"/>
                <w:color w:val="000000"/>
                <w:sz w:val="22"/>
                <w:szCs w:val="27"/>
              </w:rPr>
              <w:t>offerLast(</w:t>
            </w:r>
            <w:proofErr w:type="gramEnd"/>
            <w:r w:rsidRPr="007F7AF4">
              <w:rPr>
                <w:rFonts w:asciiTheme="minorEastAsia" w:hAnsiTheme="minorEastAsia" w:cs="Helvetica"/>
                <w:color w:val="000000"/>
                <w:sz w:val="22"/>
                <w:szCs w:val="27"/>
              </w:rPr>
              <w:t>) x 2</w:t>
            </w:r>
          </w:p>
        </w:tc>
      </w:tr>
      <w:tr w:rsidR="007F7AF4" w:rsidRPr="007F7AF4" w14:paraId="471ED2E5" w14:textId="77777777" w:rsidTr="007F7AF4">
        <w:trPr>
          <w:trHeight w:val="304"/>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17540AA2" w14:textId="77777777" w:rsidR="007F7AF4" w:rsidRPr="007F7AF4" w:rsidRDefault="007F7AF4" w:rsidP="007F7AF4">
            <w:pPr>
              <w:spacing w:after="0" w:line="240" w:lineRule="auto"/>
              <w:rPr>
                <w:rFonts w:asciiTheme="minorEastAsia" w:hAnsiTheme="minorEastAsia" w:cs="Helvetica"/>
                <w:color w:val="000000"/>
                <w:sz w:val="22"/>
                <w:szCs w:val="27"/>
              </w:rPr>
            </w:pPr>
            <w:proofErr w:type="gramStart"/>
            <w:r w:rsidRPr="007F7AF4">
              <w:rPr>
                <w:rFonts w:asciiTheme="minorEastAsia" w:hAnsiTheme="minorEastAsia" w:cs="Helvetica"/>
                <w:color w:val="000000"/>
                <w:sz w:val="22"/>
                <w:szCs w:val="27"/>
              </w:rPr>
              <w:t>put(</w:t>
            </w:r>
            <w:proofErr w:type="gramEnd"/>
            <w:r w:rsidRPr="007F7AF4">
              <w:rPr>
                <w:rFonts w:asciiTheme="minorEastAsia" w:hAnsiTheme="minorEastAsia" w:cs="Helvetica"/>
                <w:color w:val="000000"/>
                <w:sz w:val="22"/>
                <w:szCs w:val="27"/>
              </w:rPr>
              <w:t>)</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0E289D14" w14:textId="77777777" w:rsidR="007F7AF4" w:rsidRPr="007F7AF4" w:rsidRDefault="007F7AF4" w:rsidP="007F7AF4">
            <w:pPr>
              <w:spacing w:after="0" w:line="240" w:lineRule="auto"/>
              <w:rPr>
                <w:rFonts w:asciiTheme="minorEastAsia" w:hAnsiTheme="minorEastAsia" w:cs="Helvetica"/>
                <w:color w:val="000000"/>
                <w:sz w:val="22"/>
                <w:szCs w:val="27"/>
              </w:rPr>
            </w:pPr>
            <w:proofErr w:type="gramStart"/>
            <w:r w:rsidRPr="007F7AF4">
              <w:rPr>
                <w:rFonts w:asciiTheme="minorEastAsia" w:hAnsiTheme="minorEastAsia" w:cs="Helvetica"/>
                <w:color w:val="000000"/>
                <w:sz w:val="22"/>
                <w:szCs w:val="27"/>
              </w:rPr>
              <w:t>putLast(</w:t>
            </w:r>
            <w:proofErr w:type="gramEnd"/>
            <w:r w:rsidRPr="007F7AF4">
              <w:rPr>
                <w:rFonts w:asciiTheme="minorEastAsia" w:hAnsiTheme="minorEastAsia" w:cs="Helvetica"/>
                <w:color w:val="000000"/>
                <w:sz w:val="22"/>
                <w:szCs w:val="27"/>
              </w:rPr>
              <w:t>)</w:t>
            </w:r>
          </w:p>
        </w:tc>
      </w:tr>
      <w:tr w:rsidR="007F7AF4" w:rsidRPr="007F7AF4" w14:paraId="5D2A24F7" w14:textId="77777777" w:rsidTr="007F7AF4">
        <w:trPr>
          <w:trHeight w:val="304"/>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048D71BD" w14:textId="77777777" w:rsidR="007F7AF4" w:rsidRPr="007F7AF4" w:rsidRDefault="007F7AF4" w:rsidP="007F7AF4">
            <w:pPr>
              <w:spacing w:after="0" w:line="240" w:lineRule="auto"/>
              <w:rPr>
                <w:rFonts w:asciiTheme="minorEastAsia" w:hAnsiTheme="minorEastAsia" w:cs="Helvetica"/>
                <w:color w:val="000000"/>
                <w:sz w:val="22"/>
                <w:szCs w:val="27"/>
              </w:rPr>
            </w:pPr>
            <w:r w:rsidRPr="007F7AF4">
              <w:rPr>
                <w:rFonts w:asciiTheme="minorEastAsia" w:hAnsiTheme="minorEastAsia" w:cs="Helvetica"/>
                <w:color w:val="000000"/>
                <w:sz w:val="22"/>
                <w:szCs w:val="27"/>
              </w:rPr>
              <w:t> </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41510B45" w14:textId="77777777" w:rsidR="007F7AF4" w:rsidRPr="007F7AF4" w:rsidRDefault="007F7AF4" w:rsidP="007F7AF4">
            <w:pPr>
              <w:spacing w:after="0" w:line="240" w:lineRule="auto"/>
              <w:rPr>
                <w:rFonts w:asciiTheme="minorEastAsia" w:hAnsiTheme="minorEastAsia" w:cs="Helvetica"/>
                <w:color w:val="000000"/>
                <w:sz w:val="22"/>
                <w:szCs w:val="27"/>
              </w:rPr>
            </w:pPr>
            <w:r w:rsidRPr="007F7AF4">
              <w:rPr>
                <w:rFonts w:asciiTheme="minorEastAsia" w:hAnsiTheme="minorEastAsia" w:cs="Helvetica"/>
                <w:color w:val="000000"/>
                <w:sz w:val="22"/>
                <w:szCs w:val="27"/>
              </w:rPr>
              <w:t> </w:t>
            </w:r>
          </w:p>
        </w:tc>
      </w:tr>
      <w:tr w:rsidR="007F7AF4" w:rsidRPr="007F7AF4" w14:paraId="181FAD88" w14:textId="77777777" w:rsidTr="007F7AF4">
        <w:trPr>
          <w:trHeight w:val="304"/>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34D8FBD6" w14:textId="77777777" w:rsidR="007F7AF4" w:rsidRPr="007F7AF4" w:rsidRDefault="007F7AF4" w:rsidP="007F7AF4">
            <w:pPr>
              <w:spacing w:after="0" w:line="240" w:lineRule="auto"/>
              <w:rPr>
                <w:rFonts w:asciiTheme="minorEastAsia" w:hAnsiTheme="minorEastAsia" w:cs="Helvetica"/>
                <w:color w:val="000000"/>
                <w:sz w:val="22"/>
                <w:szCs w:val="27"/>
              </w:rPr>
            </w:pPr>
            <w:proofErr w:type="gramStart"/>
            <w:r w:rsidRPr="007F7AF4">
              <w:rPr>
                <w:rFonts w:asciiTheme="minorEastAsia" w:hAnsiTheme="minorEastAsia" w:cs="Helvetica"/>
                <w:color w:val="000000"/>
                <w:sz w:val="22"/>
                <w:szCs w:val="27"/>
              </w:rPr>
              <w:t>remove(</w:t>
            </w:r>
            <w:proofErr w:type="gramEnd"/>
            <w:r w:rsidRPr="007F7AF4">
              <w:rPr>
                <w:rFonts w:asciiTheme="minorEastAsia" w:hAnsiTheme="minorEastAsia" w:cs="Helvetica"/>
                <w:color w:val="000000"/>
                <w:sz w:val="22"/>
                <w:szCs w:val="27"/>
              </w:rPr>
              <w:t>)</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03420DFF" w14:textId="77777777" w:rsidR="007F7AF4" w:rsidRPr="007F7AF4" w:rsidRDefault="007F7AF4" w:rsidP="007F7AF4">
            <w:pPr>
              <w:spacing w:after="0" w:line="240" w:lineRule="auto"/>
              <w:rPr>
                <w:rFonts w:asciiTheme="minorEastAsia" w:hAnsiTheme="minorEastAsia" w:cs="Helvetica"/>
                <w:color w:val="000000"/>
                <w:sz w:val="22"/>
                <w:szCs w:val="27"/>
              </w:rPr>
            </w:pPr>
            <w:proofErr w:type="gramStart"/>
            <w:r w:rsidRPr="007F7AF4">
              <w:rPr>
                <w:rFonts w:asciiTheme="minorEastAsia" w:hAnsiTheme="minorEastAsia" w:cs="Helvetica"/>
                <w:color w:val="000000"/>
                <w:sz w:val="22"/>
                <w:szCs w:val="27"/>
              </w:rPr>
              <w:t>removeFirst(</w:t>
            </w:r>
            <w:proofErr w:type="gramEnd"/>
            <w:r w:rsidRPr="007F7AF4">
              <w:rPr>
                <w:rFonts w:asciiTheme="minorEastAsia" w:hAnsiTheme="minorEastAsia" w:cs="Helvetica"/>
                <w:color w:val="000000"/>
                <w:sz w:val="22"/>
                <w:szCs w:val="27"/>
              </w:rPr>
              <w:t>)</w:t>
            </w:r>
          </w:p>
        </w:tc>
      </w:tr>
      <w:tr w:rsidR="007F7AF4" w:rsidRPr="007F7AF4" w14:paraId="210317A6" w14:textId="77777777" w:rsidTr="007F7AF4">
        <w:trPr>
          <w:trHeight w:val="304"/>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1250EF3C" w14:textId="77777777" w:rsidR="007F7AF4" w:rsidRPr="007F7AF4" w:rsidRDefault="007F7AF4" w:rsidP="007F7AF4">
            <w:pPr>
              <w:spacing w:after="0" w:line="240" w:lineRule="auto"/>
              <w:rPr>
                <w:rFonts w:asciiTheme="minorEastAsia" w:hAnsiTheme="minorEastAsia" w:cs="Helvetica"/>
                <w:color w:val="000000"/>
                <w:sz w:val="22"/>
                <w:szCs w:val="27"/>
              </w:rPr>
            </w:pPr>
            <w:proofErr w:type="gramStart"/>
            <w:r w:rsidRPr="007F7AF4">
              <w:rPr>
                <w:rFonts w:asciiTheme="minorEastAsia" w:hAnsiTheme="minorEastAsia" w:cs="Helvetica"/>
                <w:color w:val="000000"/>
                <w:sz w:val="22"/>
                <w:szCs w:val="27"/>
              </w:rPr>
              <w:t>poll(</w:t>
            </w:r>
            <w:proofErr w:type="gramEnd"/>
            <w:r w:rsidRPr="007F7AF4">
              <w:rPr>
                <w:rFonts w:asciiTheme="minorEastAsia" w:hAnsiTheme="minorEastAsia" w:cs="Helvetica"/>
                <w:color w:val="000000"/>
                <w:sz w:val="22"/>
                <w:szCs w:val="27"/>
              </w:rPr>
              <w:t>) x 2</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45F69D73" w14:textId="77777777" w:rsidR="007F7AF4" w:rsidRPr="007F7AF4" w:rsidRDefault="007F7AF4" w:rsidP="007F7AF4">
            <w:pPr>
              <w:spacing w:after="0" w:line="240" w:lineRule="auto"/>
              <w:rPr>
                <w:rFonts w:asciiTheme="minorEastAsia" w:hAnsiTheme="minorEastAsia" w:cs="Helvetica"/>
                <w:color w:val="000000"/>
                <w:sz w:val="22"/>
                <w:szCs w:val="27"/>
              </w:rPr>
            </w:pPr>
            <w:proofErr w:type="gramStart"/>
            <w:r w:rsidRPr="007F7AF4">
              <w:rPr>
                <w:rFonts w:asciiTheme="minorEastAsia" w:hAnsiTheme="minorEastAsia" w:cs="Helvetica"/>
                <w:color w:val="000000"/>
                <w:sz w:val="22"/>
                <w:szCs w:val="27"/>
              </w:rPr>
              <w:t>pollFirst(</w:t>
            </w:r>
            <w:proofErr w:type="gramEnd"/>
            <w:r w:rsidRPr="007F7AF4">
              <w:rPr>
                <w:rFonts w:asciiTheme="minorEastAsia" w:hAnsiTheme="minorEastAsia" w:cs="Helvetica"/>
                <w:color w:val="000000"/>
                <w:sz w:val="22"/>
                <w:szCs w:val="27"/>
              </w:rPr>
              <w:t>)</w:t>
            </w:r>
          </w:p>
        </w:tc>
      </w:tr>
      <w:tr w:rsidR="007F7AF4" w:rsidRPr="007F7AF4" w14:paraId="5CA921D4" w14:textId="77777777" w:rsidTr="007F7AF4">
        <w:trPr>
          <w:trHeight w:val="29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0EAF111A" w14:textId="77777777" w:rsidR="007F7AF4" w:rsidRPr="007F7AF4" w:rsidRDefault="007F7AF4" w:rsidP="007F7AF4">
            <w:pPr>
              <w:spacing w:after="0" w:line="240" w:lineRule="auto"/>
              <w:rPr>
                <w:rFonts w:asciiTheme="minorEastAsia" w:hAnsiTheme="minorEastAsia" w:cs="Helvetica"/>
                <w:color w:val="000000"/>
                <w:sz w:val="22"/>
                <w:szCs w:val="27"/>
              </w:rPr>
            </w:pPr>
            <w:proofErr w:type="gramStart"/>
            <w:r w:rsidRPr="007F7AF4">
              <w:rPr>
                <w:rFonts w:asciiTheme="minorEastAsia" w:hAnsiTheme="minorEastAsia" w:cs="Helvetica"/>
                <w:color w:val="000000"/>
                <w:sz w:val="22"/>
                <w:szCs w:val="27"/>
              </w:rPr>
              <w:t>take(</w:t>
            </w:r>
            <w:proofErr w:type="gramEnd"/>
            <w:r w:rsidRPr="007F7AF4">
              <w:rPr>
                <w:rFonts w:asciiTheme="minorEastAsia" w:hAnsiTheme="minorEastAsia" w:cs="Helvetica"/>
                <w:color w:val="000000"/>
                <w:sz w:val="22"/>
                <w:szCs w:val="27"/>
              </w:rPr>
              <w:t>)</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6D2FC518" w14:textId="77777777" w:rsidR="007F7AF4" w:rsidRPr="007F7AF4" w:rsidRDefault="007F7AF4" w:rsidP="007F7AF4">
            <w:pPr>
              <w:spacing w:after="0" w:line="240" w:lineRule="auto"/>
              <w:rPr>
                <w:rFonts w:asciiTheme="minorEastAsia" w:hAnsiTheme="minorEastAsia" w:cs="Helvetica"/>
                <w:color w:val="000000"/>
                <w:sz w:val="22"/>
                <w:szCs w:val="27"/>
              </w:rPr>
            </w:pPr>
            <w:proofErr w:type="gramStart"/>
            <w:r w:rsidRPr="007F7AF4">
              <w:rPr>
                <w:rFonts w:asciiTheme="minorEastAsia" w:hAnsiTheme="minorEastAsia" w:cs="Helvetica"/>
                <w:color w:val="000000"/>
                <w:sz w:val="22"/>
                <w:szCs w:val="27"/>
              </w:rPr>
              <w:t>takeFirst(</w:t>
            </w:r>
            <w:proofErr w:type="gramEnd"/>
            <w:r w:rsidRPr="007F7AF4">
              <w:rPr>
                <w:rFonts w:asciiTheme="minorEastAsia" w:hAnsiTheme="minorEastAsia" w:cs="Helvetica"/>
                <w:color w:val="000000"/>
                <w:sz w:val="22"/>
                <w:szCs w:val="27"/>
              </w:rPr>
              <w:t>)</w:t>
            </w:r>
          </w:p>
        </w:tc>
      </w:tr>
      <w:tr w:rsidR="007F7AF4" w:rsidRPr="007F7AF4" w14:paraId="75D40133" w14:textId="77777777" w:rsidTr="007F7AF4">
        <w:trPr>
          <w:trHeight w:val="304"/>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5F83A272" w14:textId="77777777" w:rsidR="007F7AF4" w:rsidRPr="007F7AF4" w:rsidRDefault="007F7AF4" w:rsidP="007F7AF4">
            <w:pPr>
              <w:spacing w:after="0" w:line="240" w:lineRule="auto"/>
              <w:rPr>
                <w:rFonts w:asciiTheme="minorEastAsia" w:hAnsiTheme="minorEastAsia" w:cs="Helvetica"/>
                <w:color w:val="000000"/>
                <w:sz w:val="22"/>
                <w:szCs w:val="27"/>
              </w:rPr>
            </w:pPr>
            <w:r w:rsidRPr="007F7AF4">
              <w:rPr>
                <w:rFonts w:asciiTheme="minorEastAsia" w:hAnsiTheme="minorEastAsia" w:cs="Helvetica"/>
                <w:color w:val="000000"/>
                <w:sz w:val="22"/>
                <w:szCs w:val="27"/>
              </w:rPr>
              <w:t> </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57FBE6D9" w14:textId="77777777" w:rsidR="007F7AF4" w:rsidRPr="007F7AF4" w:rsidRDefault="007F7AF4" w:rsidP="007F7AF4">
            <w:pPr>
              <w:spacing w:after="0" w:line="240" w:lineRule="auto"/>
              <w:rPr>
                <w:rFonts w:asciiTheme="minorEastAsia" w:hAnsiTheme="minorEastAsia" w:cs="Helvetica"/>
                <w:color w:val="000000"/>
                <w:sz w:val="22"/>
                <w:szCs w:val="27"/>
              </w:rPr>
            </w:pPr>
            <w:r w:rsidRPr="007F7AF4">
              <w:rPr>
                <w:rFonts w:asciiTheme="minorEastAsia" w:hAnsiTheme="minorEastAsia" w:cs="Helvetica"/>
                <w:color w:val="000000"/>
                <w:sz w:val="22"/>
                <w:szCs w:val="27"/>
              </w:rPr>
              <w:t> </w:t>
            </w:r>
          </w:p>
        </w:tc>
      </w:tr>
      <w:tr w:rsidR="007F7AF4" w:rsidRPr="007F7AF4" w14:paraId="5DA91284" w14:textId="77777777" w:rsidTr="007F7AF4">
        <w:trPr>
          <w:trHeight w:val="304"/>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613EF0B8" w14:textId="77777777" w:rsidR="007F7AF4" w:rsidRPr="007F7AF4" w:rsidRDefault="007F7AF4" w:rsidP="007F7AF4">
            <w:pPr>
              <w:spacing w:after="0" w:line="240" w:lineRule="auto"/>
              <w:rPr>
                <w:rFonts w:asciiTheme="minorEastAsia" w:hAnsiTheme="minorEastAsia" w:cs="Helvetica"/>
                <w:color w:val="000000"/>
                <w:sz w:val="22"/>
                <w:szCs w:val="27"/>
              </w:rPr>
            </w:pPr>
            <w:proofErr w:type="gramStart"/>
            <w:r w:rsidRPr="007F7AF4">
              <w:rPr>
                <w:rFonts w:asciiTheme="minorEastAsia" w:hAnsiTheme="minorEastAsia" w:cs="Helvetica"/>
                <w:color w:val="000000"/>
                <w:sz w:val="22"/>
                <w:szCs w:val="27"/>
              </w:rPr>
              <w:t>element(</w:t>
            </w:r>
            <w:proofErr w:type="gramEnd"/>
            <w:r w:rsidRPr="007F7AF4">
              <w:rPr>
                <w:rFonts w:asciiTheme="minorEastAsia" w:hAnsiTheme="minorEastAsia" w:cs="Helvetica"/>
                <w:color w:val="000000"/>
                <w:sz w:val="22"/>
                <w:szCs w:val="27"/>
              </w:rPr>
              <w:t>)</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46A5B1F6" w14:textId="77777777" w:rsidR="007F7AF4" w:rsidRPr="007F7AF4" w:rsidRDefault="007F7AF4" w:rsidP="007F7AF4">
            <w:pPr>
              <w:spacing w:after="0" w:line="240" w:lineRule="auto"/>
              <w:rPr>
                <w:rFonts w:asciiTheme="minorEastAsia" w:hAnsiTheme="minorEastAsia" w:cs="Helvetica"/>
                <w:color w:val="000000"/>
                <w:sz w:val="22"/>
                <w:szCs w:val="27"/>
              </w:rPr>
            </w:pPr>
            <w:proofErr w:type="gramStart"/>
            <w:r w:rsidRPr="007F7AF4">
              <w:rPr>
                <w:rFonts w:asciiTheme="minorEastAsia" w:hAnsiTheme="minorEastAsia" w:cs="Helvetica"/>
                <w:color w:val="000000"/>
                <w:sz w:val="22"/>
                <w:szCs w:val="27"/>
              </w:rPr>
              <w:t>getFirst(</w:t>
            </w:r>
            <w:proofErr w:type="gramEnd"/>
            <w:r w:rsidRPr="007F7AF4">
              <w:rPr>
                <w:rFonts w:asciiTheme="minorEastAsia" w:hAnsiTheme="minorEastAsia" w:cs="Helvetica"/>
                <w:color w:val="000000"/>
                <w:sz w:val="22"/>
                <w:szCs w:val="27"/>
              </w:rPr>
              <w:t>)</w:t>
            </w:r>
          </w:p>
        </w:tc>
      </w:tr>
      <w:tr w:rsidR="007F7AF4" w:rsidRPr="007F7AF4" w14:paraId="1F628F5E" w14:textId="77777777" w:rsidTr="007F7AF4">
        <w:trPr>
          <w:trHeight w:val="304"/>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3A383E3A" w14:textId="77777777" w:rsidR="007F7AF4" w:rsidRPr="007F7AF4" w:rsidRDefault="007F7AF4" w:rsidP="007F7AF4">
            <w:pPr>
              <w:spacing w:after="0" w:line="240" w:lineRule="auto"/>
              <w:rPr>
                <w:rFonts w:asciiTheme="minorEastAsia" w:hAnsiTheme="minorEastAsia" w:cs="Helvetica"/>
                <w:color w:val="000000"/>
                <w:sz w:val="22"/>
                <w:szCs w:val="27"/>
              </w:rPr>
            </w:pPr>
            <w:proofErr w:type="gramStart"/>
            <w:r w:rsidRPr="007F7AF4">
              <w:rPr>
                <w:rFonts w:asciiTheme="minorEastAsia" w:hAnsiTheme="minorEastAsia" w:cs="Helvetica"/>
                <w:color w:val="000000"/>
                <w:sz w:val="22"/>
                <w:szCs w:val="27"/>
              </w:rPr>
              <w:t>peek(</w:t>
            </w:r>
            <w:proofErr w:type="gramEnd"/>
            <w:r w:rsidRPr="007F7AF4">
              <w:rPr>
                <w:rFonts w:asciiTheme="minorEastAsia" w:hAnsiTheme="minorEastAsia" w:cs="Helvetica"/>
                <w:color w:val="000000"/>
                <w:sz w:val="22"/>
                <w:szCs w:val="27"/>
              </w:rPr>
              <w:t>)</w:t>
            </w:r>
          </w:p>
        </w:tc>
        <w:tc>
          <w:tcPr>
            <w:tcW w:w="0" w:type="auto"/>
            <w:tcBorders>
              <w:top w:val="outset" w:sz="6" w:space="0" w:color="auto"/>
              <w:left w:val="outset" w:sz="6" w:space="0" w:color="auto"/>
              <w:bottom w:val="outset" w:sz="6" w:space="0" w:color="auto"/>
              <w:right w:val="outset" w:sz="6" w:space="0" w:color="auto"/>
            </w:tcBorders>
            <w:shd w:val="clear" w:color="auto" w:fill="F0F0F0"/>
            <w:tcMar>
              <w:top w:w="30" w:type="dxa"/>
              <w:left w:w="120" w:type="dxa"/>
              <w:bottom w:w="30" w:type="dxa"/>
              <w:right w:w="120" w:type="dxa"/>
            </w:tcMar>
            <w:vAlign w:val="center"/>
            <w:hideMark/>
          </w:tcPr>
          <w:p w14:paraId="1AB7FC9B" w14:textId="77777777" w:rsidR="007F7AF4" w:rsidRPr="007F7AF4" w:rsidRDefault="007F7AF4" w:rsidP="007F7AF4">
            <w:pPr>
              <w:spacing w:after="0" w:line="240" w:lineRule="auto"/>
              <w:rPr>
                <w:rFonts w:asciiTheme="minorEastAsia" w:hAnsiTheme="minorEastAsia" w:cs="Helvetica"/>
                <w:color w:val="000000"/>
                <w:sz w:val="22"/>
                <w:szCs w:val="27"/>
              </w:rPr>
            </w:pPr>
            <w:proofErr w:type="gramStart"/>
            <w:r w:rsidRPr="007F7AF4">
              <w:rPr>
                <w:rFonts w:asciiTheme="minorEastAsia" w:hAnsiTheme="minorEastAsia" w:cs="Helvetica"/>
                <w:color w:val="000000"/>
                <w:sz w:val="22"/>
                <w:szCs w:val="27"/>
              </w:rPr>
              <w:t>peekFirst(</w:t>
            </w:r>
            <w:proofErr w:type="gramEnd"/>
            <w:r w:rsidRPr="007F7AF4">
              <w:rPr>
                <w:rFonts w:asciiTheme="minorEastAsia" w:hAnsiTheme="minorEastAsia" w:cs="Helvetica"/>
                <w:color w:val="000000"/>
                <w:sz w:val="22"/>
                <w:szCs w:val="27"/>
              </w:rPr>
              <w:t>)</w:t>
            </w:r>
          </w:p>
        </w:tc>
      </w:tr>
    </w:tbl>
    <w:p w14:paraId="15B20A42" w14:textId="37A128A6" w:rsidR="007F7AF4" w:rsidRDefault="007F7AF4" w:rsidP="007F7AF4">
      <w:pPr>
        <w:pStyle w:val="Heading2"/>
      </w:pPr>
      <w:r w:rsidRPr="007F7AF4">
        <w:t>BlockingDeque Implementations</w:t>
      </w:r>
    </w:p>
    <w:p w14:paraId="3CA144B1" w14:textId="4E8FC4D5" w:rsidR="007F7AF4" w:rsidRDefault="007F7AF4" w:rsidP="007F7AF4">
      <w:r w:rsidRPr="007F7AF4">
        <w:rPr>
          <w:rFonts w:hint="eastAsia"/>
        </w:rPr>
        <w:t>既然</w:t>
      </w:r>
      <w:r w:rsidRPr="007F7AF4">
        <w:t xml:space="preserve"> BlockingDeque 是一个接口，那么你想要使用它的话就得使用它的众多的实现类的其中一个。java.util.concurrent 包提供了以下 BlockingDeque 接口的实现类：</w:t>
      </w:r>
    </w:p>
    <w:p w14:paraId="7C7F0115" w14:textId="73B5CFDC" w:rsidR="007F7AF4" w:rsidRDefault="007F7AF4" w:rsidP="003268EF">
      <w:pPr>
        <w:pStyle w:val="ListParagraph"/>
        <w:numPr>
          <w:ilvl w:val="0"/>
          <w:numId w:val="5"/>
        </w:numPr>
        <w:ind w:firstLineChars="0"/>
      </w:pPr>
      <w:r w:rsidRPr="007F7AF4">
        <w:t>LinkedBlockingDeque</w:t>
      </w:r>
    </w:p>
    <w:p w14:paraId="20F41240" w14:textId="6BE45982" w:rsidR="007F7AF4" w:rsidRDefault="007F7AF4" w:rsidP="007F7AF4">
      <w:pPr>
        <w:pStyle w:val="Heading2"/>
      </w:pPr>
      <w:r w:rsidRPr="007F7AF4">
        <w:t>BlockingDeque Code Example</w:t>
      </w:r>
    </w:p>
    <w:p w14:paraId="324ABB00" w14:textId="06FDDF29" w:rsidR="007F7AF4" w:rsidRDefault="007F7AF4" w:rsidP="007F7AF4">
      <w:r w:rsidRPr="007F7AF4">
        <w:t>Here is a small code example of how to use the BlockingDeque methods:</w:t>
      </w:r>
    </w:p>
    <w:p w14:paraId="75FD5644" w14:textId="77777777" w:rsidR="007F7AF4" w:rsidRPr="007F7AF4" w:rsidRDefault="007F7AF4" w:rsidP="007F7AF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7AF4">
        <w:rPr>
          <w:rFonts w:ascii="Courier New" w:eastAsia="Times New Roman" w:hAnsi="Courier New" w:cs="Courier New"/>
          <w:color w:val="000000"/>
          <w:sz w:val="20"/>
          <w:szCs w:val="20"/>
        </w:rPr>
        <w:t>BlockingDeque&lt;String&gt; deque = new LinkedBlockingDeque&lt;String</w:t>
      </w:r>
      <w:proofErr w:type="gramStart"/>
      <w:r w:rsidRPr="007F7AF4">
        <w:rPr>
          <w:rFonts w:ascii="Courier New" w:eastAsia="Times New Roman" w:hAnsi="Courier New" w:cs="Courier New"/>
          <w:color w:val="000000"/>
          <w:sz w:val="20"/>
          <w:szCs w:val="20"/>
        </w:rPr>
        <w:t>&gt;(</w:t>
      </w:r>
      <w:proofErr w:type="gramEnd"/>
      <w:r w:rsidRPr="007F7AF4">
        <w:rPr>
          <w:rFonts w:ascii="Courier New" w:eastAsia="Times New Roman" w:hAnsi="Courier New" w:cs="Courier New"/>
          <w:color w:val="000000"/>
          <w:sz w:val="20"/>
          <w:szCs w:val="20"/>
        </w:rPr>
        <w:t>);</w:t>
      </w:r>
    </w:p>
    <w:p w14:paraId="12E375BA" w14:textId="77777777" w:rsidR="007F7AF4" w:rsidRPr="007F7AF4" w:rsidRDefault="007F7AF4" w:rsidP="007F7AF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282056" w14:textId="77777777" w:rsidR="007F7AF4" w:rsidRPr="007F7AF4" w:rsidRDefault="007F7AF4" w:rsidP="007F7AF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F7AF4">
        <w:rPr>
          <w:rFonts w:ascii="Courier New" w:eastAsia="Times New Roman" w:hAnsi="Courier New" w:cs="Courier New"/>
          <w:color w:val="000000"/>
          <w:sz w:val="20"/>
          <w:szCs w:val="20"/>
        </w:rPr>
        <w:t>deque.addFirst</w:t>
      </w:r>
      <w:proofErr w:type="gramEnd"/>
      <w:r w:rsidRPr="007F7AF4">
        <w:rPr>
          <w:rFonts w:ascii="Courier New" w:eastAsia="Times New Roman" w:hAnsi="Courier New" w:cs="Courier New"/>
          <w:color w:val="000000"/>
          <w:sz w:val="20"/>
          <w:szCs w:val="20"/>
        </w:rPr>
        <w:t>("1");</w:t>
      </w:r>
    </w:p>
    <w:p w14:paraId="0D6D4CD3" w14:textId="77777777" w:rsidR="007F7AF4" w:rsidRPr="007F7AF4" w:rsidRDefault="007F7AF4" w:rsidP="007F7AF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F7AF4">
        <w:rPr>
          <w:rFonts w:ascii="Courier New" w:eastAsia="Times New Roman" w:hAnsi="Courier New" w:cs="Courier New"/>
          <w:color w:val="000000"/>
          <w:sz w:val="20"/>
          <w:szCs w:val="20"/>
        </w:rPr>
        <w:t>deque.addLast</w:t>
      </w:r>
      <w:proofErr w:type="gramEnd"/>
      <w:r w:rsidRPr="007F7AF4">
        <w:rPr>
          <w:rFonts w:ascii="Courier New" w:eastAsia="Times New Roman" w:hAnsi="Courier New" w:cs="Courier New"/>
          <w:color w:val="000000"/>
          <w:sz w:val="20"/>
          <w:szCs w:val="20"/>
        </w:rPr>
        <w:t>("2");</w:t>
      </w:r>
    </w:p>
    <w:p w14:paraId="3528FC5E" w14:textId="77777777" w:rsidR="007F7AF4" w:rsidRPr="007F7AF4" w:rsidRDefault="007F7AF4" w:rsidP="007F7AF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0666118" w14:textId="77777777" w:rsidR="007F7AF4" w:rsidRPr="007F7AF4" w:rsidRDefault="007F7AF4" w:rsidP="007F7AF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7AF4">
        <w:rPr>
          <w:rFonts w:ascii="Courier New" w:eastAsia="Times New Roman" w:hAnsi="Courier New" w:cs="Courier New"/>
          <w:color w:val="000000"/>
          <w:sz w:val="20"/>
          <w:szCs w:val="20"/>
        </w:rPr>
        <w:t xml:space="preserve">String two = </w:t>
      </w:r>
      <w:proofErr w:type="gramStart"/>
      <w:r w:rsidRPr="007F7AF4">
        <w:rPr>
          <w:rFonts w:ascii="Courier New" w:eastAsia="Times New Roman" w:hAnsi="Courier New" w:cs="Courier New"/>
          <w:color w:val="000000"/>
          <w:sz w:val="20"/>
          <w:szCs w:val="20"/>
        </w:rPr>
        <w:t>deque.takeLast</w:t>
      </w:r>
      <w:proofErr w:type="gramEnd"/>
      <w:r w:rsidRPr="007F7AF4">
        <w:rPr>
          <w:rFonts w:ascii="Courier New" w:eastAsia="Times New Roman" w:hAnsi="Courier New" w:cs="Courier New"/>
          <w:color w:val="000000"/>
          <w:sz w:val="20"/>
          <w:szCs w:val="20"/>
        </w:rPr>
        <w:t>();</w:t>
      </w:r>
    </w:p>
    <w:p w14:paraId="72A77902" w14:textId="77777777" w:rsidR="007F7AF4" w:rsidRPr="007F7AF4" w:rsidRDefault="007F7AF4" w:rsidP="007F7AF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7AF4">
        <w:rPr>
          <w:rFonts w:ascii="Courier New" w:eastAsia="Times New Roman" w:hAnsi="Courier New" w:cs="Courier New"/>
          <w:color w:val="000000"/>
          <w:sz w:val="20"/>
          <w:szCs w:val="20"/>
        </w:rPr>
        <w:t xml:space="preserve">String one = </w:t>
      </w:r>
      <w:proofErr w:type="gramStart"/>
      <w:r w:rsidRPr="007F7AF4">
        <w:rPr>
          <w:rFonts w:ascii="Courier New" w:eastAsia="Times New Roman" w:hAnsi="Courier New" w:cs="Courier New"/>
          <w:color w:val="000000"/>
          <w:sz w:val="20"/>
          <w:szCs w:val="20"/>
        </w:rPr>
        <w:t>deque.takeFirst</w:t>
      </w:r>
      <w:proofErr w:type="gramEnd"/>
      <w:r w:rsidRPr="007F7AF4">
        <w:rPr>
          <w:rFonts w:ascii="Courier New" w:eastAsia="Times New Roman" w:hAnsi="Courier New" w:cs="Courier New"/>
          <w:color w:val="000000"/>
          <w:sz w:val="20"/>
          <w:szCs w:val="20"/>
        </w:rPr>
        <w:t>();</w:t>
      </w:r>
    </w:p>
    <w:p w14:paraId="5466EBDB" w14:textId="74B93C8C" w:rsidR="007F7AF4" w:rsidRDefault="007F7AF4" w:rsidP="007F7AF4">
      <w:pPr>
        <w:pStyle w:val="Heading1"/>
      </w:pPr>
      <w:r w:rsidRPr="007F7AF4">
        <w:t>LinkedBlockingDeque</w:t>
      </w:r>
      <w:r>
        <w:rPr>
          <w:rFonts w:hint="eastAsia"/>
        </w:rPr>
        <w:t>（链表阻塞双端队列）</w:t>
      </w:r>
    </w:p>
    <w:p w14:paraId="22548E93" w14:textId="77777777" w:rsidR="007F7AF4" w:rsidRDefault="007F7AF4" w:rsidP="007F7AF4">
      <w:r>
        <w:t xml:space="preserve">LinkedBlockingDeque </w:t>
      </w:r>
      <w:proofErr w:type="gramStart"/>
      <w:r>
        <w:t>类实现</w:t>
      </w:r>
      <w:proofErr w:type="gramEnd"/>
      <w:r>
        <w:t>了 BlockingDeque 接口。</w:t>
      </w:r>
    </w:p>
    <w:p w14:paraId="20EE5E71" w14:textId="77777777" w:rsidR="007F7AF4" w:rsidRDefault="007F7AF4" w:rsidP="007F7AF4">
      <w:r>
        <w:t>deque(双端队列) 是 "Double Ended Queue" 的缩写。因此，双端队列是一个你可以从任意一端插入或者抽取元素的队列。(译者注：唐僧啊，受不了。)</w:t>
      </w:r>
    </w:p>
    <w:p w14:paraId="73A9E200" w14:textId="77777777" w:rsidR="007F7AF4" w:rsidRDefault="007F7AF4" w:rsidP="007F7AF4">
      <w:r>
        <w:t>LinkedBlockingDeque 是一个双端队列，在它为空的时候，一个试图从中抽取数据的线程将会阻塞，无论该线程是试图从哪一端抽取数据。</w:t>
      </w:r>
    </w:p>
    <w:p w14:paraId="0154BFA6" w14:textId="346C4CD9" w:rsidR="007F7AF4" w:rsidRDefault="007F7AF4" w:rsidP="007F7AF4">
      <w:r>
        <w:rPr>
          <w:rFonts w:hint="eastAsia"/>
        </w:rPr>
        <w:t>以下是</w:t>
      </w:r>
      <w:r>
        <w:t xml:space="preserve"> LinkedBlockingDeque 实例化以及使用的示例：</w:t>
      </w:r>
    </w:p>
    <w:p w14:paraId="1B5EDFCA" w14:textId="77777777" w:rsidR="007F7AF4" w:rsidRPr="007F7AF4" w:rsidRDefault="007F7AF4" w:rsidP="007F7AF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7AF4">
        <w:rPr>
          <w:rFonts w:ascii="Courier New" w:eastAsia="Times New Roman" w:hAnsi="Courier New" w:cs="Courier New"/>
          <w:color w:val="000000"/>
          <w:sz w:val="20"/>
          <w:szCs w:val="20"/>
        </w:rPr>
        <w:t>BlockingDeque&lt;String&gt; deque = new LinkedBlockingDeque&lt;String</w:t>
      </w:r>
      <w:proofErr w:type="gramStart"/>
      <w:r w:rsidRPr="007F7AF4">
        <w:rPr>
          <w:rFonts w:ascii="Courier New" w:eastAsia="Times New Roman" w:hAnsi="Courier New" w:cs="Courier New"/>
          <w:color w:val="000000"/>
          <w:sz w:val="20"/>
          <w:szCs w:val="20"/>
        </w:rPr>
        <w:t>&gt;(</w:t>
      </w:r>
      <w:proofErr w:type="gramEnd"/>
      <w:r w:rsidRPr="007F7AF4">
        <w:rPr>
          <w:rFonts w:ascii="Courier New" w:eastAsia="Times New Roman" w:hAnsi="Courier New" w:cs="Courier New"/>
          <w:color w:val="000000"/>
          <w:sz w:val="20"/>
          <w:szCs w:val="20"/>
        </w:rPr>
        <w:t>);</w:t>
      </w:r>
    </w:p>
    <w:p w14:paraId="21BC024E" w14:textId="77777777" w:rsidR="007F7AF4" w:rsidRPr="007F7AF4" w:rsidRDefault="007F7AF4" w:rsidP="007F7AF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4B12D79" w14:textId="77777777" w:rsidR="007F7AF4" w:rsidRPr="007F7AF4" w:rsidRDefault="007F7AF4" w:rsidP="007F7AF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F7AF4">
        <w:rPr>
          <w:rFonts w:ascii="Courier New" w:eastAsia="Times New Roman" w:hAnsi="Courier New" w:cs="Courier New"/>
          <w:color w:val="000000"/>
          <w:sz w:val="20"/>
          <w:szCs w:val="20"/>
        </w:rPr>
        <w:t>deque.addFirst</w:t>
      </w:r>
      <w:proofErr w:type="gramEnd"/>
      <w:r w:rsidRPr="007F7AF4">
        <w:rPr>
          <w:rFonts w:ascii="Courier New" w:eastAsia="Times New Roman" w:hAnsi="Courier New" w:cs="Courier New"/>
          <w:color w:val="000000"/>
          <w:sz w:val="20"/>
          <w:szCs w:val="20"/>
        </w:rPr>
        <w:t>("1");</w:t>
      </w:r>
    </w:p>
    <w:p w14:paraId="5C2A4B34" w14:textId="77777777" w:rsidR="007F7AF4" w:rsidRPr="007F7AF4" w:rsidRDefault="007F7AF4" w:rsidP="007F7AF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F7AF4">
        <w:rPr>
          <w:rFonts w:ascii="Courier New" w:eastAsia="Times New Roman" w:hAnsi="Courier New" w:cs="Courier New"/>
          <w:color w:val="000000"/>
          <w:sz w:val="20"/>
          <w:szCs w:val="20"/>
        </w:rPr>
        <w:t>deque.addLast</w:t>
      </w:r>
      <w:proofErr w:type="gramEnd"/>
      <w:r w:rsidRPr="007F7AF4">
        <w:rPr>
          <w:rFonts w:ascii="Courier New" w:eastAsia="Times New Roman" w:hAnsi="Courier New" w:cs="Courier New"/>
          <w:color w:val="000000"/>
          <w:sz w:val="20"/>
          <w:szCs w:val="20"/>
        </w:rPr>
        <w:t>("2");</w:t>
      </w:r>
    </w:p>
    <w:p w14:paraId="5D93F855" w14:textId="77777777" w:rsidR="007F7AF4" w:rsidRPr="007F7AF4" w:rsidRDefault="007F7AF4" w:rsidP="007F7AF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AACB0B" w14:textId="77777777" w:rsidR="007F7AF4" w:rsidRPr="007F7AF4" w:rsidRDefault="007F7AF4" w:rsidP="007F7AF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7AF4">
        <w:rPr>
          <w:rFonts w:ascii="Courier New" w:eastAsia="Times New Roman" w:hAnsi="Courier New" w:cs="Courier New"/>
          <w:color w:val="000000"/>
          <w:sz w:val="20"/>
          <w:szCs w:val="20"/>
        </w:rPr>
        <w:t xml:space="preserve">String two = </w:t>
      </w:r>
      <w:proofErr w:type="gramStart"/>
      <w:r w:rsidRPr="007F7AF4">
        <w:rPr>
          <w:rFonts w:ascii="Courier New" w:eastAsia="Times New Roman" w:hAnsi="Courier New" w:cs="Courier New"/>
          <w:color w:val="000000"/>
          <w:sz w:val="20"/>
          <w:szCs w:val="20"/>
        </w:rPr>
        <w:t>deque.takeLast</w:t>
      </w:r>
      <w:proofErr w:type="gramEnd"/>
      <w:r w:rsidRPr="007F7AF4">
        <w:rPr>
          <w:rFonts w:ascii="Courier New" w:eastAsia="Times New Roman" w:hAnsi="Courier New" w:cs="Courier New"/>
          <w:color w:val="000000"/>
          <w:sz w:val="20"/>
          <w:szCs w:val="20"/>
        </w:rPr>
        <w:t>();</w:t>
      </w:r>
    </w:p>
    <w:p w14:paraId="033C29A2" w14:textId="77777777" w:rsidR="007F7AF4" w:rsidRPr="007F7AF4" w:rsidRDefault="007F7AF4" w:rsidP="007F7AF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7AF4">
        <w:rPr>
          <w:rFonts w:ascii="Courier New" w:eastAsia="Times New Roman" w:hAnsi="Courier New" w:cs="Courier New"/>
          <w:color w:val="000000"/>
          <w:sz w:val="20"/>
          <w:szCs w:val="20"/>
        </w:rPr>
        <w:t xml:space="preserve">String one = </w:t>
      </w:r>
      <w:proofErr w:type="gramStart"/>
      <w:r w:rsidRPr="007F7AF4">
        <w:rPr>
          <w:rFonts w:ascii="Courier New" w:eastAsia="Times New Roman" w:hAnsi="Courier New" w:cs="Courier New"/>
          <w:color w:val="000000"/>
          <w:sz w:val="20"/>
          <w:szCs w:val="20"/>
        </w:rPr>
        <w:t>deque.takeFirst</w:t>
      </w:r>
      <w:proofErr w:type="gramEnd"/>
      <w:r w:rsidRPr="007F7AF4">
        <w:rPr>
          <w:rFonts w:ascii="Courier New" w:eastAsia="Times New Roman" w:hAnsi="Courier New" w:cs="Courier New"/>
          <w:color w:val="000000"/>
          <w:sz w:val="20"/>
          <w:szCs w:val="20"/>
        </w:rPr>
        <w:t>();</w:t>
      </w:r>
    </w:p>
    <w:p w14:paraId="39CCE2EB" w14:textId="33D30920" w:rsidR="007F7AF4" w:rsidRDefault="00C77AC5" w:rsidP="00C77AC5">
      <w:pPr>
        <w:pStyle w:val="Heading1"/>
      </w:pPr>
      <w:r w:rsidRPr="00C77AC5">
        <w:t>ExecutorService</w:t>
      </w:r>
      <w:r>
        <w:rPr>
          <w:rFonts w:hint="eastAsia"/>
        </w:rPr>
        <w:t>（执行器服务）</w:t>
      </w:r>
    </w:p>
    <w:p w14:paraId="4211E525" w14:textId="0D7BC308" w:rsidR="00C77AC5" w:rsidRDefault="00C77AC5" w:rsidP="00C77AC5">
      <w:r w:rsidRPr="00C77AC5">
        <w:t xml:space="preserve">java.util.concurrent.ExecutorService 接口表示一个异步执行机制，使我们能够在后台执行任务。因此一个 </w:t>
      </w:r>
      <w:r w:rsidRPr="00C77AC5">
        <w:rPr>
          <w:b/>
        </w:rPr>
        <w:t>ExecutorService 很类似于一个线程池</w:t>
      </w:r>
      <w:r w:rsidRPr="00C77AC5">
        <w:t>。实际上，存在于 java.util.concurrent 包里的 ExecutorService 实现就是一个线程池实现。</w:t>
      </w:r>
    </w:p>
    <w:p w14:paraId="5FF5BB35" w14:textId="637B88DA" w:rsidR="00C77AC5" w:rsidRPr="00C77AC5" w:rsidRDefault="00C77AC5" w:rsidP="00C77AC5">
      <w:pPr>
        <w:pStyle w:val="Heading2"/>
      </w:pPr>
      <w:r w:rsidRPr="00C77AC5">
        <w:t>ExecutorService Example</w:t>
      </w:r>
    </w:p>
    <w:p w14:paraId="7E5C12C8" w14:textId="260E478D" w:rsidR="00C77AC5" w:rsidRDefault="00C77AC5" w:rsidP="00C77AC5">
      <w:r w:rsidRPr="00C77AC5">
        <w:rPr>
          <w:rFonts w:hint="eastAsia"/>
        </w:rPr>
        <w:t>以下是一个简单的</w:t>
      </w:r>
      <w:r w:rsidRPr="00C77AC5">
        <w:t xml:space="preserve"> ExecutorService 例子：</w:t>
      </w:r>
    </w:p>
    <w:p w14:paraId="49EBB6A1" w14:textId="77777777" w:rsidR="00C77AC5" w:rsidRPr="00C77AC5" w:rsidRDefault="00C77AC5" w:rsidP="00C77AC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7AC5">
        <w:rPr>
          <w:rFonts w:ascii="Courier New" w:eastAsia="Times New Roman" w:hAnsi="Courier New" w:cs="Courier New"/>
          <w:color w:val="000000"/>
          <w:sz w:val="20"/>
          <w:szCs w:val="20"/>
        </w:rPr>
        <w:t>ExecutorService executorService = Executors.newFixedThreadPool(10);</w:t>
      </w:r>
    </w:p>
    <w:p w14:paraId="72CA13FB" w14:textId="77777777" w:rsidR="00C77AC5" w:rsidRPr="00C77AC5" w:rsidRDefault="00C77AC5" w:rsidP="00C77AC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D6D67B0" w14:textId="77777777" w:rsidR="00C77AC5" w:rsidRPr="00C77AC5" w:rsidRDefault="00C77AC5" w:rsidP="00C77AC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7AC5">
        <w:rPr>
          <w:rFonts w:ascii="Courier New" w:eastAsia="Times New Roman" w:hAnsi="Courier New" w:cs="Courier New"/>
          <w:color w:val="000000"/>
          <w:sz w:val="20"/>
          <w:szCs w:val="20"/>
        </w:rPr>
        <w:t xml:space="preserve">executorService.execute(new </w:t>
      </w:r>
      <w:proofErr w:type="gramStart"/>
      <w:r w:rsidRPr="00C77AC5">
        <w:rPr>
          <w:rFonts w:ascii="Courier New" w:eastAsia="Times New Roman" w:hAnsi="Courier New" w:cs="Courier New"/>
          <w:color w:val="000000"/>
          <w:sz w:val="20"/>
          <w:szCs w:val="20"/>
        </w:rPr>
        <w:t>Runnable(</w:t>
      </w:r>
      <w:proofErr w:type="gramEnd"/>
      <w:r w:rsidRPr="00C77AC5">
        <w:rPr>
          <w:rFonts w:ascii="Courier New" w:eastAsia="Times New Roman" w:hAnsi="Courier New" w:cs="Courier New"/>
          <w:color w:val="000000"/>
          <w:sz w:val="20"/>
          <w:szCs w:val="20"/>
        </w:rPr>
        <w:t>) {</w:t>
      </w:r>
    </w:p>
    <w:p w14:paraId="792FAD2A" w14:textId="77777777" w:rsidR="00C77AC5" w:rsidRPr="00C77AC5" w:rsidRDefault="00C77AC5" w:rsidP="00C77AC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7AC5">
        <w:rPr>
          <w:rFonts w:ascii="Courier New" w:eastAsia="Times New Roman" w:hAnsi="Courier New" w:cs="Courier New"/>
          <w:color w:val="000000"/>
          <w:sz w:val="20"/>
          <w:szCs w:val="20"/>
        </w:rPr>
        <w:t xml:space="preserve">    public void </w:t>
      </w:r>
      <w:proofErr w:type="gramStart"/>
      <w:r w:rsidRPr="00C77AC5">
        <w:rPr>
          <w:rFonts w:ascii="Courier New" w:eastAsia="Times New Roman" w:hAnsi="Courier New" w:cs="Courier New"/>
          <w:color w:val="000000"/>
          <w:sz w:val="20"/>
          <w:szCs w:val="20"/>
        </w:rPr>
        <w:t>run(</w:t>
      </w:r>
      <w:proofErr w:type="gramEnd"/>
      <w:r w:rsidRPr="00C77AC5">
        <w:rPr>
          <w:rFonts w:ascii="Courier New" w:eastAsia="Times New Roman" w:hAnsi="Courier New" w:cs="Courier New"/>
          <w:color w:val="000000"/>
          <w:sz w:val="20"/>
          <w:szCs w:val="20"/>
        </w:rPr>
        <w:t>) {</w:t>
      </w:r>
    </w:p>
    <w:p w14:paraId="3513297B" w14:textId="77777777" w:rsidR="00C77AC5" w:rsidRPr="00C77AC5" w:rsidRDefault="00C77AC5" w:rsidP="00C77AC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7AC5">
        <w:rPr>
          <w:rFonts w:ascii="Courier New" w:eastAsia="Times New Roman" w:hAnsi="Courier New" w:cs="Courier New"/>
          <w:color w:val="000000"/>
          <w:sz w:val="20"/>
          <w:szCs w:val="20"/>
        </w:rPr>
        <w:t xml:space="preserve">        System.out.println("Asynchronous task");</w:t>
      </w:r>
    </w:p>
    <w:p w14:paraId="3B2B2C06" w14:textId="77777777" w:rsidR="00C77AC5" w:rsidRPr="00C77AC5" w:rsidRDefault="00C77AC5" w:rsidP="00C77AC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7AC5">
        <w:rPr>
          <w:rFonts w:ascii="Courier New" w:eastAsia="Times New Roman" w:hAnsi="Courier New" w:cs="Courier New"/>
          <w:color w:val="000000"/>
          <w:sz w:val="20"/>
          <w:szCs w:val="20"/>
        </w:rPr>
        <w:t xml:space="preserve">    }</w:t>
      </w:r>
    </w:p>
    <w:p w14:paraId="0244C1F1" w14:textId="77777777" w:rsidR="00C77AC5" w:rsidRPr="00C77AC5" w:rsidRDefault="00C77AC5" w:rsidP="00C77AC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7AC5">
        <w:rPr>
          <w:rFonts w:ascii="Courier New" w:eastAsia="Times New Roman" w:hAnsi="Courier New" w:cs="Courier New"/>
          <w:color w:val="000000"/>
          <w:sz w:val="20"/>
          <w:szCs w:val="20"/>
        </w:rPr>
        <w:t>});</w:t>
      </w:r>
    </w:p>
    <w:p w14:paraId="22D0F346" w14:textId="77777777" w:rsidR="00C77AC5" w:rsidRPr="00C77AC5" w:rsidRDefault="00C77AC5" w:rsidP="00C77AC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5118B2A" w14:textId="77777777" w:rsidR="00C77AC5" w:rsidRPr="00C77AC5" w:rsidRDefault="00C77AC5" w:rsidP="00C77AC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7AC5">
        <w:rPr>
          <w:rFonts w:ascii="Courier New" w:eastAsia="Times New Roman" w:hAnsi="Courier New" w:cs="Courier New"/>
          <w:color w:val="000000"/>
          <w:sz w:val="20"/>
          <w:szCs w:val="20"/>
        </w:rPr>
        <w:t>executorService.shutdown();</w:t>
      </w:r>
    </w:p>
    <w:p w14:paraId="0CDBC3AB" w14:textId="331CB47E" w:rsidR="00C77AC5" w:rsidRDefault="00C77AC5" w:rsidP="00C77AC5">
      <w:pPr>
        <w:pStyle w:val="Heading2"/>
      </w:pPr>
      <w:r w:rsidRPr="00C77AC5">
        <w:t>Task Delegation</w:t>
      </w:r>
    </w:p>
    <w:p w14:paraId="6F450F0D" w14:textId="0D5D4CB9" w:rsidR="00C77AC5" w:rsidRDefault="00C77AC5" w:rsidP="00C77AC5">
      <w:r w:rsidRPr="00C77AC5">
        <w:rPr>
          <w:rFonts w:hint="eastAsia"/>
        </w:rPr>
        <w:t>下图说明了一个线程是如何将一个任务委托给一个</w:t>
      </w:r>
      <w:r w:rsidRPr="00C77AC5">
        <w:t xml:space="preserve"> ExecutorService 去异步执行的：</w:t>
      </w:r>
    </w:p>
    <w:p w14:paraId="459CD581" w14:textId="77777777" w:rsidR="00C77AC5" w:rsidRDefault="00C77AC5" w:rsidP="00C77AC5">
      <w:pPr>
        <w:keepNext/>
        <w:jc w:val="center"/>
      </w:pPr>
      <w:r>
        <w:rPr>
          <w:noProof/>
        </w:rPr>
        <w:drawing>
          <wp:inline distT="0" distB="0" distL="0" distR="0" wp14:anchorId="2ACACC78" wp14:editId="5D305320">
            <wp:extent cx="2408732" cy="2428646"/>
            <wp:effectExtent l="0" t="0" r="0" b="0"/>
            <wp:docPr id="3" name="图片 3" descr="A thread delegating a task to an ExecutorService for asynchronous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hread delegating a task to an ExecutorService for asynchronous execu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4371" cy="2434332"/>
                    </a:xfrm>
                    <a:prstGeom prst="rect">
                      <a:avLst/>
                    </a:prstGeom>
                    <a:noFill/>
                    <a:ln>
                      <a:noFill/>
                    </a:ln>
                  </pic:spPr>
                </pic:pic>
              </a:graphicData>
            </a:graphic>
          </wp:inline>
        </w:drawing>
      </w:r>
    </w:p>
    <w:p w14:paraId="4F550AC8" w14:textId="7B4B48BE" w:rsidR="00C77AC5" w:rsidRDefault="00C77AC5" w:rsidP="00C77AC5">
      <w:pPr>
        <w:pStyle w:val="Caption"/>
        <w:jc w:val="center"/>
      </w:pPr>
      <w:r>
        <w:fldChar w:fldCharType="begin"/>
      </w:r>
      <w:r>
        <w:instrText xml:space="preserve"> </w:instrText>
      </w:r>
      <w:r>
        <w:rPr>
          <w:rFonts w:hint="eastAsia"/>
        </w:rPr>
        <w:instrText>SEQ Figure \* ARABIC</w:instrText>
      </w:r>
      <w:r>
        <w:instrText xml:space="preserve"> </w:instrText>
      </w:r>
      <w:r>
        <w:fldChar w:fldCharType="separate"/>
      </w:r>
      <w:r w:rsidR="007F11FD">
        <w:rPr>
          <w:noProof/>
        </w:rPr>
        <w:t>2</w:t>
      </w:r>
      <w:r>
        <w:fldChar w:fldCharType="end"/>
      </w:r>
      <w:r w:rsidRPr="00F15579">
        <w:t>A thread delegating a task to an ExecutorService for asynchronous execution.</w:t>
      </w:r>
    </w:p>
    <w:p w14:paraId="08B7C50F" w14:textId="77777777" w:rsidR="00C77AC5" w:rsidRPr="00C77AC5" w:rsidRDefault="00C77AC5" w:rsidP="00C77AC5">
      <w:pPr>
        <w:rPr>
          <w:b/>
        </w:rPr>
      </w:pPr>
      <w:r w:rsidRPr="00C77AC5">
        <w:rPr>
          <w:rFonts w:hint="eastAsia"/>
          <w:b/>
        </w:rPr>
        <w:t>一个线程将一个任务委派给一个</w:t>
      </w:r>
      <w:r w:rsidRPr="00C77AC5">
        <w:rPr>
          <w:b/>
        </w:rPr>
        <w:t xml:space="preserve"> ExecutorService 去异步执行。</w:t>
      </w:r>
    </w:p>
    <w:p w14:paraId="3B06AC35" w14:textId="26001B63" w:rsidR="00C77AC5" w:rsidRDefault="00C77AC5" w:rsidP="00C77AC5">
      <w:r>
        <w:rPr>
          <w:rFonts w:hint="eastAsia"/>
        </w:rPr>
        <w:t>一旦该线程将任务委派给</w:t>
      </w:r>
      <w:r>
        <w:t xml:space="preserve"> ExecutorService，该线程将继续它自己的执行，独立于该任务的执行。</w:t>
      </w:r>
    </w:p>
    <w:p w14:paraId="6D275D4F" w14:textId="0AC3ABFA" w:rsidR="00C77AC5" w:rsidRDefault="00C77AC5" w:rsidP="00C77AC5">
      <w:pPr>
        <w:pStyle w:val="Heading2"/>
      </w:pPr>
      <w:r w:rsidRPr="00C77AC5">
        <w:t>ExecutorService Implementations</w:t>
      </w:r>
    </w:p>
    <w:p w14:paraId="0FA94FD1" w14:textId="3605445B" w:rsidR="00C77AC5" w:rsidRDefault="00C77AC5" w:rsidP="00C77AC5">
      <w:r w:rsidRPr="00C77AC5">
        <w:rPr>
          <w:rFonts w:hint="eastAsia"/>
        </w:rPr>
        <w:t>既然</w:t>
      </w:r>
      <w:r w:rsidRPr="00C77AC5">
        <w:t xml:space="preserve"> ExecutorService 是个接口，如果你想用它的话就得去使用它的实现类之一。java.util.concurrent 包提供了 ExecutorService 接口的以下实现类：</w:t>
      </w:r>
    </w:p>
    <w:p w14:paraId="0BA394F6" w14:textId="77777777" w:rsidR="00C77AC5" w:rsidRPr="00C77AC5" w:rsidRDefault="00C77AC5" w:rsidP="003268EF">
      <w:pPr>
        <w:pStyle w:val="ListParagraph"/>
        <w:numPr>
          <w:ilvl w:val="0"/>
          <w:numId w:val="5"/>
        </w:numPr>
        <w:ind w:firstLineChars="0"/>
        <w:rPr>
          <w:b/>
        </w:rPr>
      </w:pPr>
      <w:r w:rsidRPr="00C77AC5">
        <w:rPr>
          <w:b/>
        </w:rPr>
        <w:t>ThreadPoolExecutor</w:t>
      </w:r>
    </w:p>
    <w:p w14:paraId="031C3240" w14:textId="4DC84B19" w:rsidR="00C77AC5" w:rsidRDefault="00C77AC5" w:rsidP="003268EF">
      <w:pPr>
        <w:pStyle w:val="ListParagraph"/>
        <w:numPr>
          <w:ilvl w:val="0"/>
          <w:numId w:val="5"/>
        </w:numPr>
        <w:ind w:firstLineChars="0"/>
        <w:rPr>
          <w:b/>
        </w:rPr>
      </w:pPr>
      <w:r w:rsidRPr="00C77AC5">
        <w:rPr>
          <w:b/>
        </w:rPr>
        <w:t>ScheduledThreadPoolExecutor</w:t>
      </w:r>
    </w:p>
    <w:p w14:paraId="17F5CC89" w14:textId="4E1DEB3C" w:rsidR="00C77AC5" w:rsidRDefault="00C77AC5" w:rsidP="00C77AC5">
      <w:pPr>
        <w:pStyle w:val="Heading2"/>
      </w:pPr>
      <w:r w:rsidRPr="00C77AC5">
        <w:t>Creating an ExecutorService</w:t>
      </w:r>
    </w:p>
    <w:p w14:paraId="6CD631B0" w14:textId="1DB74283" w:rsidR="00C77AC5" w:rsidRDefault="00C77AC5" w:rsidP="00C77AC5">
      <w:r w:rsidRPr="00C77AC5">
        <w:t>ExecutorService 的创建依赖于你使用的具体实现。但是你也可以使用 Executors 工厂类来创建 ExecutorService 实例。以下是几个创建 ExecutorService 实例的例子：</w:t>
      </w:r>
    </w:p>
    <w:p w14:paraId="198251B3" w14:textId="77777777" w:rsidR="00C77AC5" w:rsidRPr="00C77AC5" w:rsidRDefault="00C77AC5" w:rsidP="00C77AC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7AC5">
        <w:rPr>
          <w:rFonts w:ascii="Courier New" w:eastAsia="Times New Roman" w:hAnsi="Courier New" w:cs="Courier New"/>
          <w:color w:val="000000"/>
          <w:sz w:val="20"/>
          <w:szCs w:val="20"/>
        </w:rPr>
        <w:t>ExecutorService executorService1 = Executors.newSingleThreadExecutor();</w:t>
      </w:r>
    </w:p>
    <w:p w14:paraId="3784FC1F" w14:textId="77777777" w:rsidR="00C77AC5" w:rsidRPr="00C77AC5" w:rsidRDefault="00C77AC5" w:rsidP="00C77AC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C8FEAB" w14:textId="77777777" w:rsidR="00C77AC5" w:rsidRPr="00C77AC5" w:rsidRDefault="00C77AC5" w:rsidP="00C77AC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7AC5">
        <w:rPr>
          <w:rFonts w:ascii="Courier New" w:eastAsia="Times New Roman" w:hAnsi="Courier New" w:cs="Courier New"/>
          <w:color w:val="000000"/>
          <w:sz w:val="20"/>
          <w:szCs w:val="20"/>
        </w:rPr>
        <w:t>ExecutorService executorService2 = Executors.newFixedThreadPool(10);</w:t>
      </w:r>
    </w:p>
    <w:p w14:paraId="50DE8B96" w14:textId="77777777" w:rsidR="00C77AC5" w:rsidRPr="00C77AC5" w:rsidRDefault="00C77AC5" w:rsidP="00C77AC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49DCC71" w14:textId="77777777" w:rsidR="00C77AC5" w:rsidRPr="00C77AC5" w:rsidRDefault="00C77AC5" w:rsidP="00C77AC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77AC5">
        <w:rPr>
          <w:rFonts w:ascii="Courier New" w:eastAsia="Times New Roman" w:hAnsi="Courier New" w:cs="Courier New"/>
          <w:color w:val="000000"/>
          <w:sz w:val="20"/>
          <w:szCs w:val="20"/>
        </w:rPr>
        <w:t>ExecutorService executorService3 = Executors.newScheduledThreadPool(10);</w:t>
      </w:r>
    </w:p>
    <w:p w14:paraId="1A7F580F" w14:textId="2E24DAC5" w:rsidR="00C77AC5" w:rsidRDefault="00D750B9" w:rsidP="00D750B9">
      <w:pPr>
        <w:pStyle w:val="Heading2"/>
      </w:pPr>
      <w:r w:rsidRPr="00D750B9">
        <w:t>ExecutorService Usage</w:t>
      </w:r>
    </w:p>
    <w:p w14:paraId="56E98DF5" w14:textId="59FE8828" w:rsidR="00D750B9" w:rsidRDefault="00D750B9" w:rsidP="00D750B9">
      <w:r w:rsidRPr="00D750B9">
        <w:rPr>
          <w:rFonts w:hint="eastAsia"/>
        </w:rPr>
        <w:t>有几种不同的方式来将任务委托给</w:t>
      </w:r>
      <w:r w:rsidRPr="00D750B9">
        <w:t xml:space="preserve"> ExecutorService 去执行：</w:t>
      </w:r>
    </w:p>
    <w:p w14:paraId="2511CDD3" w14:textId="77777777" w:rsidR="00D750B9" w:rsidRDefault="00D750B9" w:rsidP="003268EF">
      <w:pPr>
        <w:pStyle w:val="ListParagraph"/>
        <w:numPr>
          <w:ilvl w:val="0"/>
          <w:numId w:val="6"/>
        </w:numPr>
        <w:ind w:firstLineChars="0"/>
      </w:pPr>
      <w:r>
        <w:t>execute(Runnable)</w:t>
      </w:r>
    </w:p>
    <w:p w14:paraId="3711D159" w14:textId="77777777" w:rsidR="00D750B9" w:rsidRDefault="00D750B9" w:rsidP="003268EF">
      <w:pPr>
        <w:pStyle w:val="ListParagraph"/>
        <w:numPr>
          <w:ilvl w:val="0"/>
          <w:numId w:val="6"/>
        </w:numPr>
        <w:ind w:firstLineChars="0"/>
      </w:pPr>
      <w:r>
        <w:t>submit(Runnable)</w:t>
      </w:r>
    </w:p>
    <w:p w14:paraId="419917ED" w14:textId="77777777" w:rsidR="00D750B9" w:rsidRDefault="00D750B9" w:rsidP="003268EF">
      <w:pPr>
        <w:pStyle w:val="ListParagraph"/>
        <w:numPr>
          <w:ilvl w:val="0"/>
          <w:numId w:val="6"/>
        </w:numPr>
        <w:ind w:firstLineChars="0"/>
      </w:pPr>
      <w:r>
        <w:t>submit(Callable)</w:t>
      </w:r>
    </w:p>
    <w:p w14:paraId="2937BBB6" w14:textId="77777777" w:rsidR="00D750B9" w:rsidRDefault="00D750B9" w:rsidP="003268EF">
      <w:pPr>
        <w:pStyle w:val="ListParagraph"/>
        <w:numPr>
          <w:ilvl w:val="0"/>
          <w:numId w:val="6"/>
        </w:numPr>
        <w:ind w:firstLineChars="0"/>
      </w:pPr>
      <w:r>
        <w:t>invokeAny(...)</w:t>
      </w:r>
    </w:p>
    <w:p w14:paraId="14BA3C8D" w14:textId="6F571B5C" w:rsidR="00D750B9" w:rsidRDefault="00D750B9" w:rsidP="003268EF">
      <w:pPr>
        <w:pStyle w:val="ListParagraph"/>
        <w:numPr>
          <w:ilvl w:val="0"/>
          <w:numId w:val="6"/>
        </w:numPr>
        <w:ind w:firstLineChars="0"/>
      </w:pPr>
      <w:r>
        <w:t>invokeAll(...)</w:t>
      </w:r>
    </w:p>
    <w:p w14:paraId="0DDDA7A7" w14:textId="11E9DB96" w:rsidR="00D750B9" w:rsidRDefault="00D750B9" w:rsidP="00D750B9">
      <w:pPr>
        <w:pStyle w:val="Heading3"/>
      </w:pPr>
      <w:r w:rsidRPr="00D750B9">
        <w:t>execute(Runnable)</w:t>
      </w:r>
    </w:p>
    <w:p w14:paraId="5399B819" w14:textId="3E3BEEDE" w:rsidR="00D750B9" w:rsidRDefault="00D750B9" w:rsidP="00D750B9">
      <w:r w:rsidRPr="00D750B9">
        <w:t>execute(Runnable) 方法要求一个 java.lang.Runnable 对象，然后对它进行异步执行。以下是使用 ExecutorService 执行一个 Runnable 的示例：</w:t>
      </w:r>
    </w:p>
    <w:p w14:paraId="27FCAA77" w14:textId="77777777" w:rsidR="00D750B9" w:rsidRPr="00D750B9" w:rsidRDefault="00D750B9" w:rsidP="00D75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50B9">
        <w:rPr>
          <w:rFonts w:ascii="Courier New" w:eastAsia="Times New Roman" w:hAnsi="Courier New" w:cs="Courier New"/>
          <w:color w:val="000000"/>
          <w:sz w:val="20"/>
          <w:szCs w:val="20"/>
        </w:rPr>
        <w:t>ExecutorService executorService = Executors.newSingleThreadExecutor();</w:t>
      </w:r>
    </w:p>
    <w:p w14:paraId="232468AE" w14:textId="77777777" w:rsidR="00D750B9" w:rsidRPr="00D750B9" w:rsidRDefault="00D750B9" w:rsidP="00D75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6D09FB2" w14:textId="77777777" w:rsidR="00D750B9" w:rsidRPr="00D750B9" w:rsidRDefault="00D750B9" w:rsidP="00D75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50B9">
        <w:rPr>
          <w:rFonts w:ascii="Courier New" w:eastAsia="Times New Roman" w:hAnsi="Courier New" w:cs="Courier New"/>
          <w:color w:val="000000"/>
          <w:sz w:val="20"/>
          <w:szCs w:val="20"/>
        </w:rPr>
        <w:t xml:space="preserve">executorService.execute(new </w:t>
      </w:r>
      <w:proofErr w:type="gramStart"/>
      <w:r w:rsidRPr="00D750B9">
        <w:rPr>
          <w:rFonts w:ascii="Courier New" w:eastAsia="Times New Roman" w:hAnsi="Courier New" w:cs="Courier New"/>
          <w:color w:val="000000"/>
          <w:sz w:val="20"/>
          <w:szCs w:val="20"/>
        </w:rPr>
        <w:t>Runnable(</w:t>
      </w:r>
      <w:proofErr w:type="gramEnd"/>
      <w:r w:rsidRPr="00D750B9">
        <w:rPr>
          <w:rFonts w:ascii="Courier New" w:eastAsia="Times New Roman" w:hAnsi="Courier New" w:cs="Courier New"/>
          <w:color w:val="000000"/>
          <w:sz w:val="20"/>
          <w:szCs w:val="20"/>
        </w:rPr>
        <w:t>) {</w:t>
      </w:r>
    </w:p>
    <w:p w14:paraId="4C8B4A40" w14:textId="77777777" w:rsidR="00D750B9" w:rsidRPr="00D750B9" w:rsidRDefault="00D750B9" w:rsidP="00D75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50B9">
        <w:rPr>
          <w:rFonts w:ascii="Courier New" w:eastAsia="Times New Roman" w:hAnsi="Courier New" w:cs="Courier New"/>
          <w:color w:val="000000"/>
          <w:sz w:val="20"/>
          <w:szCs w:val="20"/>
        </w:rPr>
        <w:t xml:space="preserve">    public void </w:t>
      </w:r>
      <w:proofErr w:type="gramStart"/>
      <w:r w:rsidRPr="00D750B9">
        <w:rPr>
          <w:rFonts w:ascii="Courier New" w:eastAsia="Times New Roman" w:hAnsi="Courier New" w:cs="Courier New"/>
          <w:color w:val="000000"/>
          <w:sz w:val="20"/>
          <w:szCs w:val="20"/>
        </w:rPr>
        <w:t>run(</w:t>
      </w:r>
      <w:proofErr w:type="gramEnd"/>
      <w:r w:rsidRPr="00D750B9">
        <w:rPr>
          <w:rFonts w:ascii="Courier New" w:eastAsia="Times New Roman" w:hAnsi="Courier New" w:cs="Courier New"/>
          <w:color w:val="000000"/>
          <w:sz w:val="20"/>
          <w:szCs w:val="20"/>
        </w:rPr>
        <w:t>) {</w:t>
      </w:r>
    </w:p>
    <w:p w14:paraId="16AC6A3F" w14:textId="77777777" w:rsidR="00D750B9" w:rsidRPr="00D750B9" w:rsidRDefault="00D750B9" w:rsidP="00D75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50B9">
        <w:rPr>
          <w:rFonts w:ascii="Courier New" w:eastAsia="Times New Roman" w:hAnsi="Courier New" w:cs="Courier New"/>
          <w:color w:val="000000"/>
          <w:sz w:val="20"/>
          <w:szCs w:val="20"/>
        </w:rPr>
        <w:t xml:space="preserve">        System.out.println("Asynchronous task");</w:t>
      </w:r>
    </w:p>
    <w:p w14:paraId="6F74A310" w14:textId="77777777" w:rsidR="00D750B9" w:rsidRPr="00D750B9" w:rsidRDefault="00D750B9" w:rsidP="00D75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50B9">
        <w:rPr>
          <w:rFonts w:ascii="Courier New" w:eastAsia="Times New Roman" w:hAnsi="Courier New" w:cs="Courier New"/>
          <w:color w:val="000000"/>
          <w:sz w:val="20"/>
          <w:szCs w:val="20"/>
        </w:rPr>
        <w:t xml:space="preserve">    }</w:t>
      </w:r>
    </w:p>
    <w:p w14:paraId="68A09525" w14:textId="77777777" w:rsidR="00D750B9" w:rsidRPr="00D750B9" w:rsidRDefault="00D750B9" w:rsidP="00D75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50B9">
        <w:rPr>
          <w:rFonts w:ascii="Courier New" w:eastAsia="Times New Roman" w:hAnsi="Courier New" w:cs="Courier New"/>
          <w:color w:val="000000"/>
          <w:sz w:val="20"/>
          <w:szCs w:val="20"/>
        </w:rPr>
        <w:t>});</w:t>
      </w:r>
    </w:p>
    <w:p w14:paraId="7386A1DA" w14:textId="77777777" w:rsidR="00D750B9" w:rsidRPr="00D750B9" w:rsidRDefault="00D750B9" w:rsidP="00D75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FC1A3D" w14:textId="77777777" w:rsidR="00D750B9" w:rsidRPr="00D750B9" w:rsidRDefault="00D750B9" w:rsidP="00D75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50B9">
        <w:rPr>
          <w:rFonts w:ascii="Courier New" w:eastAsia="Times New Roman" w:hAnsi="Courier New" w:cs="Courier New"/>
          <w:color w:val="000000"/>
          <w:sz w:val="20"/>
          <w:szCs w:val="20"/>
        </w:rPr>
        <w:t>executorService.shutdown();</w:t>
      </w:r>
    </w:p>
    <w:p w14:paraId="1C479B29" w14:textId="2AFBAB77" w:rsidR="00D750B9" w:rsidRDefault="00D750B9" w:rsidP="00D750B9">
      <w:r w:rsidRPr="00D750B9">
        <w:rPr>
          <w:rFonts w:hint="eastAsia"/>
        </w:rPr>
        <w:t>没有办法得知被执行的</w:t>
      </w:r>
      <w:r w:rsidRPr="00D750B9">
        <w:t xml:space="preserve"> Runnable 的执行结果。如果有需要的话你得使用一个 Callable(以下将做介绍)。</w:t>
      </w:r>
    </w:p>
    <w:p w14:paraId="13EDBDBD" w14:textId="2BE904D6" w:rsidR="00D750B9" w:rsidRDefault="00D750B9" w:rsidP="00D750B9">
      <w:pPr>
        <w:pStyle w:val="Heading3"/>
      </w:pPr>
      <w:r w:rsidRPr="00D750B9">
        <w:t>submit(Runnable)</w:t>
      </w:r>
    </w:p>
    <w:p w14:paraId="53763E98" w14:textId="77777777" w:rsidR="00D750B9" w:rsidRDefault="00D750B9" w:rsidP="00D750B9">
      <w:r>
        <w:t>submit(Runnable) 方法也要求一个 Runnable 实现类，但它返回一个 Future 对象。这个 Future 对象可以用来检查 Runnable 是否已经执行完毕。</w:t>
      </w:r>
    </w:p>
    <w:p w14:paraId="256B4402" w14:textId="59FE5407" w:rsidR="00D750B9" w:rsidRDefault="00D750B9" w:rsidP="00D750B9">
      <w:r>
        <w:rPr>
          <w:rFonts w:hint="eastAsia"/>
        </w:rPr>
        <w:t>以下是</w:t>
      </w:r>
      <w:r>
        <w:t xml:space="preserve"> ExecutorService submit() 示例：</w:t>
      </w:r>
    </w:p>
    <w:p w14:paraId="76D50A82" w14:textId="77777777" w:rsidR="00D750B9" w:rsidRPr="00D750B9" w:rsidRDefault="00D750B9" w:rsidP="00D75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50B9">
        <w:rPr>
          <w:rFonts w:ascii="Courier New" w:eastAsia="Times New Roman" w:hAnsi="Courier New" w:cs="Courier New"/>
          <w:color w:val="000000"/>
          <w:sz w:val="20"/>
          <w:szCs w:val="20"/>
        </w:rPr>
        <w:t xml:space="preserve">Future future = executorService.submit(new </w:t>
      </w:r>
      <w:proofErr w:type="gramStart"/>
      <w:r w:rsidRPr="00D750B9">
        <w:rPr>
          <w:rFonts w:ascii="Courier New" w:eastAsia="Times New Roman" w:hAnsi="Courier New" w:cs="Courier New"/>
          <w:color w:val="000000"/>
          <w:sz w:val="20"/>
          <w:szCs w:val="20"/>
        </w:rPr>
        <w:t>Runnable(</w:t>
      </w:r>
      <w:proofErr w:type="gramEnd"/>
      <w:r w:rsidRPr="00D750B9">
        <w:rPr>
          <w:rFonts w:ascii="Courier New" w:eastAsia="Times New Roman" w:hAnsi="Courier New" w:cs="Courier New"/>
          <w:color w:val="000000"/>
          <w:sz w:val="20"/>
          <w:szCs w:val="20"/>
        </w:rPr>
        <w:t>) {</w:t>
      </w:r>
    </w:p>
    <w:p w14:paraId="6601127D" w14:textId="77777777" w:rsidR="00D750B9" w:rsidRPr="00D750B9" w:rsidRDefault="00D750B9" w:rsidP="00D75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50B9">
        <w:rPr>
          <w:rFonts w:ascii="Courier New" w:eastAsia="Times New Roman" w:hAnsi="Courier New" w:cs="Courier New"/>
          <w:color w:val="000000"/>
          <w:sz w:val="20"/>
          <w:szCs w:val="20"/>
        </w:rPr>
        <w:t xml:space="preserve">    public void </w:t>
      </w:r>
      <w:proofErr w:type="gramStart"/>
      <w:r w:rsidRPr="00D750B9">
        <w:rPr>
          <w:rFonts w:ascii="Courier New" w:eastAsia="Times New Roman" w:hAnsi="Courier New" w:cs="Courier New"/>
          <w:color w:val="000000"/>
          <w:sz w:val="20"/>
          <w:szCs w:val="20"/>
        </w:rPr>
        <w:t>run(</w:t>
      </w:r>
      <w:proofErr w:type="gramEnd"/>
      <w:r w:rsidRPr="00D750B9">
        <w:rPr>
          <w:rFonts w:ascii="Courier New" w:eastAsia="Times New Roman" w:hAnsi="Courier New" w:cs="Courier New"/>
          <w:color w:val="000000"/>
          <w:sz w:val="20"/>
          <w:szCs w:val="20"/>
        </w:rPr>
        <w:t>) {</w:t>
      </w:r>
    </w:p>
    <w:p w14:paraId="522F2997" w14:textId="77777777" w:rsidR="00D750B9" w:rsidRPr="00D750B9" w:rsidRDefault="00D750B9" w:rsidP="00D75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50B9">
        <w:rPr>
          <w:rFonts w:ascii="Courier New" w:eastAsia="Times New Roman" w:hAnsi="Courier New" w:cs="Courier New"/>
          <w:color w:val="000000"/>
          <w:sz w:val="20"/>
          <w:szCs w:val="20"/>
        </w:rPr>
        <w:t xml:space="preserve">        System.out.println("Asynchronous task");</w:t>
      </w:r>
    </w:p>
    <w:p w14:paraId="765B5A12" w14:textId="77777777" w:rsidR="00D750B9" w:rsidRPr="00D750B9" w:rsidRDefault="00D750B9" w:rsidP="00D75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50B9">
        <w:rPr>
          <w:rFonts w:ascii="Courier New" w:eastAsia="Times New Roman" w:hAnsi="Courier New" w:cs="Courier New"/>
          <w:color w:val="000000"/>
          <w:sz w:val="20"/>
          <w:szCs w:val="20"/>
        </w:rPr>
        <w:t xml:space="preserve">    }</w:t>
      </w:r>
    </w:p>
    <w:p w14:paraId="299B6B09" w14:textId="77777777" w:rsidR="00D750B9" w:rsidRPr="00D750B9" w:rsidRDefault="00D750B9" w:rsidP="00D75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750B9">
        <w:rPr>
          <w:rFonts w:ascii="Courier New" w:eastAsia="Times New Roman" w:hAnsi="Courier New" w:cs="Courier New"/>
          <w:color w:val="000000"/>
          <w:sz w:val="20"/>
          <w:szCs w:val="20"/>
        </w:rPr>
        <w:t>});</w:t>
      </w:r>
    </w:p>
    <w:p w14:paraId="4A6613E8" w14:textId="77777777" w:rsidR="00D750B9" w:rsidRPr="00D750B9" w:rsidRDefault="00D750B9" w:rsidP="00D75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168ABD" w14:textId="77777777" w:rsidR="00D750B9" w:rsidRPr="00D750B9" w:rsidRDefault="00D750B9" w:rsidP="00D750B9">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750B9">
        <w:rPr>
          <w:rFonts w:ascii="Courier New" w:eastAsia="Times New Roman" w:hAnsi="Courier New" w:cs="Courier New"/>
          <w:color w:val="000000"/>
          <w:sz w:val="20"/>
          <w:szCs w:val="20"/>
        </w:rPr>
        <w:t>future.get(</w:t>
      </w:r>
      <w:proofErr w:type="gramEnd"/>
      <w:r w:rsidRPr="00D750B9">
        <w:rPr>
          <w:rFonts w:ascii="Courier New" w:eastAsia="Times New Roman" w:hAnsi="Courier New" w:cs="Courier New"/>
          <w:color w:val="000000"/>
          <w:sz w:val="20"/>
          <w:szCs w:val="20"/>
        </w:rPr>
        <w:t>);  //returns null if the task has finished correctly.</w:t>
      </w:r>
    </w:p>
    <w:p w14:paraId="0CEA84C3" w14:textId="2D0808B5" w:rsidR="00D750B9" w:rsidRDefault="007F11FD" w:rsidP="007F11FD">
      <w:pPr>
        <w:pStyle w:val="Heading3"/>
      </w:pPr>
      <w:r w:rsidRPr="007F11FD">
        <w:t>submit(Callable)</w:t>
      </w:r>
    </w:p>
    <w:p w14:paraId="34919117" w14:textId="77777777" w:rsidR="007F11FD" w:rsidRDefault="007F11FD" w:rsidP="007F11FD">
      <w:r>
        <w:t>submit(Callable) 方法类似于 submit(Runnable) 方法，除了它所要求的参数类型之外。Callable 实例除了它的 call() 方法能够返回一个结果之外和一个 Runnable 很相像。Runnable.run() 不能够返回一个结果。</w:t>
      </w:r>
    </w:p>
    <w:p w14:paraId="2842C2F4" w14:textId="141A4C5C" w:rsidR="007F11FD" w:rsidRDefault="007F11FD" w:rsidP="007F11FD">
      <w:r>
        <w:t>Callable 的结果可以通过 submit(Callable) 方法返回的 Future 对象进行获取。以下是一个 ExecutorService Callable 示例：</w:t>
      </w:r>
    </w:p>
    <w:p w14:paraId="2FC53D2A"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 xml:space="preserve">Future future = executorService.submit(new </w:t>
      </w:r>
      <w:proofErr w:type="gramStart"/>
      <w:r w:rsidRPr="007F11FD">
        <w:rPr>
          <w:rFonts w:ascii="Courier New" w:eastAsia="Times New Roman" w:hAnsi="Courier New" w:cs="Courier New"/>
          <w:color w:val="000000"/>
          <w:sz w:val="20"/>
          <w:szCs w:val="20"/>
        </w:rPr>
        <w:t>Callable(</w:t>
      </w:r>
      <w:proofErr w:type="gramEnd"/>
      <w:r w:rsidRPr="007F11FD">
        <w:rPr>
          <w:rFonts w:ascii="Courier New" w:eastAsia="Times New Roman" w:hAnsi="Courier New" w:cs="Courier New"/>
          <w:color w:val="000000"/>
          <w:sz w:val="20"/>
          <w:szCs w:val="20"/>
        </w:rPr>
        <w:t>){</w:t>
      </w:r>
    </w:p>
    <w:p w14:paraId="3CC832AC"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 xml:space="preserve">    public Object </w:t>
      </w:r>
      <w:proofErr w:type="gramStart"/>
      <w:r w:rsidRPr="007F11FD">
        <w:rPr>
          <w:rFonts w:ascii="Courier New" w:eastAsia="Times New Roman" w:hAnsi="Courier New" w:cs="Courier New"/>
          <w:color w:val="000000"/>
          <w:sz w:val="20"/>
          <w:szCs w:val="20"/>
        </w:rPr>
        <w:t>call(</w:t>
      </w:r>
      <w:proofErr w:type="gramEnd"/>
      <w:r w:rsidRPr="007F11FD">
        <w:rPr>
          <w:rFonts w:ascii="Courier New" w:eastAsia="Times New Roman" w:hAnsi="Courier New" w:cs="Courier New"/>
          <w:color w:val="000000"/>
          <w:sz w:val="20"/>
          <w:szCs w:val="20"/>
        </w:rPr>
        <w:t>) throws Exception {</w:t>
      </w:r>
    </w:p>
    <w:p w14:paraId="674CD616"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 xml:space="preserve">        System.out.println("Asynchronous Callable");</w:t>
      </w:r>
    </w:p>
    <w:p w14:paraId="09BDEF86"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 xml:space="preserve">        return "Callable Result";</w:t>
      </w:r>
    </w:p>
    <w:p w14:paraId="569A9FE0"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 xml:space="preserve">    }</w:t>
      </w:r>
    </w:p>
    <w:p w14:paraId="04F4370F"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w:t>
      </w:r>
    </w:p>
    <w:p w14:paraId="27F0F665"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294027"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System.out.println("</w:t>
      </w:r>
      <w:proofErr w:type="gramStart"/>
      <w:r w:rsidRPr="007F11FD">
        <w:rPr>
          <w:rFonts w:ascii="Courier New" w:eastAsia="Times New Roman" w:hAnsi="Courier New" w:cs="Courier New"/>
          <w:color w:val="000000"/>
          <w:sz w:val="20"/>
          <w:szCs w:val="20"/>
        </w:rPr>
        <w:t>future.get(</w:t>
      </w:r>
      <w:proofErr w:type="gramEnd"/>
      <w:r w:rsidRPr="007F11FD">
        <w:rPr>
          <w:rFonts w:ascii="Courier New" w:eastAsia="Times New Roman" w:hAnsi="Courier New" w:cs="Courier New"/>
          <w:color w:val="000000"/>
          <w:sz w:val="20"/>
          <w:szCs w:val="20"/>
        </w:rPr>
        <w:t>) = " + future.get());</w:t>
      </w:r>
    </w:p>
    <w:p w14:paraId="4FF02543" w14:textId="5026D71F" w:rsidR="007F11FD" w:rsidRDefault="007F11FD" w:rsidP="007F11FD">
      <w:r w:rsidRPr="007F11FD">
        <w:rPr>
          <w:rFonts w:hint="eastAsia"/>
        </w:rPr>
        <w:t>以上代码输出：</w:t>
      </w:r>
    </w:p>
    <w:p w14:paraId="6A384D21"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Asynchronous Callable</w:t>
      </w:r>
    </w:p>
    <w:p w14:paraId="0CF3C7FA"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F11FD">
        <w:rPr>
          <w:rFonts w:ascii="Courier New" w:eastAsia="Times New Roman" w:hAnsi="Courier New" w:cs="Courier New"/>
          <w:color w:val="000000"/>
          <w:sz w:val="20"/>
          <w:szCs w:val="20"/>
        </w:rPr>
        <w:t>future.get(</w:t>
      </w:r>
      <w:proofErr w:type="gramEnd"/>
      <w:r w:rsidRPr="007F11FD">
        <w:rPr>
          <w:rFonts w:ascii="Courier New" w:eastAsia="Times New Roman" w:hAnsi="Courier New" w:cs="Courier New"/>
          <w:color w:val="000000"/>
          <w:sz w:val="20"/>
          <w:szCs w:val="20"/>
        </w:rPr>
        <w:t>) = Callable Result</w:t>
      </w:r>
    </w:p>
    <w:p w14:paraId="7D17B14A" w14:textId="62237F1D" w:rsidR="007F11FD" w:rsidRDefault="007F11FD" w:rsidP="007F11FD">
      <w:pPr>
        <w:pStyle w:val="Heading3"/>
      </w:pPr>
      <w:proofErr w:type="gramStart"/>
      <w:r w:rsidRPr="007F11FD">
        <w:t>invokeAny(</w:t>
      </w:r>
      <w:proofErr w:type="gramEnd"/>
      <w:r w:rsidRPr="007F11FD">
        <w:t>)</w:t>
      </w:r>
    </w:p>
    <w:p w14:paraId="5B72DB69" w14:textId="77777777" w:rsidR="007F11FD" w:rsidRDefault="007F11FD" w:rsidP="007F11FD">
      <w:r>
        <w:t>invokeAny() 方法要求一系列的 Callable 或者其子接口的实例对象。调用这个方法并不会返回一个 Future，但它返回其中一个 Callable 对象的结果。无法保证返回的是哪个 Callable 的结果 - 只能表明其中一个已执行结束。</w:t>
      </w:r>
    </w:p>
    <w:p w14:paraId="6058304C" w14:textId="77777777" w:rsidR="007F11FD" w:rsidRDefault="007F11FD" w:rsidP="007F11FD">
      <w:r>
        <w:rPr>
          <w:rFonts w:hint="eastAsia"/>
        </w:rPr>
        <w:t>如果其中一个任务执行结束</w:t>
      </w:r>
      <w:r>
        <w:t>(或者抛了一个异常)，其他 Callable 将被取消。</w:t>
      </w:r>
    </w:p>
    <w:p w14:paraId="06D06064" w14:textId="1DE4183A" w:rsidR="007F11FD" w:rsidRDefault="007F11FD" w:rsidP="007F11FD">
      <w:r>
        <w:rPr>
          <w:rFonts w:hint="eastAsia"/>
        </w:rPr>
        <w:t>以下是示例代码：</w:t>
      </w:r>
    </w:p>
    <w:p w14:paraId="2BBA56A7"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ExecutorService executorService = Executors.newSingleThreadExecutor();</w:t>
      </w:r>
    </w:p>
    <w:p w14:paraId="269B1212"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611085E"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Set&lt;Callable&lt;String&gt;&gt; callables = new HashSet&lt;Callable&lt;String&gt;</w:t>
      </w:r>
      <w:proofErr w:type="gramStart"/>
      <w:r w:rsidRPr="007F11FD">
        <w:rPr>
          <w:rFonts w:ascii="Courier New" w:eastAsia="Times New Roman" w:hAnsi="Courier New" w:cs="Courier New"/>
          <w:color w:val="000000"/>
          <w:sz w:val="20"/>
          <w:szCs w:val="20"/>
        </w:rPr>
        <w:t>&gt;(</w:t>
      </w:r>
      <w:proofErr w:type="gramEnd"/>
      <w:r w:rsidRPr="007F11FD">
        <w:rPr>
          <w:rFonts w:ascii="Courier New" w:eastAsia="Times New Roman" w:hAnsi="Courier New" w:cs="Courier New"/>
          <w:color w:val="000000"/>
          <w:sz w:val="20"/>
          <w:szCs w:val="20"/>
        </w:rPr>
        <w:t>);</w:t>
      </w:r>
    </w:p>
    <w:p w14:paraId="767AD117"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B4627A"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F11FD">
        <w:rPr>
          <w:rFonts w:ascii="Courier New" w:eastAsia="Times New Roman" w:hAnsi="Courier New" w:cs="Courier New"/>
          <w:color w:val="000000"/>
          <w:sz w:val="20"/>
          <w:szCs w:val="20"/>
        </w:rPr>
        <w:t>callables.add(</w:t>
      </w:r>
      <w:proofErr w:type="gramEnd"/>
      <w:r w:rsidRPr="007F11FD">
        <w:rPr>
          <w:rFonts w:ascii="Courier New" w:eastAsia="Times New Roman" w:hAnsi="Courier New" w:cs="Courier New"/>
          <w:color w:val="000000"/>
          <w:sz w:val="20"/>
          <w:szCs w:val="20"/>
        </w:rPr>
        <w:t>new Callable&lt;String&gt;() {</w:t>
      </w:r>
    </w:p>
    <w:p w14:paraId="0332DDBB"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 xml:space="preserve">    public String </w:t>
      </w:r>
      <w:proofErr w:type="gramStart"/>
      <w:r w:rsidRPr="007F11FD">
        <w:rPr>
          <w:rFonts w:ascii="Courier New" w:eastAsia="Times New Roman" w:hAnsi="Courier New" w:cs="Courier New"/>
          <w:color w:val="000000"/>
          <w:sz w:val="20"/>
          <w:szCs w:val="20"/>
        </w:rPr>
        <w:t>call(</w:t>
      </w:r>
      <w:proofErr w:type="gramEnd"/>
      <w:r w:rsidRPr="007F11FD">
        <w:rPr>
          <w:rFonts w:ascii="Courier New" w:eastAsia="Times New Roman" w:hAnsi="Courier New" w:cs="Courier New"/>
          <w:color w:val="000000"/>
          <w:sz w:val="20"/>
          <w:szCs w:val="20"/>
        </w:rPr>
        <w:t>) throws Exception {</w:t>
      </w:r>
    </w:p>
    <w:p w14:paraId="517108A1"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 xml:space="preserve">        return "Task 1";</w:t>
      </w:r>
    </w:p>
    <w:p w14:paraId="7864DD15"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 xml:space="preserve">    }</w:t>
      </w:r>
    </w:p>
    <w:p w14:paraId="5082623E"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w:t>
      </w:r>
    </w:p>
    <w:p w14:paraId="34FFC8DA"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F11FD">
        <w:rPr>
          <w:rFonts w:ascii="Courier New" w:eastAsia="Times New Roman" w:hAnsi="Courier New" w:cs="Courier New"/>
          <w:color w:val="000000"/>
          <w:sz w:val="20"/>
          <w:szCs w:val="20"/>
        </w:rPr>
        <w:t>callables.add(</w:t>
      </w:r>
      <w:proofErr w:type="gramEnd"/>
      <w:r w:rsidRPr="007F11FD">
        <w:rPr>
          <w:rFonts w:ascii="Courier New" w:eastAsia="Times New Roman" w:hAnsi="Courier New" w:cs="Courier New"/>
          <w:color w:val="000000"/>
          <w:sz w:val="20"/>
          <w:szCs w:val="20"/>
        </w:rPr>
        <w:t>new Callable&lt;String&gt;() {</w:t>
      </w:r>
    </w:p>
    <w:p w14:paraId="53C9355A"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 xml:space="preserve">    public String </w:t>
      </w:r>
      <w:proofErr w:type="gramStart"/>
      <w:r w:rsidRPr="007F11FD">
        <w:rPr>
          <w:rFonts w:ascii="Courier New" w:eastAsia="Times New Roman" w:hAnsi="Courier New" w:cs="Courier New"/>
          <w:color w:val="000000"/>
          <w:sz w:val="20"/>
          <w:szCs w:val="20"/>
        </w:rPr>
        <w:t>call(</w:t>
      </w:r>
      <w:proofErr w:type="gramEnd"/>
      <w:r w:rsidRPr="007F11FD">
        <w:rPr>
          <w:rFonts w:ascii="Courier New" w:eastAsia="Times New Roman" w:hAnsi="Courier New" w:cs="Courier New"/>
          <w:color w:val="000000"/>
          <w:sz w:val="20"/>
          <w:szCs w:val="20"/>
        </w:rPr>
        <w:t>) throws Exception {</w:t>
      </w:r>
    </w:p>
    <w:p w14:paraId="69109596"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 xml:space="preserve">        return "Task 2";</w:t>
      </w:r>
    </w:p>
    <w:p w14:paraId="3C4777CE"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 xml:space="preserve">    }</w:t>
      </w:r>
    </w:p>
    <w:p w14:paraId="1CCBEB49"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w:t>
      </w:r>
    </w:p>
    <w:p w14:paraId="560E1401"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F11FD">
        <w:rPr>
          <w:rFonts w:ascii="Courier New" w:eastAsia="Times New Roman" w:hAnsi="Courier New" w:cs="Courier New"/>
          <w:color w:val="000000"/>
          <w:sz w:val="20"/>
          <w:szCs w:val="20"/>
        </w:rPr>
        <w:t>callables.add(</w:t>
      </w:r>
      <w:proofErr w:type="gramEnd"/>
      <w:r w:rsidRPr="007F11FD">
        <w:rPr>
          <w:rFonts w:ascii="Courier New" w:eastAsia="Times New Roman" w:hAnsi="Courier New" w:cs="Courier New"/>
          <w:color w:val="000000"/>
          <w:sz w:val="20"/>
          <w:szCs w:val="20"/>
        </w:rPr>
        <w:t>new Callable&lt;String&gt;() {</w:t>
      </w:r>
    </w:p>
    <w:p w14:paraId="752244F3"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 xml:space="preserve">    public String </w:t>
      </w:r>
      <w:proofErr w:type="gramStart"/>
      <w:r w:rsidRPr="007F11FD">
        <w:rPr>
          <w:rFonts w:ascii="Courier New" w:eastAsia="Times New Roman" w:hAnsi="Courier New" w:cs="Courier New"/>
          <w:color w:val="000000"/>
          <w:sz w:val="20"/>
          <w:szCs w:val="20"/>
        </w:rPr>
        <w:t>call(</w:t>
      </w:r>
      <w:proofErr w:type="gramEnd"/>
      <w:r w:rsidRPr="007F11FD">
        <w:rPr>
          <w:rFonts w:ascii="Courier New" w:eastAsia="Times New Roman" w:hAnsi="Courier New" w:cs="Courier New"/>
          <w:color w:val="000000"/>
          <w:sz w:val="20"/>
          <w:szCs w:val="20"/>
        </w:rPr>
        <w:t>) throws Exception {</w:t>
      </w:r>
    </w:p>
    <w:p w14:paraId="3EBC0F45"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 xml:space="preserve">        return "Task 3";</w:t>
      </w:r>
    </w:p>
    <w:p w14:paraId="4FA2A09C"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 xml:space="preserve">    }</w:t>
      </w:r>
    </w:p>
    <w:p w14:paraId="2CF852A5"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w:t>
      </w:r>
    </w:p>
    <w:p w14:paraId="4D8752D7"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B81E635"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String result = executorService.invokeAny(callables);</w:t>
      </w:r>
    </w:p>
    <w:p w14:paraId="216972DF"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6892E7"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System.out.println("result = " + result);</w:t>
      </w:r>
    </w:p>
    <w:p w14:paraId="77D8831A"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2A7ED2"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executorService.shutdown();</w:t>
      </w:r>
    </w:p>
    <w:p w14:paraId="52822324" w14:textId="6E5BB281" w:rsidR="007F11FD" w:rsidRDefault="007F11FD" w:rsidP="007F11FD">
      <w:r w:rsidRPr="007F11FD">
        <w:rPr>
          <w:rFonts w:hint="eastAsia"/>
        </w:rPr>
        <w:t>上述代码将会打印出给定</w:t>
      </w:r>
      <w:r w:rsidRPr="007F11FD">
        <w:t xml:space="preserve"> Callable 集合中的一个的执行结果。我自己试着执行了它几次，结果始终在变。有时是 "Task 1"，有时是 "Task 2" 等等。</w:t>
      </w:r>
    </w:p>
    <w:p w14:paraId="4EDBEE48" w14:textId="1280F349" w:rsidR="007F11FD" w:rsidRDefault="007F11FD" w:rsidP="007F11FD">
      <w:pPr>
        <w:pStyle w:val="Heading3"/>
      </w:pPr>
      <w:proofErr w:type="gramStart"/>
      <w:r w:rsidRPr="007F11FD">
        <w:t>invokeAll(</w:t>
      </w:r>
      <w:proofErr w:type="gramEnd"/>
      <w:r w:rsidRPr="007F11FD">
        <w:t>)</w:t>
      </w:r>
    </w:p>
    <w:p w14:paraId="46A99ACC" w14:textId="77777777" w:rsidR="007F11FD" w:rsidRDefault="007F11FD" w:rsidP="007F11FD">
      <w:r>
        <w:t>invokeAll() 方法将调用你在集合中传给 ExecutorService 的所有 Callable 对象。invokeAll() 返回一系列的 Future 对象，通过它们你可以获取每个 Callable 的执行结果。</w:t>
      </w:r>
    </w:p>
    <w:p w14:paraId="73A452DB" w14:textId="77777777" w:rsidR="007F11FD" w:rsidRDefault="007F11FD" w:rsidP="007F11FD">
      <w:r>
        <w:rPr>
          <w:rFonts w:hint="eastAsia"/>
        </w:rPr>
        <w:t>记住，一个任务可能会由于一个异常而结束，因此它可能没有</w:t>
      </w:r>
      <w:r>
        <w:t xml:space="preserve"> "成功"。无法通过一个 Future 对象来告知我们是两种结束中的哪一种。</w:t>
      </w:r>
    </w:p>
    <w:p w14:paraId="7801F6E8" w14:textId="11D68000" w:rsidR="007F11FD" w:rsidRDefault="007F11FD" w:rsidP="007F11FD">
      <w:r>
        <w:rPr>
          <w:rFonts w:hint="eastAsia"/>
        </w:rPr>
        <w:t>以下是一个代码示例：</w:t>
      </w:r>
    </w:p>
    <w:p w14:paraId="03406A8E"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ExecutorService executorService = Executors.newSingleThreadExecutor();</w:t>
      </w:r>
    </w:p>
    <w:p w14:paraId="594487DA"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51C8DDD"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Set&lt;Callable&lt;String&gt;&gt; callables = new HashSet&lt;Callable&lt;String&gt;</w:t>
      </w:r>
      <w:proofErr w:type="gramStart"/>
      <w:r w:rsidRPr="007F11FD">
        <w:rPr>
          <w:rFonts w:ascii="Courier New" w:eastAsia="Times New Roman" w:hAnsi="Courier New" w:cs="Courier New"/>
          <w:color w:val="000000"/>
          <w:sz w:val="20"/>
          <w:szCs w:val="20"/>
        </w:rPr>
        <w:t>&gt;(</w:t>
      </w:r>
      <w:proofErr w:type="gramEnd"/>
      <w:r w:rsidRPr="007F11FD">
        <w:rPr>
          <w:rFonts w:ascii="Courier New" w:eastAsia="Times New Roman" w:hAnsi="Courier New" w:cs="Courier New"/>
          <w:color w:val="000000"/>
          <w:sz w:val="20"/>
          <w:szCs w:val="20"/>
        </w:rPr>
        <w:t>);</w:t>
      </w:r>
    </w:p>
    <w:p w14:paraId="237B35B2"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C7C268"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F11FD">
        <w:rPr>
          <w:rFonts w:ascii="Courier New" w:eastAsia="Times New Roman" w:hAnsi="Courier New" w:cs="Courier New"/>
          <w:color w:val="000000"/>
          <w:sz w:val="20"/>
          <w:szCs w:val="20"/>
        </w:rPr>
        <w:t>callables.add(</w:t>
      </w:r>
      <w:proofErr w:type="gramEnd"/>
      <w:r w:rsidRPr="007F11FD">
        <w:rPr>
          <w:rFonts w:ascii="Courier New" w:eastAsia="Times New Roman" w:hAnsi="Courier New" w:cs="Courier New"/>
          <w:color w:val="000000"/>
          <w:sz w:val="20"/>
          <w:szCs w:val="20"/>
        </w:rPr>
        <w:t>new Callable&lt;String&gt;() {</w:t>
      </w:r>
    </w:p>
    <w:p w14:paraId="3279FA55"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 xml:space="preserve">    public String </w:t>
      </w:r>
      <w:proofErr w:type="gramStart"/>
      <w:r w:rsidRPr="007F11FD">
        <w:rPr>
          <w:rFonts w:ascii="Courier New" w:eastAsia="Times New Roman" w:hAnsi="Courier New" w:cs="Courier New"/>
          <w:color w:val="000000"/>
          <w:sz w:val="20"/>
          <w:szCs w:val="20"/>
        </w:rPr>
        <w:t>call(</w:t>
      </w:r>
      <w:proofErr w:type="gramEnd"/>
      <w:r w:rsidRPr="007F11FD">
        <w:rPr>
          <w:rFonts w:ascii="Courier New" w:eastAsia="Times New Roman" w:hAnsi="Courier New" w:cs="Courier New"/>
          <w:color w:val="000000"/>
          <w:sz w:val="20"/>
          <w:szCs w:val="20"/>
        </w:rPr>
        <w:t>) throws Exception {</w:t>
      </w:r>
    </w:p>
    <w:p w14:paraId="0C854D99"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 xml:space="preserve">        return "Task 1";</w:t>
      </w:r>
    </w:p>
    <w:p w14:paraId="70FE9B54"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 xml:space="preserve">    }</w:t>
      </w:r>
    </w:p>
    <w:p w14:paraId="7299E0EB"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w:t>
      </w:r>
    </w:p>
    <w:p w14:paraId="14569DDF"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F11FD">
        <w:rPr>
          <w:rFonts w:ascii="Courier New" w:eastAsia="Times New Roman" w:hAnsi="Courier New" w:cs="Courier New"/>
          <w:color w:val="000000"/>
          <w:sz w:val="20"/>
          <w:szCs w:val="20"/>
        </w:rPr>
        <w:t>callables.add(</w:t>
      </w:r>
      <w:proofErr w:type="gramEnd"/>
      <w:r w:rsidRPr="007F11FD">
        <w:rPr>
          <w:rFonts w:ascii="Courier New" w:eastAsia="Times New Roman" w:hAnsi="Courier New" w:cs="Courier New"/>
          <w:color w:val="000000"/>
          <w:sz w:val="20"/>
          <w:szCs w:val="20"/>
        </w:rPr>
        <w:t>new Callable&lt;String&gt;() {</w:t>
      </w:r>
    </w:p>
    <w:p w14:paraId="59F32949"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 xml:space="preserve">    public String </w:t>
      </w:r>
      <w:proofErr w:type="gramStart"/>
      <w:r w:rsidRPr="007F11FD">
        <w:rPr>
          <w:rFonts w:ascii="Courier New" w:eastAsia="Times New Roman" w:hAnsi="Courier New" w:cs="Courier New"/>
          <w:color w:val="000000"/>
          <w:sz w:val="20"/>
          <w:szCs w:val="20"/>
        </w:rPr>
        <w:t>call(</w:t>
      </w:r>
      <w:proofErr w:type="gramEnd"/>
      <w:r w:rsidRPr="007F11FD">
        <w:rPr>
          <w:rFonts w:ascii="Courier New" w:eastAsia="Times New Roman" w:hAnsi="Courier New" w:cs="Courier New"/>
          <w:color w:val="000000"/>
          <w:sz w:val="20"/>
          <w:szCs w:val="20"/>
        </w:rPr>
        <w:t>) throws Exception {</w:t>
      </w:r>
    </w:p>
    <w:p w14:paraId="6083B4FA"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 xml:space="preserve">        return "Task 2";</w:t>
      </w:r>
    </w:p>
    <w:p w14:paraId="37C2C465"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 xml:space="preserve">    }</w:t>
      </w:r>
    </w:p>
    <w:p w14:paraId="45F52DE8"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w:t>
      </w:r>
    </w:p>
    <w:p w14:paraId="69EF079A"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F11FD">
        <w:rPr>
          <w:rFonts w:ascii="Courier New" w:eastAsia="Times New Roman" w:hAnsi="Courier New" w:cs="Courier New"/>
          <w:color w:val="000000"/>
          <w:sz w:val="20"/>
          <w:szCs w:val="20"/>
        </w:rPr>
        <w:t>callables.add(</w:t>
      </w:r>
      <w:proofErr w:type="gramEnd"/>
      <w:r w:rsidRPr="007F11FD">
        <w:rPr>
          <w:rFonts w:ascii="Courier New" w:eastAsia="Times New Roman" w:hAnsi="Courier New" w:cs="Courier New"/>
          <w:color w:val="000000"/>
          <w:sz w:val="20"/>
          <w:szCs w:val="20"/>
        </w:rPr>
        <w:t>new Callable&lt;String&gt;() {</w:t>
      </w:r>
    </w:p>
    <w:p w14:paraId="1203957C"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 xml:space="preserve">    public String </w:t>
      </w:r>
      <w:proofErr w:type="gramStart"/>
      <w:r w:rsidRPr="007F11FD">
        <w:rPr>
          <w:rFonts w:ascii="Courier New" w:eastAsia="Times New Roman" w:hAnsi="Courier New" w:cs="Courier New"/>
          <w:color w:val="000000"/>
          <w:sz w:val="20"/>
          <w:szCs w:val="20"/>
        </w:rPr>
        <w:t>call(</w:t>
      </w:r>
      <w:proofErr w:type="gramEnd"/>
      <w:r w:rsidRPr="007F11FD">
        <w:rPr>
          <w:rFonts w:ascii="Courier New" w:eastAsia="Times New Roman" w:hAnsi="Courier New" w:cs="Courier New"/>
          <w:color w:val="000000"/>
          <w:sz w:val="20"/>
          <w:szCs w:val="20"/>
        </w:rPr>
        <w:t>) throws Exception {</w:t>
      </w:r>
    </w:p>
    <w:p w14:paraId="2E8A7729"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 xml:space="preserve">        return "Task 3";</w:t>
      </w:r>
    </w:p>
    <w:p w14:paraId="110A33D1"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 xml:space="preserve">    }</w:t>
      </w:r>
    </w:p>
    <w:p w14:paraId="4F729D2F"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w:t>
      </w:r>
    </w:p>
    <w:p w14:paraId="7B05001E"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E27C42"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List&lt;Future&lt;String&gt;&gt; futures = executorService.invokeAll(callables);</w:t>
      </w:r>
    </w:p>
    <w:p w14:paraId="50C59F1B"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75B250"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 xml:space="preserve">for(Future&lt;String&gt; </w:t>
      </w:r>
      <w:proofErr w:type="gramStart"/>
      <w:r w:rsidRPr="007F11FD">
        <w:rPr>
          <w:rFonts w:ascii="Courier New" w:eastAsia="Times New Roman" w:hAnsi="Courier New" w:cs="Courier New"/>
          <w:color w:val="000000"/>
          <w:sz w:val="20"/>
          <w:szCs w:val="20"/>
        </w:rPr>
        <w:t>future :</w:t>
      </w:r>
      <w:proofErr w:type="gramEnd"/>
      <w:r w:rsidRPr="007F11FD">
        <w:rPr>
          <w:rFonts w:ascii="Courier New" w:eastAsia="Times New Roman" w:hAnsi="Courier New" w:cs="Courier New"/>
          <w:color w:val="000000"/>
          <w:sz w:val="20"/>
          <w:szCs w:val="20"/>
        </w:rPr>
        <w:t xml:space="preserve"> futures){</w:t>
      </w:r>
    </w:p>
    <w:p w14:paraId="6646894B"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 xml:space="preserve">    System.out.println("future.get = " + </w:t>
      </w:r>
      <w:proofErr w:type="gramStart"/>
      <w:r w:rsidRPr="007F11FD">
        <w:rPr>
          <w:rFonts w:ascii="Courier New" w:eastAsia="Times New Roman" w:hAnsi="Courier New" w:cs="Courier New"/>
          <w:color w:val="000000"/>
          <w:sz w:val="20"/>
          <w:szCs w:val="20"/>
        </w:rPr>
        <w:t>future.get(</w:t>
      </w:r>
      <w:proofErr w:type="gramEnd"/>
      <w:r w:rsidRPr="007F11FD">
        <w:rPr>
          <w:rFonts w:ascii="Courier New" w:eastAsia="Times New Roman" w:hAnsi="Courier New" w:cs="Courier New"/>
          <w:color w:val="000000"/>
          <w:sz w:val="20"/>
          <w:szCs w:val="20"/>
        </w:rPr>
        <w:t>));</w:t>
      </w:r>
    </w:p>
    <w:p w14:paraId="3B0DE11B"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w:t>
      </w:r>
    </w:p>
    <w:p w14:paraId="1E81A100"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0A4ED2"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executorService.shutdown();</w:t>
      </w:r>
    </w:p>
    <w:p w14:paraId="6CF94B14" w14:textId="166899B7" w:rsidR="007F11FD" w:rsidRDefault="007F11FD" w:rsidP="007F11FD">
      <w:pPr>
        <w:pStyle w:val="Heading2"/>
      </w:pPr>
      <w:r w:rsidRPr="007F11FD">
        <w:t>ExecutorService Shutdown</w:t>
      </w:r>
    </w:p>
    <w:p w14:paraId="788B8CF4" w14:textId="77777777" w:rsidR="007F11FD" w:rsidRDefault="007F11FD" w:rsidP="007F11FD">
      <w:r>
        <w:rPr>
          <w:rFonts w:hint="eastAsia"/>
        </w:rPr>
        <w:t>使用完</w:t>
      </w:r>
      <w:r>
        <w:t xml:space="preserve"> ExecutorService 之后你应该将其关闭，以使其中的线程不再运行。</w:t>
      </w:r>
    </w:p>
    <w:p w14:paraId="1CAB5757" w14:textId="77777777" w:rsidR="007F11FD" w:rsidRDefault="007F11FD" w:rsidP="007F11FD">
      <w:r>
        <w:rPr>
          <w:rFonts w:hint="eastAsia"/>
        </w:rPr>
        <w:t>比如，如果你的应用是通过一个</w:t>
      </w:r>
      <w:r>
        <w:t xml:space="preserve"> main() 方法启动的，之后 main 方法退出了你的应用，如果你的应用有一个活动的 ExexutorService 它将还会保持运行。ExecutorService 里的活动线程阻止了 JVM 的关闭。</w:t>
      </w:r>
    </w:p>
    <w:p w14:paraId="74427141" w14:textId="77777777" w:rsidR="007F11FD" w:rsidRDefault="007F11FD" w:rsidP="007F11FD">
      <w:r>
        <w:rPr>
          <w:rFonts w:hint="eastAsia"/>
        </w:rPr>
        <w:t>要终止</w:t>
      </w:r>
      <w:r>
        <w:t xml:space="preserve"> ExecutorService 里的线程你需要调用 ExecutorService 的 shutdown() 方法。ExecutorService 并不会立即关闭，但它将不再接受新的任务，而且一旦所有线程都完成了当</w:t>
      </w:r>
      <w:proofErr w:type="gramStart"/>
      <w:r>
        <w:t>前任务</w:t>
      </w:r>
      <w:proofErr w:type="gramEnd"/>
      <w:r>
        <w:t>的时候，ExecutorService 将会关闭。在 shutdown() 被调用之前所有提交给 ExecutorService 的任务都被执行。</w:t>
      </w:r>
    </w:p>
    <w:p w14:paraId="33FFC3D9" w14:textId="77777777" w:rsidR="007F11FD" w:rsidRDefault="007F11FD" w:rsidP="007F11FD">
      <w:r>
        <w:rPr>
          <w:rFonts w:hint="eastAsia"/>
        </w:rPr>
        <w:t>如果你想要立即关闭</w:t>
      </w:r>
      <w:r>
        <w:t xml:space="preserve"> ExecutorService，你可以调用 shutdownNow() 方法。这样会立即尝试停止所有执行中的任务，并忽略掉那些已提交但尚未开始处理的任务。无法担保执行任务的正确执行。可能它们被停止了，也可能已经执行结束。</w:t>
      </w:r>
    </w:p>
    <w:p w14:paraId="45DDB029" w14:textId="7281C89E" w:rsidR="007F11FD" w:rsidRDefault="007F11FD" w:rsidP="007F11FD">
      <w:pPr>
        <w:pStyle w:val="Heading1"/>
      </w:pPr>
      <w:r w:rsidRPr="007F11FD">
        <w:t>ThreadPoolExecutor</w:t>
      </w:r>
    </w:p>
    <w:p w14:paraId="6933DA1C" w14:textId="77777777" w:rsidR="007F11FD" w:rsidRDefault="007F11FD" w:rsidP="007F11FD">
      <w:r>
        <w:t>java.util.concurrent.ThreadPoolExecutor 是 ExecutorService 接口的一个实现。ThreadPoolExecutor 使用其内部池中的线程执行给定任务(Callable 或者 Runnable)。</w:t>
      </w:r>
    </w:p>
    <w:p w14:paraId="05435578" w14:textId="77777777" w:rsidR="007F11FD" w:rsidRDefault="007F11FD" w:rsidP="007F11FD">
      <w:r>
        <w:t>ThreadPoolExecutor 包含的线程</w:t>
      </w:r>
      <w:proofErr w:type="gramStart"/>
      <w:r>
        <w:t>池能够</w:t>
      </w:r>
      <w:proofErr w:type="gramEnd"/>
      <w:r>
        <w:t>包含不同数量的线程。池中线程的数量由以下变量决定：</w:t>
      </w:r>
    </w:p>
    <w:p w14:paraId="03328249" w14:textId="77777777" w:rsidR="007F11FD" w:rsidRDefault="007F11FD" w:rsidP="003268EF">
      <w:pPr>
        <w:pStyle w:val="ListParagraph"/>
        <w:numPr>
          <w:ilvl w:val="0"/>
          <w:numId w:val="7"/>
        </w:numPr>
        <w:ind w:firstLineChars="0"/>
      </w:pPr>
      <w:r>
        <w:t>corePoolSize</w:t>
      </w:r>
    </w:p>
    <w:p w14:paraId="43BCEC02" w14:textId="77777777" w:rsidR="007F11FD" w:rsidRDefault="007F11FD" w:rsidP="003268EF">
      <w:pPr>
        <w:pStyle w:val="ListParagraph"/>
        <w:numPr>
          <w:ilvl w:val="0"/>
          <w:numId w:val="7"/>
        </w:numPr>
        <w:ind w:firstLineChars="0"/>
      </w:pPr>
      <w:r>
        <w:t>maximumPoolSize</w:t>
      </w:r>
    </w:p>
    <w:p w14:paraId="41B6D921" w14:textId="77777777" w:rsidR="007F11FD" w:rsidRDefault="007F11FD" w:rsidP="007F11FD">
      <w:r>
        <w:rPr>
          <w:rFonts w:hint="eastAsia"/>
        </w:rPr>
        <w:t>当一个任务委托给线程池时，如果池中线程数量低于</w:t>
      </w:r>
      <w:r>
        <w:t xml:space="preserve"> corePoolSize，一个新的线程将被创建，即使池中可能尚有空闲线程。</w:t>
      </w:r>
    </w:p>
    <w:p w14:paraId="1EB48DA6" w14:textId="77777777" w:rsidR="007F11FD" w:rsidRDefault="007F11FD" w:rsidP="007F11FD">
      <w:r>
        <w:rPr>
          <w:rFonts w:hint="eastAsia"/>
        </w:rPr>
        <w:t>如果内部任务队列已满，而且有至少</w:t>
      </w:r>
      <w:r>
        <w:t xml:space="preserve"> corePoolSize 正在运行，但是运行线程的数量低于 maximumPoolSize，一个新的线程将被创建去执行该任务。</w:t>
      </w:r>
    </w:p>
    <w:p w14:paraId="77FA5227" w14:textId="7EFBAE76" w:rsidR="007F11FD" w:rsidRDefault="007F11FD" w:rsidP="007F11FD">
      <w:r>
        <w:t>ThreadPoolExecutor 图解：</w:t>
      </w:r>
    </w:p>
    <w:p w14:paraId="2A855827" w14:textId="77777777" w:rsidR="007F11FD" w:rsidRDefault="007F11FD" w:rsidP="007F11FD">
      <w:pPr>
        <w:keepNext/>
        <w:jc w:val="center"/>
      </w:pPr>
      <w:r>
        <w:rPr>
          <w:noProof/>
        </w:rPr>
        <w:drawing>
          <wp:inline distT="0" distB="0" distL="0" distR="0" wp14:anchorId="540C31C4" wp14:editId="3BB092DA">
            <wp:extent cx="2743200" cy="2272022"/>
            <wp:effectExtent l="0" t="0" r="0" b="0"/>
            <wp:docPr id="4" name="图片 4" descr="A ThreadPoolExecu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hreadPoolExecu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0839" cy="2286631"/>
                    </a:xfrm>
                    <a:prstGeom prst="rect">
                      <a:avLst/>
                    </a:prstGeom>
                    <a:noFill/>
                    <a:ln>
                      <a:noFill/>
                    </a:ln>
                  </pic:spPr>
                </pic:pic>
              </a:graphicData>
            </a:graphic>
          </wp:inline>
        </w:drawing>
      </w:r>
    </w:p>
    <w:p w14:paraId="1860F28F" w14:textId="70E28174" w:rsidR="007F11FD" w:rsidRDefault="007F11FD" w:rsidP="007F11FD">
      <w:pPr>
        <w:pStyle w:val="Caption"/>
        <w:jc w:val="center"/>
      </w:pPr>
      <w:r>
        <w:fldChar w:fldCharType="begin"/>
      </w:r>
      <w:r>
        <w:instrText xml:space="preserve"> </w:instrText>
      </w:r>
      <w:r>
        <w:rPr>
          <w:rFonts w:hint="eastAsia"/>
        </w:rPr>
        <w:instrText>SEQ Figure \* ARABIC</w:instrText>
      </w:r>
      <w:r>
        <w:instrText xml:space="preserve"> </w:instrText>
      </w:r>
      <w:r>
        <w:fldChar w:fldCharType="separate"/>
      </w:r>
      <w:r>
        <w:rPr>
          <w:noProof/>
        </w:rPr>
        <w:t>3</w:t>
      </w:r>
      <w:r>
        <w:fldChar w:fldCharType="end"/>
      </w:r>
      <w:r w:rsidRPr="00057DD0">
        <w:t>A ThreadPoolExecutor</w:t>
      </w:r>
    </w:p>
    <w:p w14:paraId="3C8D2172" w14:textId="0BE6D0F6" w:rsidR="007F11FD" w:rsidRDefault="007F11FD" w:rsidP="007F11FD">
      <w:pPr>
        <w:pStyle w:val="Heading2"/>
      </w:pPr>
      <w:r w:rsidRPr="007F11FD">
        <w:t>Creating a ThreadPoolExecutor</w:t>
      </w:r>
    </w:p>
    <w:p w14:paraId="30EB147B" w14:textId="7B71169B" w:rsidR="007F11FD" w:rsidRDefault="007F11FD" w:rsidP="007F11FD">
      <w:r w:rsidRPr="007F11FD">
        <w:t>ThreadPoolExecutor 有若干个可用构造子。比如：</w:t>
      </w:r>
    </w:p>
    <w:p w14:paraId="0C40AFF6"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F11FD">
        <w:rPr>
          <w:rFonts w:ascii="Courier New" w:eastAsia="Times New Roman" w:hAnsi="Courier New" w:cs="Courier New"/>
          <w:color w:val="000000"/>
          <w:sz w:val="20"/>
          <w:szCs w:val="20"/>
        </w:rPr>
        <w:t>int  corePoolSize</w:t>
      </w:r>
      <w:proofErr w:type="gramEnd"/>
      <w:r w:rsidRPr="007F11FD">
        <w:rPr>
          <w:rFonts w:ascii="Courier New" w:eastAsia="Times New Roman" w:hAnsi="Courier New" w:cs="Courier New"/>
          <w:color w:val="000000"/>
          <w:sz w:val="20"/>
          <w:szCs w:val="20"/>
        </w:rPr>
        <w:t xml:space="preserve">  =    5;</w:t>
      </w:r>
    </w:p>
    <w:p w14:paraId="28AB1C80"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F11FD">
        <w:rPr>
          <w:rFonts w:ascii="Courier New" w:eastAsia="Times New Roman" w:hAnsi="Courier New" w:cs="Courier New"/>
          <w:color w:val="000000"/>
          <w:sz w:val="20"/>
          <w:szCs w:val="20"/>
        </w:rPr>
        <w:t>int  maxPoolSize</w:t>
      </w:r>
      <w:proofErr w:type="gramEnd"/>
      <w:r w:rsidRPr="007F11FD">
        <w:rPr>
          <w:rFonts w:ascii="Courier New" w:eastAsia="Times New Roman" w:hAnsi="Courier New" w:cs="Courier New"/>
          <w:color w:val="000000"/>
          <w:sz w:val="20"/>
          <w:szCs w:val="20"/>
        </w:rPr>
        <w:t xml:space="preserve">   =   10;</w:t>
      </w:r>
    </w:p>
    <w:p w14:paraId="477133D0"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long keepAliveTime = 5000;</w:t>
      </w:r>
    </w:p>
    <w:p w14:paraId="5CDDA02E"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56FAF3"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ExecutorService threadPoolExecutor =</w:t>
      </w:r>
    </w:p>
    <w:p w14:paraId="4CE607E1"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 xml:space="preserve">        new </w:t>
      </w:r>
      <w:proofErr w:type="gramStart"/>
      <w:r w:rsidRPr="007F11FD">
        <w:rPr>
          <w:rFonts w:ascii="Courier New" w:eastAsia="Times New Roman" w:hAnsi="Courier New" w:cs="Courier New"/>
          <w:color w:val="000000"/>
          <w:sz w:val="20"/>
          <w:szCs w:val="20"/>
        </w:rPr>
        <w:t>ThreadPoolExecutor(</w:t>
      </w:r>
      <w:proofErr w:type="gramEnd"/>
    </w:p>
    <w:p w14:paraId="2FC92725"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 xml:space="preserve">                corePoolSize,</w:t>
      </w:r>
    </w:p>
    <w:p w14:paraId="52EF7934"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 xml:space="preserve">                maxPoolSize,</w:t>
      </w:r>
    </w:p>
    <w:p w14:paraId="480993A9"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 xml:space="preserve">                keepAliveTime,</w:t>
      </w:r>
    </w:p>
    <w:p w14:paraId="32729715"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 xml:space="preserve">                TimeUnit.MILLISECONDS,</w:t>
      </w:r>
    </w:p>
    <w:p w14:paraId="711ACE8D"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 xml:space="preserve">                new LinkedBlockingQueue&lt;Runnable</w:t>
      </w:r>
      <w:proofErr w:type="gramStart"/>
      <w:r w:rsidRPr="007F11FD">
        <w:rPr>
          <w:rFonts w:ascii="Courier New" w:eastAsia="Times New Roman" w:hAnsi="Courier New" w:cs="Courier New"/>
          <w:color w:val="000000"/>
          <w:sz w:val="20"/>
          <w:szCs w:val="20"/>
        </w:rPr>
        <w:t>&gt;(</w:t>
      </w:r>
      <w:proofErr w:type="gramEnd"/>
      <w:r w:rsidRPr="007F11FD">
        <w:rPr>
          <w:rFonts w:ascii="Courier New" w:eastAsia="Times New Roman" w:hAnsi="Courier New" w:cs="Courier New"/>
          <w:color w:val="000000"/>
          <w:sz w:val="20"/>
          <w:szCs w:val="20"/>
        </w:rPr>
        <w:t>)</w:t>
      </w:r>
    </w:p>
    <w:p w14:paraId="2C72F3D4"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 xml:space="preserve">                );</w:t>
      </w:r>
    </w:p>
    <w:p w14:paraId="569A59B9" w14:textId="77777777" w:rsidR="007F11FD" w:rsidRPr="007F11FD" w:rsidRDefault="007F11FD" w:rsidP="007F11FD">
      <w:pPr>
        <w:ind w:firstLine="420"/>
      </w:pPr>
      <w:r w:rsidRPr="007F11FD">
        <w:rPr>
          <w:rFonts w:hint="eastAsia"/>
        </w:rPr>
        <w:t>但是，除非你确实需要显式为</w:t>
      </w:r>
      <w:r w:rsidRPr="007F11FD">
        <w:t xml:space="preserve"> ThreadPoolExecutor 定义所有参数，使用 java.util.concurrent.Executors 类中的工厂方法之一会更加方便，正如  ExecutorService 小节所述。 </w:t>
      </w:r>
    </w:p>
    <w:p w14:paraId="3C7D2DB9" w14:textId="51C2BBB7" w:rsidR="007F11FD" w:rsidRDefault="007F11FD" w:rsidP="007F11FD">
      <w:pPr>
        <w:pStyle w:val="Heading1"/>
      </w:pPr>
      <w:r w:rsidRPr="007F11FD">
        <w:t>ScheduledExecutorService</w:t>
      </w:r>
    </w:p>
    <w:p w14:paraId="36A8455B" w14:textId="3C210AF4" w:rsidR="007F11FD" w:rsidRDefault="007F11FD" w:rsidP="007F11FD">
      <w:r w:rsidRPr="007F11FD">
        <w:t>java.util.concurrent.ScheduledExecutorService 是一个 ExecutorService， 它能够将任务延后执行，或者间隔固定时间多次执行。 任务由一个工作者线程异步执行，而不是由提交任务给 ScheduledExecutorService 的那个线程执行。</w:t>
      </w:r>
    </w:p>
    <w:p w14:paraId="5AAE158B" w14:textId="503F83BC" w:rsidR="007F11FD" w:rsidRDefault="007F11FD" w:rsidP="007F11FD">
      <w:pPr>
        <w:pStyle w:val="Heading2"/>
      </w:pPr>
      <w:r w:rsidRPr="007F11FD">
        <w:t>ScheduledExecutorService Example</w:t>
      </w:r>
    </w:p>
    <w:p w14:paraId="2FAD908D" w14:textId="47CA1F22" w:rsidR="007F11FD" w:rsidRDefault="007F11FD" w:rsidP="007F11FD">
      <w:r w:rsidRPr="007F11FD">
        <w:rPr>
          <w:rFonts w:hint="eastAsia"/>
        </w:rPr>
        <w:t>以下是一个简单的</w:t>
      </w:r>
      <w:r w:rsidRPr="007F11FD">
        <w:t xml:space="preserve"> ScheduledExecutorService 示例：</w:t>
      </w:r>
    </w:p>
    <w:p w14:paraId="216D5CF1"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ScheduledExecutorService scheduledExecutorService =</w:t>
      </w:r>
    </w:p>
    <w:p w14:paraId="7B935813"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 xml:space="preserve">        Executors.newScheduledThreadPool(5);</w:t>
      </w:r>
    </w:p>
    <w:p w14:paraId="5EA6B887"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01F4FA"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ScheduledFuture scheduledFuture =</w:t>
      </w:r>
    </w:p>
    <w:p w14:paraId="0F1FDDCF"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 xml:space="preserve">    scheduledExecutorService.schedule(new </w:t>
      </w:r>
      <w:proofErr w:type="gramStart"/>
      <w:r w:rsidRPr="007F11FD">
        <w:rPr>
          <w:rFonts w:ascii="Courier New" w:eastAsia="Times New Roman" w:hAnsi="Courier New" w:cs="Courier New"/>
          <w:color w:val="000000"/>
          <w:sz w:val="20"/>
          <w:szCs w:val="20"/>
        </w:rPr>
        <w:t>Callable(</w:t>
      </w:r>
      <w:proofErr w:type="gramEnd"/>
      <w:r w:rsidRPr="007F11FD">
        <w:rPr>
          <w:rFonts w:ascii="Courier New" w:eastAsia="Times New Roman" w:hAnsi="Courier New" w:cs="Courier New"/>
          <w:color w:val="000000"/>
          <w:sz w:val="20"/>
          <w:szCs w:val="20"/>
        </w:rPr>
        <w:t>) {</w:t>
      </w:r>
    </w:p>
    <w:p w14:paraId="548D1083"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 xml:space="preserve">        public Object </w:t>
      </w:r>
      <w:proofErr w:type="gramStart"/>
      <w:r w:rsidRPr="007F11FD">
        <w:rPr>
          <w:rFonts w:ascii="Courier New" w:eastAsia="Times New Roman" w:hAnsi="Courier New" w:cs="Courier New"/>
          <w:color w:val="000000"/>
          <w:sz w:val="20"/>
          <w:szCs w:val="20"/>
        </w:rPr>
        <w:t>call(</w:t>
      </w:r>
      <w:proofErr w:type="gramEnd"/>
      <w:r w:rsidRPr="007F11FD">
        <w:rPr>
          <w:rFonts w:ascii="Courier New" w:eastAsia="Times New Roman" w:hAnsi="Courier New" w:cs="Courier New"/>
          <w:color w:val="000000"/>
          <w:sz w:val="20"/>
          <w:szCs w:val="20"/>
        </w:rPr>
        <w:t>) throws Exception {</w:t>
      </w:r>
    </w:p>
    <w:p w14:paraId="42BF41EA"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 xml:space="preserve">            System.out.println("Executed!");</w:t>
      </w:r>
    </w:p>
    <w:p w14:paraId="3E507D0F"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 xml:space="preserve">            return "Called!";</w:t>
      </w:r>
    </w:p>
    <w:p w14:paraId="30DA7421"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 xml:space="preserve">        }</w:t>
      </w:r>
    </w:p>
    <w:p w14:paraId="47A5DAFF"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 xml:space="preserve">    },</w:t>
      </w:r>
    </w:p>
    <w:p w14:paraId="40CF4DA4"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 xml:space="preserve">    5,</w:t>
      </w:r>
    </w:p>
    <w:p w14:paraId="6BE260B8"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 xml:space="preserve">    TimeUnit.SECONDS);</w:t>
      </w:r>
    </w:p>
    <w:p w14:paraId="30193138" w14:textId="4007E8DC" w:rsidR="007F11FD" w:rsidRDefault="007F11FD" w:rsidP="007F11FD">
      <w:r w:rsidRPr="007F11FD">
        <w:rPr>
          <w:rFonts w:hint="eastAsia"/>
        </w:rPr>
        <w:t>首先一个内置</w:t>
      </w:r>
      <w:r w:rsidRPr="007F11FD">
        <w:t xml:space="preserve"> 5 </w:t>
      </w:r>
      <w:proofErr w:type="gramStart"/>
      <w:r w:rsidRPr="007F11FD">
        <w:t>个</w:t>
      </w:r>
      <w:proofErr w:type="gramEnd"/>
      <w:r w:rsidRPr="007F11FD">
        <w:t>线程的 ScheduledExecutorService 被创建。之后一个 Callable 接口的匿名类示例被创建然后传递给 schedule() 方法。后边的俩参数定义了 Callable 将在 5 秒钟之后被执行。</w:t>
      </w:r>
    </w:p>
    <w:p w14:paraId="0A7D2827" w14:textId="4D11AC32" w:rsidR="007F11FD" w:rsidRDefault="007F11FD" w:rsidP="007F11FD">
      <w:pPr>
        <w:pStyle w:val="Heading2"/>
      </w:pPr>
      <w:r w:rsidRPr="007F11FD">
        <w:t>ScheduledExecutorService Implementations</w:t>
      </w:r>
    </w:p>
    <w:p w14:paraId="3A07CCD0" w14:textId="7C6CD1A7" w:rsidR="007F11FD" w:rsidRDefault="007F11FD" w:rsidP="007F11FD">
      <w:r w:rsidRPr="007F11FD">
        <w:rPr>
          <w:rFonts w:hint="eastAsia"/>
        </w:rPr>
        <w:t>既然</w:t>
      </w:r>
      <w:r w:rsidRPr="007F11FD">
        <w:t xml:space="preserve"> ScheduledExecutorService 是一个接口，你要用它的话就得使用 java.util.concurrent 包里对它的某个实现类。ScheduledExecutorService 具有以下实现类：</w:t>
      </w:r>
    </w:p>
    <w:p w14:paraId="75B3FC09" w14:textId="7E1A1A32" w:rsidR="007F11FD" w:rsidRDefault="007F11FD" w:rsidP="003268EF">
      <w:pPr>
        <w:pStyle w:val="ListParagraph"/>
        <w:numPr>
          <w:ilvl w:val="0"/>
          <w:numId w:val="8"/>
        </w:numPr>
        <w:ind w:firstLineChars="0"/>
      </w:pPr>
      <w:r w:rsidRPr="007F11FD">
        <w:t>ScheduledThreadPoolExecutor</w:t>
      </w:r>
    </w:p>
    <w:p w14:paraId="4A6BE307" w14:textId="6CBDD507" w:rsidR="007F11FD" w:rsidRDefault="007F11FD" w:rsidP="007F11FD">
      <w:pPr>
        <w:pStyle w:val="Heading2"/>
      </w:pPr>
      <w:r w:rsidRPr="007F11FD">
        <w:t>Creating a ScheduledExecutorService</w:t>
      </w:r>
    </w:p>
    <w:p w14:paraId="49A26175" w14:textId="0DF27C3C" w:rsidR="007F11FD" w:rsidRDefault="007F11FD" w:rsidP="007F11FD">
      <w:r w:rsidRPr="007F11FD">
        <w:rPr>
          <w:rFonts w:hint="eastAsia"/>
        </w:rPr>
        <w:t>如何创建一个</w:t>
      </w:r>
      <w:r w:rsidRPr="007F11FD">
        <w:t xml:space="preserve"> ScheduledExecutorService 取决于你采用的它的实现类。但是你也可以使用 Executors 工厂类来创建一个 ScheduledExecutorService 实例。比如：</w:t>
      </w:r>
    </w:p>
    <w:p w14:paraId="5A49D60D"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ScheduledExecutorService scheduledExecutorService =</w:t>
      </w:r>
    </w:p>
    <w:p w14:paraId="5DA5A77C"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7171611"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 xml:space="preserve">        Executors.newScheduledThreadPool(5);</w:t>
      </w:r>
    </w:p>
    <w:p w14:paraId="2A94CD4F" w14:textId="0162472E" w:rsidR="007F11FD" w:rsidRDefault="007F11FD" w:rsidP="007F11FD">
      <w:pPr>
        <w:pStyle w:val="Heading2"/>
      </w:pPr>
      <w:r w:rsidRPr="007F11FD">
        <w:t>ScheduledExecutorService Usage</w:t>
      </w:r>
    </w:p>
    <w:p w14:paraId="325166C9" w14:textId="1B97872C" w:rsidR="007F11FD" w:rsidRDefault="007F11FD" w:rsidP="007F11FD">
      <w:r w:rsidRPr="007F11FD">
        <w:rPr>
          <w:rFonts w:hint="eastAsia"/>
        </w:rPr>
        <w:t>一旦你创建了一个</w:t>
      </w:r>
      <w:r w:rsidRPr="007F11FD">
        <w:t xml:space="preserve"> ScheduledExecutorService，你可以通过调用它的以下方法：</w:t>
      </w:r>
    </w:p>
    <w:p w14:paraId="5182526A" w14:textId="77777777" w:rsidR="007F11FD" w:rsidRDefault="007F11FD" w:rsidP="003268EF">
      <w:pPr>
        <w:pStyle w:val="ListParagraph"/>
        <w:numPr>
          <w:ilvl w:val="0"/>
          <w:numId w:val="8"/>
        </w:numPr>
        <w:ind w:firstLineChars="0"/>
      </w:pPr>
      <w:r>
        <w:t>schedule (Callable task, long delay, TimeUnit timeunit)</w:t>
      </w:r>
    </w:p>
    <w:p w14:paraId="0FA07DF5" w14:textId="77777777" w:rsidR="007F11FD" w:rsidRDefault="007F11FD" w:rsidP="003268EF">
      <w:pPr>
        <w:pStyle w:val="ListParagraph"/>
        <w:numPr>
          <w:ilvl w:val="0"/>
          <w:numId w:val="8"/>
        </w:numPr>
        <w:ind w:firstLineChars="0"/>
      </w:pPr>
      <w:r>
        <w:t>schedule (Runnable task, long delay, TimeUnit timeunit)</w:t>
      </w:r>
    </w:p>
    <w:p w14:paraId="1B0CE47E" w14:textId="77777777" w:rsidR="007F11FD" w:rsidRDefault="007F11FD" w:rsidP="003268EF">
      <w:pPr>
        <w:pStyle w:val="ListParagraph"/>
        <w:numPr>
          <w:ilvl w:val="0"/>
          <w:numId w:val="8"/>
        </w:numPr>
        <w:ind w:firstLineChars="0"/>
      </w:pPr>
      <w:r>
        <w:t>scheduleAtFixedRate (Runnable, long initialDelay, long period, TimeUnit timeunit)</w:t>
      </w:r>
    </w:p>
    <w:p w14:paraId="1F296C31" w14:textId="74EAE760" w:rsidR="007F11FD" w:rsidRDefault="007F11FD" w:rsidP="003268EF">
      <w:pPr>
        <w:pStyle w:val="ListParagraph"/>
        <w:numPr>
          <w:ilvl w:val="0"/>
          <w:numId w:val="8"/>
        </w:numPr>
        <w:ind w:firstLineChars="0"/>
      </w:pPr>
      <w:r>
        <w:t>scheduleWithFixedDelay (Runnable, long initialDelay, long period, TimeUnit timeunit)</w:t>
      </w:r>
    </w:p>
    <w:p w14:paraId="72BB4588" w14:textId="1618554C" w:rsidR="007F11FD" w:rsidRDefault="007F11FD" w:rsidP="007F11FD">
      <w:pPr>
        <w:pStyle w:val="Heading3"/>
      </w:pPr>
      <w:r w:rsidRPr="007F11FD">
        <w:t>schedule (Callable task, long delay, TimeUnit timeunit)</w:t>
      </w:r>
    </w:p>
    <w:p w14:paraId="4278E934" w14:textId="77777777" w:rsidR="007F11FD" w:rsidRDefault="007F11FD" w:rsidP="007F11FD">
      <w:r>
        <w:rPr>
          <w:rFonts w:hint="eastAsia"/>
        </w:rPr>
        <w:t>这个方法计划指定的</w:t>
      </w:r>
      <w:r>
        <w:t xml:space="preserve"> Callable 在给定的延迟之后执行。</w:t>
      </w:r>
    </w:p>
    <w:p w14:paraId="33975066" w14:textId="77777777" w:rsidR="007F11FD" w:rsidRDefault="007F11FD" w:rsidP="007F11FD">
      <w:r>
        <w:rPr>
          <w:rFonts w:hint="eastAsia"/>
        </w:rPr>
        <w:t>这个方法返回一个</w:t>
      </w:r>
      <w:r>
        <w:t xml:space="preserve"> ScheduledFuture，通过它你可以在它被执行之前对它进行取消，或者在它执行之后获取结果。</w:t>
      </w:r>
    </w:p>
    <w:p w14:paraId="3E8D08F2" w14:textId="090C4FF9" w:rsidR="007F11FD" w:rsidRDefault="007F11FD" w:rsidP="007F11FD">
      <w:r>
        <w:rPr>
          <w:rFonts w:hint="eastAsia"/>
        </w:rPr>
        <w:t>以下是一个示例：</w:t>
      </w:r>
    </w:p>
    <w:p w14:paraId="5C147D88"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ScheduledExecutorService scheduledExecutorService =</w:t>
      </w:r>
    </w:p>
    <w:p w14:paraId="1920BDB9"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 xml:space="preserve">        Executors.newScheduledThreadPool(5);</w:t>
      </w:r>
    </w:p>
    <w:p w14:paraId="181B2A97"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3DA82A"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ScheduledFuture scheduledFuture =</w:t>
      </w:r>
    </w:p>
    <w:p w14:paraId="09692DC6"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 xml:space="preserve">    scheduledExecutorService.schedule(new </w:t>
      </w:r>
      <w:proofErr w:type="gramStart"/>
      <w:r w:rsidRPr="007F11FD">
        <w:rPr>
          <w:rFonts w:ascii="Courier New" w:eastAsia="Times New Roman" w:hAnsi="Courier New" w:cs="Courier New"/>
          <w:color w:val="000000"/>
          <w:sz w:val="20"/>
          <w:szCs w:val="20"/>
        </w:rPr>
        <w:t>Callable(</w:t>
      </w:r>
      <w:proofErr w:type="gramEnd"/>
      <w:r w:rsidRPr="007F11FD">
        <w:rPr>
          <w:rFonts w:ascii="Courier New" w:eastAsia="Times New Roman" w:hAnsi="Courier New" w:cs="Courier New"/>
          <w:color w:val="000000"/>
          <w:sz w:val="20"/>
          <w:szCs w:val="20"/>
        </w:rPr>
        <w:t>) {</w:t>
      </w:r>
    </w:p>
    <w:p w14:paraId="230DC898"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 xml:space="preserve">        public Object </w:t>
      </w:r>
      <w:proofErr w:type="gramStart"/>
      <w:r w:rsidRPr="007F11FD">
        <w:rPr>
          <w:rFonts w:ascii="Courier New" w:eastAsia="Times New Roman" w:hAnsi="Courier New" w:cs="Courier New"/>
          <w:color w:val="000000"/>
          <w:sz w:val="20"/>
          <w:szCs w:val="20"/>
        </w:rPr>
        <w:t>call(</w:t>
      </w:r>
      <w:proofErr w:type="gramEnd"/>
      <w:r w:rsidRPr="007F11FD">
        <w:rPr>
          <w:rFonts w:ascii="Courier New" w:eastAsia="Times New Roman" w:hAnsi="Courier New" w:cs="Courier New"/>
          <w:color w:val="000000"/>
          <w:sz w:val="20"/>
          <w:szCs w:val="20"/>
        </w:rPr>
        <w:t>) throws Exception {</w:t>
      </w:r>
    </w:p>
    <w:p w14:paraId="62D52384"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 xml:space="preserve">            System.out.println("Executed!");</w:t>
      </w:r>
    </w:p>
    <w:p w14:paraId="25C076EA"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 xml:space="preserve">            return "Called!";</w:t>
      </w:r>
    </w:p>
    <w:p w14:paraId="639EC16D"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 xml:space="preserve">        }</w:t>
      </w:r>
    </w:p>
    <w:p w14:paraId="5C6F6B4E"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 xml:space="preserve">    },</w:t>
      </w:r>
    </w:p>
    <w:p w14:paraId="39748114"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 xml:space="preserve">    5,</w:t>
      </w:r>
    </w:p>
    <w:p w14:paraId="4588ABC4"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 xml:space="preserve">    TimeUnit.SECONDS);</w:t>
      </w:r>
    </w:p>
    <w:p w14:paraId="27324D54"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CD6229"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 xml:space="preserve">System.out.println("result = " + </w:t>
      </w:r>
      <w:proofErr w:type="gramStart"/>
      <w:r w:rsidRPr="007F11FD">
        <w:rPr>
          <w:rFonts w:ascii="Courier New" w:eastAsia="Times New Roman" w:hAnsi="Courier New" w:cs="Courier New"/>
          <w:color w:val="000000"/>
          <w:sz w:val="20"/>
          <w:szCs w:val="20"/>
        </w:rPr>
        <w:t>scheduledFuture.get(</w:t>
      </w:r>
      <w:proofErr w:type="gramEnd"/>
      <w:r w:rsidRPr="007F11FD">
        <w:rPr>
          <w:rFonts w:ascii="Courier New" w:eastAsia="Times New Roman" w:hAnsi="Courier New" w:cs="Courier New"/>
          <w:color w:val="000000"/>
          <w:sz w:val="20"/>
          <w:szCs w:val="20"/>
        </w:rPr>
        <w:t>));</w:t>
      </w:r>
    </w:p>
    <w:p w14:paraId="153BA626"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61BED2"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scheduledExecutorService.shutdown();</w:t>
      </w:r>
    </w:p>
    <w:p w14:paraId="3864A64D" w14:textId="209C5FDD" w:rsidR="007F11FD" w:rsidRDefault="007F11FD" w:rsidP="007F11FD">
      <w:r w:rsidRPr="007F11FD">
        <w:t>This example outputs:</w:t>
      </w:r>
    </w:p>
    <w:p w14:paraId="13D12491"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Executed!</w:t>
      </w:r>
    </w:p>
    <w:p w14:paraId="597489A5" w14:textId="77777777" w:rsidR="007F11FD" w:rsidRPr="007F11FD" w:rsidRDefault="007F11FD" w:rsidP="007F11FD">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11FD">
        <w:rPr>
          <w:rFonts w:ascii="Courier New" w:eastAsia="Times New Roman" w:hAnsi="Courier New" w:cs="Courier New"/>
          <w:color w:val="000000"/>
          <w:sz w:val="20"/>
          <w:szCs w:val="20"/>
        </w:rPr>
        <w:t>result = Called!</w:t>
      </w:r>
    </w:p>
    <w:p w14:paraId="2A166A0B" w14:textId="75B2C0A0" w:rsidR="007F11FD" w:rsidRDefault="007F11FD" w:rsidP="007F11FD">
      <w:pPr>
        <w:pStyle w:val="Heading3"/>
      </w:pPr>
      <w:r w:rsidRPr="007F11FD">
        <w:t>schedule (Runnable task, long delay, TimeUnit timeunit)</w:t>
      </w:r>
    </w:p>
    <w:p w14:paraId="6594B96D" w14:textId="3575EB10" w:rsidR="007F11FD" w:rsidRDefault="007F11FD" w:rsidP="007F11FD">
      <w:r w:rsidRPr="007F11FD">
        <w:rPr>
          <w:rFonts w:hint="eastAsia"/>
        </w:rPr>
        <w:t>除了</w:t>
      </w:r>
      <w:r w:rsidRPr="007F11FD">
        <w:t xml:space="preserve"> Runnable 无法返回一个结果之外，这一方法工作起来就像以一个 Callable 作为一个参数的那个版本的方法一样，因此 ScheduledFuture.get() 在任务执行结束之后返回 null。</w:t>
      </w:r>
    </w:p>
    <w:p w14:paraId="07C789AD" w14:textId="4C703203" w:rsidR="007F11FD" w:rsidRDefault="007F11FD" w:rsidP="007F11FD">
      <w:pPr>
        <w:pStyle w:val="Heading3"/>
      </w:pPr>
      <w:r w:rsidRPr="007F11FD">
        <w:t>scheduleAtFixedRate (Runnable, long initialDelay, long period, TimeUnit timeunit)</w:t>
      </w:r>
    </w:p>
    <w:p w14:paraId="594F0889" w14:textId="77777777" w:rsidR="007F11FD" w:rsidRDefault="007F11FD" w:rsidP="007F11FD">
      <w:r>
        <w:rPr>
          <w:rFonts w:hint="eastAsia"/>
        </w:rPr>
        <w:t>这</w:t>
      </w:r>
      <w:proofErr w:type="gramStart"/>
      <w:r>
        <w:rPr>
          <w:rFonts w:hint="eastAsia"/>
        </w:rPr>
        <w:t>一方法规划一个任务</w:t>
      </w:r>
      <w:proofErr w:type="gramEnd"/>
      <w:r>
        <w:rPr>
          <w:rFonts w:hint="eastAsia"/>
        </w:rPr>
        <w:t>将被定期执行。该任务将会在首个</w:t>
      </w:r>
      <w:r>
        <w:t xml:space="preserve"> initialDelay 之后得到执行，然后每个 period 时间之后重复执行。</w:t>
      </w:r>
    </w:p>
    <w:p w14:paraId="480743FD" w14:textId="77777777" w:rsidR="007F11FD" w:rsidRDefault="007F11FD" w:rsidP="007F11FD">
      <w:r>
        <w:rPr>
          <w:rFonts w:hint="eastAsia"/>
        </w:rPr>
        <w:t>如果给定任务的执行抛出了异常，该任务将不再执行。如果没有任何异常的话，这个任务将会持续循环执行到</w:t>
      </w:r>
      <w:r>
        <w:t xml:space="preserve"> ScheduledExecutorService 被关闭。</w:t>
      </w:r>
    </w:p>
    <w:p w14:paraId="073B77AF" w14:textId="6DA87E8E" w:rsidR="007F11FD" w:rsidRDefault="007F11FD" w:rsidP="007F11FD">
      <w:r>
        <w:rPr>
          <w:rFonts w:hint="eastAsia"/>
        </w:rPr>
        <w:t>如果一个任务占用了比计划的时间间隔更长的时候，下一次执行将在当前执行结束执行才开始。计划任务在同一时间不会有多个线程同时执行。</w:t>
      </w:r>
    </w:p>
    <w:p w14:paraId="740C0C70" w14:textId="47573279" w:rsidR="007F11FD" w:rsidRDefault="007F11FD" w:rsidP="007F11FD">
      <w:pPr>
        <w:pStyle w:val="Heading3"/>
      </w:pPr>
      <w:r w:rsidRPr="007F11FD">
        <w:t>scheduleWithFixedDelay (Runnable, long initialDelay, long period, TimeUnit timeunit)</w:t>
      </w:r>
    </w:p>
    <w:p w14:paraId="12C0D0FA" w14:textId="77777777" w:rsidR="007F11FD" w:rsidRDefault="007F11FD" w:rsidP="007F11FD">
      <w:r>
        <w:rPr>
          <w:rFonts w:hint="eastAsia"/>
        </w:rPr>
        <w:t>除了</w:t>
      </w:r>
      <w:r>
        <w:t xml:space="preserve"> period 有不同的解释之外这个方法和 scheduleAtFixedRate() 非常像。</w:t>
      </w:r>
    </w:p>
    <w:p w14:paraId="0A1DBBE0" w14:textId="77777777" w:rsidR="007F11FD" w:rsidRDefault="007F11FD" w:rsidP="007F11FD">
      <w:r>
        <w:t>scheduleAtFixedRate() 方法中，period 被解释为前一个执行的开始和下一个执行的开始之间的间隔时间。</w:t>
      </w:r>
    </w:p>
    <w:p w14:paraId="773820D9" w14:textId="43A3168C" w:rsidR="007F11FD" w:rsidRDefault="007F11FD" w:rsidP="007F11FD">
      <w:r>
        <w:rPr>
          <w:rFonts w:hint="eastAsia"/>
        </w:rPr>
        <w:t>而在本方法中，</w:t>
      </w:r>
      <w:r>
        <w:t>period 则被解释为前一个执行的结束和下一个执行的结束之间的间隔。因此这个延迟是执行结束之间的间隔，而不是执行开始之间的间隔。</w:t>
      </w:r>
    </w:p>
    <w:p w14:paraId="62A4CFC6" w14:textId="3174A7BE" w:rsidR="007F11FD" w:rsidRDefault="007F11FD" w:rsidP="006E3600">
      <w:pPr>
        <w:pStyle w:val="Heading2"/>
      </w:pPr>
      <w:r w:rsidRPr="007F11FD">
        <w:t>ScheduledExecutorService Shutdown</w:t>
      </w:r>
    </w:p>
    <w:p w14:paraId="149BD01D" w14:textId="77777777" w:rsidR="007F11FD" w:rsidRDefault="007F11FD" w:rsidP="007F11FD">
      <w:r>
        <w:rPr>
          <w:rFonts w:hint="eastAsia"/>
        </w:rPr>
        <w:t>正如</w:t>
      </w:r>
      <w:r>
        <w:t xml:space="preserve"> ExecutorService，在你使用结束之后你需要把 ScheduledExecutorService 关闭掉。否则他将导致 JVM 继续运行，即使所有其他线程已经全被关闭。</w:t>
      </w:r>
    </w:p>
    <w:p w14:paraId="6353E762" w14:textId="388BB197" w:rsidR="007F11FD" w:rsidRPr="007F11FD" w:rsidRDefault="007F11FD" w:rsidP="007F11FD">
      <w:r>
        <w:rPr>
          <w:rFonts w:hint="eastAsia"/>
        </w:rPr>
        <w:t>你可以使用从</w:t>
      </w:r>
      <w:r>
        <w:t xml:space="preserve"> ExecutorService 接口继承来的 shutdown() 或 shutdownNow() 方法将 ScheduledExecutorService 关闭。参见 ExecutorService 关闭部分以获取更多信息。</w:t>
      </w:r>
    </w:p>
    <w:p w14:paraId="75466925" w14:textId="69DDA60F" w:rsidR="007F11FD" w:rsidRPr="007F11FD" w:rsidRDefault="005A387F" w:rsidP="005A387F">
      <w:pPr>
        <w:pStyle w:val="Heading1"/>
      </w:pPr>
      <w:r>
        <w:rPr>
          <w:rFonts w:hint="eastAsia"/>
        </w:rPr>
        <w:t>Copy</w:t>
      </w:r>
      <w:r>
        <w:t xml:space="preserve"> </w:t>
      </w:r>
      <w:proofErr w:type="gramStart"/>
      <w:r>
        <w:rPr>
          <w:rFonts w:hint="eastAsia"/>
        </w:rPr>
        <w:t>On</w:t>
      </w:r>
      <w:proofErr w:type="gramEnd"/>
      <w:r>
        <w:t xml:space="preserve"> </w:t>
      </w:r>
      <w:r>
        <w:rPr>
          <w:rFonts w:hint="eastAsia"/>
        </w:rPr>
        <w:t>Write</w:t>
      </w:r>
      <w:r>
        <w:t xml:space="preserve"> </w:t>
      </w:r>
      <w:r>
        <w:rPr>
          <w:rFonts w:hint="eastAsia"/>
        </w:rPr>
        <w:t>Collection</w:t>
      </w:r>
    </w:p>
    <w:p w14:paraId="74218658" w14:textId="2FD6F5C5" w:rsidR="007F11FD" w:rsidRDefault="005A387F" w:rsidP="005A387F">
      <w:pPr>
        <w:pStyle w:val="Heading2"/>
      </w:pPr>
      <w:r>
        <w:rPr>
          <w:rFonts w:hint="eastAsia"/>
        </w:rPr>
        <w:t>什么是CopyOnWrite容器</w:t>
      </w:r>
    </w:p>
    <w:p w14:paraId="649F62E0" w14:textId="6FBFC528" w:rsidR="005A387F" w:rsidRPr="005A387F" w:rsidRDefault="005A387F" w:rsidP="005A387F">
      <w:pPr>
        <w:ind w:firstLine="420"/>
      </w:pPr>
      <w:r w:rsidRPr="005A387F">
        <w:t>CopyOnWrite容器即</w:t>
      </w:r>
      <w:r w:rsidRPr="005A387F">
        <w:rPr>
          <w:b/>
        </w:rPr>
        <w:t>写时复制</w:t>
      </w:r>
      <w:r w:rsidRPr="005A387F">
        <w:t>的容器。通俗的理解是当我们</w:t>
      </w:r>
      <w:r w:rsidRPr="005A387F">
        <w:rPr>
          <w:b/>
        </w:rPr>
        <w:t>往一个容器添加元素的时候，不直接</w:t>
      </w:r>
      <w:proofErr w:type="gramStart"/>
      <w:r w:rsidRPr="005A387F">
        <w:rPr>
          <w:b/>
        </w:rPr>
        <w:t>往当前</w:t>
      </w:r>
      <w:proofErr w:type="gramEnd"/>
      <w:r w:rsidRPr="005A387F">
        <w:rPr>
          <w:b/>
        </w:rPr>
        <w:t>容器添加，而是先将当前容器进行Copy，复制出一个新的容器，</w:t>
      </w:r>
      <w:proofErr w:type="gramStart"/>
      <w:r w:rsidRPr="005A387F">
        <w:rPr>
          <w:b/>
        </w:rPr>
        <w:t>然后新</w:t>
      </w:r>
      <w:proofErr w:type="gramEnd"/>
      <w:r w:rsidRPr="005A387F">
        <w:rPr>
          <w:b/>
        </w:rPr>
        <w:t>的容器里添加元素，添加完元素之后，再将原容器的引用指向新的容器</w:t>
      </w:r>
      <w:r w:rsidRPr="005A387F">
        <w:t>。这样做的好处是我们可以对CopyOnWrite容器</w:t>
      </w:r>
      <w:r w:rsidRPr="005A387F">
        <w:rPr>
          <w:b/>
          <w:color w:val="FF0000"/>
        </w:rPr>
        <w:t>进行并发的读，而不需要加锁</w:t>
      </w:r>
      <w:r w:rsidRPr="005A387F">
        <w:t>，因为当前容器不会添加任何元素。所以CopyOnWrite容器也是一种读写分离的思想，读和写不同的容器。</w:t>
      </w:r>
    </w:p>
    <w:p w14:paraId="7997D125" w14:textId="6E5DDD1C" w:rsidR="007F11FD" w:rsidRDefault="005A387F" w:rsidP="005A387F">
      <w:pPr>
        <w:pStyle w:val="Heading3"/>
      </w:pPr>
      <w:r w:rsidRPr="005A387F">
        <w:t>CopyOnWriteArrayList的实现原理</w:t>
      </w:r>
    </w:p>
    <w:p w14:paraId="21F87C6D" w14:textId="3EC36588" w:rsidR="005A387F" w:rsidRPr="005A387F" w:rsidRDefault="005A387F" w:rsidP="005A387F">
      <w:r>
        <w:rPr>
          <w:rFonts w:hint="eastAsia"/>
        </w:rPr>
        <w:t>添加需要加锁</w:t>
      </w:r>
    </w:p>
    <w:p w14:paraId="1B59FF5E" w14:textId="77777777" w:rsidR="005A387F" w:rsidRDefault="005A387F" w:rsidP="005A387F">
      <w:pPr>
        <w:pStyle w:val="Code-C"/>
      </w:pPr>
      <w:r>
        <w:t xml:space="preserve">public boolean </w:t>
      </w:r>
      <w:proofErr w:type="gramStart"/>
      <w:r>
        <w:t>add(</w:t>
      </w:r>
      <w:proofErr w:type="gramEnd"/>
      <w:r>
        <w:t>E e) {</w:t>
      </w:r>
    </w:p>
    <w:p w14:paraId="66A666DA" w14:textId="3A9BD013" w:rsidR="005A387F" w:rsidRDefault="005A387F" w:rsidP="005A387F">
      <w:pPr>
        <w:pStyle w:val="Code-C"/>
      </w:pPr>
      <w:r>
        <w:t xml:space="preserve">    final ReentrantLock lock = </w:t>
      </w:r>
      <w:proofErr w:type="gramStart"/>
      <w:r>
        <w:t>this.lock</w:t>
      </w:r>
      <w:proofErr w:type="gramEnd"/>
      <w:r>
        <w:t>;</w:t>
      </w:r>
    </w:p>
    <w:p w14:paraId="18C4B1C2" w14:textId="2CFBC6C9" w:rsidR="005A387F" w:rsidRDefault="005A387F" w:rsidP="005A387F">
      <w:pPr>
        <w:pStyle w:val="Code-C"/>
      </w:pPr>
      <w:r>
        <w:t xml:space="preserve">    </w:t>
      </w:r>
      <w:proofErr w:type="gramStart"/>
      <w:r>
        <w:t>lock.lock</w:t>
      </w:r>
      <w:proofErr w:type="gramEnd"/>
      <w:r>
        <w:t>();</w:t>
      </w:r>
    </w:p>
    <w:p w14:paraId="4CE41CEB" w14:textId="06BA2E36" w:rsidR="005A387F" w:rsidRDefault="005A387F" w:rsidP="005A387F">
      <w:pPr>
        <w:pStyle w:val="Code-C"/>
      </w:pPr>
      <w:r>
        <w:t xml:space="preserve">    try {</w:t>
      </w:r>
    </w:p>
    <w:p w14:paraId="66363B1C" w14:textId="2B011318" w:rsidR="005A387F" w:rsidRDefault="005A387F" w:rsidP="005A387F">
      <w:pPr>
        <w:pStyle w:val="Code-C"/>
      </w:pPr>
      <w:r>
        <w:t xml:space="preserve">        </w:t>
      </w:r>
      <w:proofErr w:type="gramStart"/>
      <w:r>
        <w:t>Object[</w:t>
      </w:r>
      <w:proofErr w:type="gramEnd"/>
      <w:r>
        <w:t>] elements = getArray();</w:t>
      </w:r>
    </w:p>
    <w:p w14:paraId="498695E9" w14:textId="1B9643C1" w:rsidR="005A387F" w:rsidRDefault="005A387F" w:rsidP="005A387F">
      <w:pPr>
        <w:pStyle w:val="Code-C"/>
      </w:pPr>
      <w:r>
        <w:t xml:space="preserve">        int len = </w:t>
      </w:r>
      <w:proofErr w:type="gramStart"/>
      <w:r>
        <w:t>elements.length</w:t>
      </w:r>
      <w:proofErr w:type="gramEnd"/>
      <w:r>
        <w:t>;</w:t>
      </w:r>
    </w:p>
    <w:p w14:paraId="4B31E555" w14:textId="634650CA" w:rsidR="005A387F" w:rsidRDefault="005A387F" w:rsidP="005A387F">
      <w:pPr>
        <w:pStyle w:val="Code-C"/>
      </w:pPr>
      <w:r>
        <w:t xml:space="preserve">        </w:t>
      </w:r>
      <w:proofErr w:type="gramStart"/>
      <w:r>
        <w:t>Object[</w:t>
      </w:r>
      <w:proofErr w:type="gramEnd"/>
      <w:r>
        <w:t>] newElements = Arrays.copyOf(elements, len + 1);</w:t>
      </w:r>
    </w:p>
    <w:p w14:paraId="5437D7FA" w14:textId="57FD24A7" w:rsidR="005A387F" w:rsidRDefault="005A387F" w:rsidP="005A387F">
      <w:pPr>
        <w:pStyle w:val="Code-C"/>
      </w:pPr>
      <w:r>
        <w:t xml:space="preserve">        newElements[len] = e;</w:t>
      </w:r>
    </w:p>
    <w:p w14:paraId="7D657373" w14:textId="38271339" w:rsidR="005A387F" w:rsidRDefault="005A387F" w:rsidP="005A387F">
      <w:pPr>
        <w:pStyle w:val="Code-C"/>
      </w:pPr>
      <w:r>
        <w:t xml:space="preserve">        setArray(newElements);</w:t>
      </w:r>
    </w:p>
    <w:p w14:paraId="380AF69E" w14:textId="47D42566" w:rsidR="005A387F" w:rsidRDefault="005A387F" w:rsidP="005A387F">
      <w:pPr>
        <w:pStyle w:val="Code-C"/>
      </w:pPr>
      <w:r>
        <w:t xml:space="preserve">        return true;</w:t>
      </w:r>
    </w:p>
    <w:p w14:paraId="17A3DE59" w14:textId="14D3CE96" w:rsidR="005A387F" w:rsidRDefault="005A387F" w:rsidP="005A387F">
      <w:pPr>
        <w:pStyle w:val="Code-C"/>
      </w:pPr>
      <w:r>
        <w:t xml:space="preserve">    } finally {</w:t>
      </w:r>
    </w:p>
    <w:p w14:paraId="0495B2BC" w14:textId="29A24A6C" w:rsidR="005A387F" w:rsidRDefault="005A387F" w:rsidP="005A387F">
      <w:pPr>
        <w:pStyle w:val="Code-C"/>
      </w:pPr>
      <w:r>
        <w:t xml:space="preserve">        </w:t>
      </w:r>
      <w:proofErr w:type="gramStart"/>
      <w:r>
        <w:t>lock.unlock</w:t>
      </w:r>
      <w:proofErr w:type="gramEnd"/>
      <w:r>
        <w:t>();</w:t>
      </w:r>
    </w:p>
    <w:p w14:paraId="7DF684D3" w14:textId="297EB878" w:rsidR="005A387F" w:rsidRDefault="005A387F" w:rsidP="005A387F">
      <w:pPr>
        <w:pStyle w:val="Code-C"/>
      </w:pPr>
      <w:r>
        <w:t xml:space="preserve">    }</w:t>
      </w:r>
    </w:p>
    <w:p w14:paraId="6F6AFDDE" w14:textId="59C98BE2" w:rsidR="005A387F" w:rsidRDefault="005A387F" w:rsidP="005A387F">
      <w:pPr>
        <w:pStyle w:val="Code-C"/>
      </w:pPr>
      <w:r>
        <w:t xml:space="preserve"> }</w:t>
      </w:r>
    </w:p>
    <w:p w14:paraId="240852D1" w14:textId="05D3D819" w:rsidR="005A387F" w:rsidRDefault="005A387F" w:rsidP="005A387F">
      <w:r>
        <w:rPr>
          <w:rFonts w:hint="eastAsia"/>
        </w:rPr>
        <w:t>读取不需要加锁</w:t>
      </w:r>
    </w:p>
    <w:p w14:paraId="5E30F520" w14:textId="01CB6659" w:rsidR="005A387F" w:rsidRDefault="005A387F" w:rsidP="005A387F">
      <w:pPr>
        <w:pStyle w:val="Code-C"/>
      </w:pPr>
      <w:r>
        <w:t>private E get(</w:t>
      </w:r>
      <w:proofErr w:type="gramStart"/>
      <w:r>
        <w:t>Object[</w:t>
      </w:r>
      <w:proofErr w:type="gramEnd"/>
      <w:r>
        <w:t>] a, int index) {</w:t>
      </w:r>
    </w:p>
    <w:p w14:paraId="1738B321" w14:textId="0EBA8B62" w:rsidR="005A387F" w:rsidRDefault="005A387F" w:rsidP="005A387F">
      <w:pPr>
        <w:pStyle w:val="Code-C"/>
      </w:pPr>
      <w:r>
        <w:t xml:space="preserve">    return (E) a[index];</w:t>
      </w:r>
    </w:p>
    <w:p w14:paraId="2B15E41E" w14:textId="7DBE3903" w:rsidR="005A387F" w:rsidRDefault="005A387F" w:rsidP="005A387F">
      <w:pPr>
        <w:pStyle w:val="Code-C"/>
      </w:pPr>
      <w:r>
        <w:t>}</w:t>
      </w:r>
    </w:p>
    <w:p w14:paraId="059E2C6B" w14:textId="45411F23" w:rsidR="005A387F" w:rsidRDefault="00B03F91" w:rsidP="00B03F91">
      <w:pPr>
        <w:pStyle w:val="Heading2"/>
      </w:pPr>
      <w:r w:rsidRPr="00B03F91">
        <w:t>CopyOnWrite的应用场景</w:t>
      </w:r>
    </w:p>
    <w:p w14:paraId="6E546105" w14:textId="57ED76B2" w:rsidR="00B03F91" w:rsidRDefault="00B03F91" w:rsidP="00B03F91">
      <w:pPr>
        <w:ind w:firstLine="420"/>
      </w:pPr>
      <w:r w:rsidRPr="00B03F91">
        <w:t>CopyOnWrite并发容器用于</w:t>
      </w:r>
      <w:r w:rsidRPr="00B03F91">
        <w:rPr>
          <w:b/>
          <w:color w:val="FF0000"/>
        </w:rPr>
        <w:t>读多写少的并发场景</w:t>
      </w:r>
      <w:r w:rsidRPr="00B03F91">
        <w:t>。比如白名单，黑名单，商品类目的访问和更新场景，假如我们有一个搜索网站，用户在这个网站的搜索框中，输入关键字搜索内容，但是某些关键字不允许被搜索。这些不能被搜索的关键字会被放在一个黑名单当中，黑名单每天晚上更新一次。当用户搜索时，会检查当前关键字在不在黑名单当中，如果在，则提示不能搜索。</w:t>
      </w:r>
    </w:p>
    <w:p w14:paraId="4BEF7E6E" w14:textId="79C516A6" w:rsidR="00B03F91" w:rsidRDefault="00B03F91" w:rsidP="00B03F91">
      <w:pPr>
        <w:pStyle w:val="Heading2"/>
      </w:pPr>
      <w:r>
        <w:rPr>
          <w:rFonts w:hint="eastAsia"/>
        </w:rPr>
        <w:t>CopyOnWrite使用注意</w:t>
      </w:r>
    </w:p>
    <w:p w14:paraId="2A421E31" w14:textId="43ACD49D" w:rsidR="00B03F91" w:rsidRDefault="00B03F91" w:rsidP="00B03F91">
      <w:r>
        <w:t xml:space="preserve">1. </w:t>
      </w:r>
      <w:r w:rsidRPr="00B03F91">
        <w:rPr>
          <w:b/>
        </w:rPr>
        <w:t>减少扩容开销</w:t>
      </w:r>
      <w:r>
        <w:t>。根据实际需要，初始化CopyOnWriteMap的大小，避免写时CopyOnWriteMap扩容的开销。</w:t>
      </w:r>
    </w:p>
    <w:p w14:paraId="1902E52E" w14:textId="586556B6" w:rsidR="00B03F91" w:rsidRDefault="00B03F91" w:rsidP="00B03F91">
      <w:r>
        <w:t xml:space="preserve">2. </w:t>
      </w:r>
      <w:r w:rsidRPr="00B03F91">
        <w:rPr>
          <w:b/>
        </w:rPr>
        <w:t>使用批量添加</w:t>
      </w:r>
      <w:r>
        <w:t>。因为每次添加，容器每次都会进行复制，所以减少添加次数，可以减少容器的复制次数。如使用上面代码里的addBlackList方法。</w:t>
      </w:r>
    </w:p>
    <w:p w14:paraId="23A05237" w14:textId="22A6BEBF" w:rsidR="00B03F91" w:rsidRDefault="00B03F91" w:rsidP="00B03F91">
      <w:pPr>
        <w:pStyle w:val="Heading2"/>
      </w:pPr>
      <w:r w:rsidRPr="00B03F91">
        <w:t>CopyOnWrite的缺点</w:t>
      </w:r>
    </w:p>
    <w:p w14:paraId="17932804" w14:textId="21E3C104" w:rsidR="00B03F91" w:rsidRDefault="00B03F91" w:rsidP="003268EF">
      <w:pPr>
        <w:pStyle w:val="ListParagraph"/>
        <w:numPr>
          <w:ilvl w:val="0"/>
          <w:numId w:val="9"/>
        </w:numPr>
        <w:ind w:firstLineChars="0"/>
      </w:pPr>
      <w:r w:rsidRPr="00B03F91">
        <w:rPr>
          <w:rFonts w:hint="eastAsia"/>
          <w:b/>
        </w:rPr>
        <w:t>内存占用问题</w:t>
      </w:r>
      <w:r>
        <w:rPr>
          <w:rFonts w:hint="eastAsia"/>
        </w:rPr>
        <w:t>。因为</w:t>
      </w:r>
      <w:r>
        <w:t>CopyOnWrite的写时复制机制，所以在进行写操作的时候，内存里会同时驻扎两个对象的内存，旧的对象和新写入的对象（注意:在复制的时候只是复制容器里的引用，只是在写的时候会创建新对象添加到新容器里，而旧容器的对象还在使用，所以有两份对象内存）。如果这些对象占用的内存比较大，比如说200M左右，那么再写入100M数据进去，内存就会占用300M，那么这个时候很有可能造成频繁的Yong GC和Full GC。之前我们系统中使用了一个服务由于每晚使用CopyOnWrite机制更新大对象，造成了每</w:t>
      </w:r>
      <w:r>
        <w:rPr>
          <w:rFonts w:hint="eastAsia"/>
        </w:rPr>
        <w:t>晚</w:t>
      </w:r>
      <w:r>
        <w:t>15秒的Full GC，应用响应时间也随之变长。</w:t>
      </w:r>
      <w:r>
        <w:rPr>
          <w:rFonts w:hint="eastAsia"/>
        </w:rPr>
        <w:t>针对内存占用问题，可以通过压缩容器中的元素的方法来减少</w:t>
      </w:r>
      <w:proofErr w:type="gramStart"/>
      <w:r>
        <w:rPr>
          <w:rFonts w:hint="eastAsia"/>
        </w:rPr>
        <w:t>大对象</w:t>
      </w:r>
      <w:proofErr w:type="gramEnd"/>
      <w:r>
        <w:rPr>
          <w:rFonts w:hint="eastAsia"/>
        </w:rPr>
        <w:t>的内存消耗，比如，如果元素全是</w:t>
      </w:r>
      <w:r>
        <w:t>10进制的数字，可以考虑把它压缩成36进制或64进制。或者不使用CopyOnWrite容器，而使用其他的并发容器，如ConcurrentHashMap。</w:t>
      </w:r>
    </w:p>
    <w:p w14:paraId="5F7F7A58" w14:textId="5CE92DC4" w:rsidR="00B03F91" w:rsidRDefault="00B03F91" w:rsidP="003268EF">
      <w:pPr>
        <w:pStyle w:val="ListParagraph"/>
        <w:numPr>
          <w:ilvl w:val="0"/>
          <w:numId w:val="9"/>
        </w:numPr>
        <w:ind w:firstLineChars="0"/>
      </w:pPr>
      <w:r w:rsidRPr="00B03F91">
        <w:rPr>
          <w:rFonts w:hint="eastAsia"/>
          <w:b/>
        </w:rPr>
        <w:t>数据一致性问题</w:t>
      </w:r>
      <w:r w:rsidRPr="00B03F91">
        <w:rPr>
          <w:rFonts w:hint="eastAsia"/>
        </w:rPr>
        <w:t>。</w:t>
      </w:r>
      <w:r w:rsidRPr="00B03F91">
        <w:t>CopyOnWrite容器只能保证数据的最终一致性，不能保证数据的实时一致性。所以如果你希望写入的</w:t>
      </w:r>
      <w:proofErr w:type="gramStart"/>
      <w:r w:rsidRPr="00B03F91">
        <w:t>的</w:t>
      </w:r>
      <w:proofErr w:type="gramEnd"/>
      <w:r w:rsidRPr="00B03F91">
        <w:t>数据，马上能读到，请不要使用CopyOnWrite容器。</w:t>
      </w:r>
    </w:p>
    <w:p w14:paraId="788DAAC4" w14:textId="5AA27695" w:rsidR="00B03F91" w:rsidRDefault="005E2F49" w:rsidP="005E2F49">
      <w:pPr>
        <w:pStyle w:val="Heading1"/>
      </w:pPr>
      <w:r w:rsidRPr="005E2F49">
        <w:t>ConcurrentHashMap</w:t>
      </w:r>
    </w:p>
    <w:p w14:paraId="25AC1350" w14:textId="36D12F0A" w:rsidR="005E2F49" w:rsidRDefault="005E2F49" w:rsidP="003268EF">
      <w:pPr>
        <w:pStyle w:val="ListParagraph"/>
        <w:numPr>
          <w:ilvl w:val="0"/>
          <w:numId w:val="10"/>
        </w:numPr>
        <w:ind w:firstLineChars="0"/>
      </w:pPr>
      <w:r w:rsidRPr="005E2F49">
        <w:rPr>
          <w:rFonts w:hint="eastAsia"/>
          <w:b/>
        </w:rPr>
        <w:t>线程不安全的</w:t>
      </w:r>
      <w:r w:rsidRPr="005E2F49">
        <w:rPr>
          <w:b/>
        </w:rPr>
        <w:t>HashMap</w:t>
      </w:r>
      <w:r>
        <w:rPr>
          <w:rFonts w:hint="eastAsia"/>
          <w:b/>
        </w:rPr>
        <w:t>:</w:t>
      </w:r>
      <w:r>
        <w:rPr>
          <w:b/>
        </w:rPr>
        <w:t xml:space="preserve"> </w:t>
      </w:r>
      <w:r>
        <w:rPr>
          <w:rFonts w:hint="eastAsia"/>
        </w:rPr>
        <w:t>因为多线程环境下，使用</w:t>
      </w:r>
      <w:r>
        <w:t>Hashmap进行put操作会引起死循环，导致CPU利用率接近100%，所以在并发情况下不能使用HashMap。</w:t>
      </w:r>
    </w:p>
    <w:p w14:paraId="62F76264" w14:textId="12066189" w:rsidR="005E2F49" w:rsidRDefault="005E2F49" w:rsidP="003268EF">
      <w:pPr>
        <w:pStyle w:val="ListParagraph"/>
        <w:numPr>
          <w:ilvl w:val="0"/>
          <w:numId w:val="10"/>
        </w:numPr>
        <w:ind w:firstLineChars="0"/>
      </w:pPr>
      <w:r w:rsidRPr="005E2F49">
        <w:rPr>
          <w:rFonts w:hint="eastAsia"/>
          <w:b/>
        </w:rPr>
        <w:t>效率低下的</w:t>
      </w:r>
      <w:r w:rsidRPr="005E2F49">
        <w:rPr>
          <w:b/>
        </w:rPr>
        <w:t>HashTable容器</w:t>
      </w:r>
      <w:r>
        <w:rPr>
          <w:rFonts w:hint="eastAsia"/>
          <w:b/>
        </w:rPr>
        <w:t>:</w:t>
      </w:r>
      <w:r>
        <w:t xml:space="preserve"> HashTable容器使用synchronized来保证线程安全，但在线程竞争激烈的情况下HashTable的效率非常低下。因为当一个线程访问HashTable的同步方法时，其他线程访问HashTable的同步方法时，可能会进入阻塞或轮询状态。如线程1使用put进行添加元素，线程2不但不能使用put方法添加元素，并且也不能使用get方法来获取元素，所以竞争越激烈效率越低。</w:t>
      </w:r>
    </w:p>
    <w:p w14:paraId="19D88283" w14:textId="677809B0" w:rsidR="005E2F49" w:rsidRPr="005E2F49" w:rsidRDefault="005E2F49" w:rsidP="003268EF">
      <w:pPr>
        <w:pStyle w:val="ListParagraph"/>
        <w:numPr>
          <w:ilvl w:val="0"/>
          <w:numId w:val="10"/>
        </w:numPr>
        <w:ind w:firstLineChars="0"/>
      </w:pPr>
      <w:r w:rsidRPr="005E2F49">
        <w:rPr>
          <w:b/>
        </w:rPr>
        <w:t>ConcurrentHashMap的锁分段技术</w:t>
      </w:r>
      <w:r>
        <w:t>: HashTable容器在竞争激烈的并发环境下表现出效率低下的原因，</w:t>
      </w:r>
      <w:r w:rsidRPr="00C006FD">
        <w:rPr>
          <w:b/>
          <w:highlight w:val="yellow"/>
        </w:rPr>
        <w:t>是因为所有访问HashTable的线程都必须竞争同一把锁，那假如容器里有多把锁，每一把</w:t>
      </w:r>
      <w:proofErr w:type="gramStart"/>
      <w:r w:rsidRPr="00C006FD">
        <w:rPr>
          <w:b/>
          <w:highlight w:val="yellow"/>
        </w:rPr>
        <w:t>锁用于</w:t>
      </w:r>
      <w:proofErr w:type="gramEnd"/>
      <w:r w:rsidRPr="00C006FD">
        <w:rPr>
          <w:b/>
          <w:highlight w:val="yellow"/>
        </w:rPr>
        <w:t>锁容器其中一部分数据，那么当多线程访问容器里不同数据段的数据时，线程间就不会存在锁竞争，从而可以有效的提高并发访问效率，这就是ConcurrentHashMap所使用的锁分段技术</w:t>
      </w:r>
      <w:r>
        <w:t>，首先将数据分成一段</w:t>
      </w:r>
      <w:proofErr w:type="gramStart"/>
      <w:r>
        <w:t>一段</w:t>
      </w:r>
      <w:proofErr w:type="gramEnd"/>
      <w:r>
        <w:t>的存储，然后给每一段数据配一把锁，当一个线程占用</w:t>
      </w:r>
      <w:proofErr w:type="gramStart"/>
      <w:r>
        <w:t>锁访问</w:t>
      </w:r>
      <w:proofErr w:type="gramEnd"/>
      <w:r>
        <w:t>其中一个</w:t>
      </w:r>
      <w:proofErr w:type="gramStart"/>
      <w:r>
        <w:t>段数据</w:t>
      </w:r>
      <w:proofErr w:type="gramEnd"/>
      <w:r>
        <w:t>的时候，其他段的数据也能被其他线程访问。</w:t>
      </w:r>
    </w:p>
    <w:p w14:paraId="1D62CBC0" w14:textId="72B075EE" w:rsidR="00B03F91" w:rsidRDefault="00386BD6" w:rsidP="00B03F91">
      <w:r w:rsidRPr="00386BD6">
        <w:rPr>
          <w:rFonts w:hint="eastAsia"/>
        </w:rPr>
        <w:t>我们通过</w:t>
      </w:r>
      <w:r w:rsidRPr="00386BD6">
        <w:t>ConcurrentHashMap的类图来分析ConcurrentHashMap的结构。</w:t>
      </w:r>
    </w:p>
    <w:p w14:paraId="76A9309B" w14:textId="08B0A2E2" w:rsidR="00386BD6" w:rsidRDefault="00934725" w:rsidP="00934725">
      <w:pPr>
        <w:pStyle w:val="Heading1"/>
      </w:pPr>
      <w:r>
        <w:rPr>
          <w:rFonts w:hint="eastAsia"/>
        </w:rPr>
        <w:t>并发相关知识</w:t>
      </w:r>
    </w:p>
    <w:p w14:paraId="0DF7128C" w14:textId="77777777" w:rsidR="00934725" w:rsidRPr="002A5913" w:rsidRDefault="00934725" w:rsidP="002A5913">
      <w:pPr>
        <w:pStyle w:val="Heading2"/>
      </w:pPr>
      <w:proofErr w:type="gramStart"/>
      <w:r w:rsidRPr="002A5913">
        <w:rPr>
          <w:rFonts w:hint="eastAsia"/>
        </w:rPr>
        <w:t>竞态条件</w:t>
      </w:r>
      <w:proofErr w:type="gramEnd"/>
      <w:r w:rsidRPr="002A5913">
        <w:t xml:space="preserve"> &amp; 临界区</w:t>
      </w:r>
    </w:p>
    <w:p w14:paraId="7B65691A" w14:textId="09457DE8" w:rsidR="00934725" w:rsidRDefault="00934725" w:rsidP="002A5913">
      <w:pPr>
        <w:ind w:firstLine="420"/>
      </w:pPr>
      <w:r>
        <w:rPr>
          <w:rFonts w:hint="eastAsia"/>
        </w:rPr>
        <w:t>当两个线程竞争同一资源时，如果对资源的访问顺序敏感，就</w:t>
      </w:r>
      <w:proofErr w:type="gramStart"/>
      <w:r>
        <w:rPr>
          <w:rFonts w:hint="eastAsia"/>
        </w:rPr>
        <w:t>称存在</w:t>
      </w:r>
      <w:r w:rsidRPr="002A5913">
        <w:rPr>
          <w:rFonts w:hint="eastAsia"/>
          <w:b/>
        </w:rPr>
        <w:t>竞态</w:t>
      </w:r>
      <w:proofErr w:type="gramEnd"/>
      <w:r w:rsidRPr="002A5913">
        <w:rPr>
          <w:rFonts w:hint="eastAsia"/>
          <w:b/>
        </w:rPr>
        <w:t>条件</w:t>
      </w:r>
      <w:r>
        <w:rPr>
          <w:rFonts w:hint="eastAsia"/>
        </w:rPr>
        <w:t>。导致</w:t>
      </w:r>
      <w:proofErr w:type="gramStart"/>
      <w:r>
        <w:rPr>
          <w:rFonts w:hint="eastAsia"/>
        </w:rPr>
        <w:t>竞态条件</w:t>
      </w:r>
      <w:proofErr w:type="gramEnd"/>
      <w:r>
        <w:rPr>
          <w:rFonts w:hint="eastAsia"/>
        </w:rPr>
        <w:t>发生的代码区称作</w:t>
      </w:r>
      <w:r w:rsidRPr="002A5913">
        <w:rPr>
          <w:rFonts w:hint="eastAsia"/>
          <w:b/>
        </w:rPr>
        <w:t>临界区</w:t>
      </w:r>
      <w:r>
        <w:rPr>
          <w:rFonts w:hint="eastAsia"/>
        </w:rPr>
        <w:t>。</w:t>
      </w:r>
    </w:p>
    <w:p w14:paraId="49FBE208" w14:textId="0D8460E2" w:rsidR="002A5913" w:rsidRDefault="002A5913" w:rsidP="002A5913">
      <w:pPr>
        <w:pStyle w:val="Heading2"/>
      </w:pPr>
      <w:r w:rsidRPr="002A5913">
        <w:rPr>
          <w:rFonts w:hint="eastAsia"/>
        </w:rPr>
        <w:t>线程安全与共享资源</w:t>
      </w:r>
    </w:p>
    <w:p w14:paraId="18919725" w14:textId="53341358" w:rsidR="007D2957" w:rsidRDefault="007D2957" w:rsidP="007D2957">
      <w:pPr>
        <w:pStyle w:val="Heading3"/>
      </w:pPr>
      <w:r>
        <w:rPr>
          <w:rFonts w:hint="eastAsia"/>
        </w:rPr>
        <w:t>局部变量</w:t>
      </w:r>
      <w:r w:rsidR="003C796B">
        <w:rPr>
          <w:rFonts w:hint="eastAsia"/>
        </w:rPr>
        <w:t>（</w:t>
      </w:r>
      <w:r w:rsidR="00B47844">
        <w:rPr>
          <w:rFonts w:hint="eastAsia"/>
        </w:rPr>
        <w:t>绝对</w:t>
      </w:r>
      <w:r w:rsidR="003C796B">
        <w:rPr>
          <w:rFonts w:hint="eastAsia"/>
        </w:rPr>
        <w:t>线程安全）</w:t>
      </w:r>
    </w:p>
    <w:p w14:paraId="2A857EB1" w14:textId="5A11B53B" w:rsidR="002A5913" w:rsidRDefault="007D2957" w:rsidP="007D2957">
      <w:r>
        <w:rPr>
          <w:rFonts w:hint="eastAsia"/>
        </w:rPr>
        <w:t>局部变量存储在线程自己的</w:t>
      </w:r>
      <w:proofErr w:type="gramStart"/>
      <w:r>
        <w:rPr>
          <w:rFonts w:hint="eastAsia"/>
        </w:rPr>
        <w:t>栈</w:t>
      </w:r>
      <w:proofErr w:type="gramEnd"/>
      <w:r>
        <w:rPr>
          <w:rFonts w:hint="eastAsia"/>
        </w:rPr>
        <w:t>中。也就是说，</w:t>
      </w:r>
      <w:r w:rsidRPr="007D2957">
        <w:rPr>
          <w:rFonts w:hint="eastAsia"/>
          <w:b/>
        </w:rPr>
        <w:t>局部变量永远也不会被多个线程共享</w:t>
      </w:r>
      <w:r>
        <w:rPr>
          <w:rFonts w:hint="eastAsia"/>
        </w:rPr>
        <w:t>。所以，</w:t>
      </w:r>
      <w:r w:rsidRPr="003C796B">
        <w:rPr>
          <w:rFonts w:hint="eastAsia"/>
          <w:b/>
          <w:color w:val="FF0000"/>
        </w:rPr>
        <w:t>基础类型的局部变量是线程安全的</w:t>
      </w:r>
      <w:r>
        <w:rPr>
          <w:rFonts w:hint="eastAsia"/>
        </w:rPr>
        <w:t>。下面是基础类型的局部变量的一个例子：</w:t>
      </w:r>
    </w:p>
    <w:p w14:paraId="58A9A24D" w14:textId="77777777" w:rsidR="003C796B" w:rsidRDefault="003C796B" w:rsidP="003C796B">
      <w:pPr>
        <w:pStyle w:val="Code-C"/>
      </w:pPr>
      <w:r>
        <w:t xml:space="preserve">public void </w:t>
      </w:r>
      <w:proofErr w:type="gramStart"/>
      <w:r>
        <w:t>someMethod(</w:t>
      </w:r>
      <w:proofErr w:type="gramEnd"/>
      <w:r>
        <w:t>){</w:t>
      </w:r>
    </w:p>
    <w:p w14:paraId="7EC44F57" w14:textId="77777777" w:rsidR="003C796B" w:rsidRDefault="003C796B" w:rsidP="003C796B">
      <w:pPr>
        <w:pStyle w:val="Code-C"/>
      </w:pPr>
      <w:r>
        <w:t xml:space="preserve">  </w:t>
      </w:r>
    </w:p>
    <w:p w14:paraId="4C24C7F9" w14:textId="77777777" w:rsidR="003C796B" w:rsidRDefault="003C796B" w:rsidP="003C796B">
      <w:pPr>
        <w:pStyle w:val="Code-C"/>
      </w:pPr>
      <w:r>
        <w:t xml:space="preserve">  long threadSafeInt = 0;</w:t>
      </w:r>
    </w:p>
    <w:p w14:paraId="3A186F9A" w14:textId="77777777" w:rsidR="003C796B" w:rsidRDefault="003C796B" w:rsidP="003C796B">
      <w:pPr>
        <w:pStyle w:val="Code-C"/>
      </w:pPr>
    </w:p>
    <w:p w14:paraId="567E401C" w14:textId="77777777" w:rsidR="003C796B" w:rsidRDefault="003C796B" w:rsidP="003C796B">
      <w:pPr>
        <w:pStyle w:val="Code-C"/>
      </w:pPr>
      <w:r>
        <w:t xml:space="preserve">  threadSafeInt++;</w:t>
      </w:r>
    </w:p>
    <w:p w14:paraId="746277AA" w14:textId="5A3C7096" w:rsidR="003C796B" w:rsidRDefault="003C796B" w:rsidP="003C796B">
      <w:pPr>
        <w:pStyle w:val="Code-C"/>
      </w:pPr>
      <w:r>
        <w:t>}</w:t>
      </w:r>
    </w:p>
    <w:p w14:paraId="6EEA1A0A" w14:textId="410239D3" w:rsidR="003C796B" w:rsidRDefault="003C796B" w:rsidP="003C796B">
      <w:pPr>
        <w:pStyle w:val="Heading3"/>
      </w:pPr>
      <w:r>
        <w:rPr>
          <w:rFonts w:hint="eastAsia"/>
        </w:rPr>
        <w:t>局部的对象引用</w:t>
      </w:r>
      <w:r w:rsidR="00904D45">
        <w:rPr>
          <w:rFonts w:hint="eastAsia"/>
        </w:rPr>
        <w:t>（没有传递给其他线程即为线程安全）</w:t>
      </w:r>
    </w:p>
    <w:p w14:paraId="5BB806A7" w14:textId="7971E5B6" w:rsidR="003C796B" w:rsidRDefault="003C796B" w:rsidP="003C796B">
      <w:pPr>
        <w:ind w:firstLine="420"/>
      </w:pPr>
      <w:r>
        <w:rPr>
          <w:rFonts w:hint="eastAsia"/>
        </w:rPr>
        <w:t>对象的局部引用和基础类型的局部变量不太一样。尽管引用本身没有被共享，但引用所指的对象并没有存储在线程的</w:t>
      </w:r>
      <w:proofErr w:type="gramStart"/>
      <w:r>
        <w:rPr>
          <w:rFonts w:hint="eastAsia"/>
        </w:rPr>
        <w:t>栈</w:t>
      </w:r>
      <w:proofErr w:type="gramEnd"/>
      <w:r>
        <w:rPr>
          <w:rFonts w:hint="eastAsia"/>
        </w:rPr>
        <w:t>内。所有的对象都存在共享堆中。如果在某个方法中创建的对象不会逃逸出（译者注：</w:t>
      </w:r>
      <w:r w:rsidRPr="00904D45">
        <w:rPr>
          <w:rFonts w:hint="eastAsia"/>
          <w:b/>
        </w:rPr>
        <w:t>即该对象</w:t>
      </w:r>
      <w:r w:rsidRPr="00904D45">
        <w:rPr>
          <w:rFonts w:hint="eastAsia"/>
          <w:b/>
          <w:color w:val="FF0000"/>
        </w:rPr>
        <w:t>不会被其它方法获得</w:t>
      </w:r>
      <w:r w:rsidRPr="00904D45">
        <w:rPr>
          <w:rFonts w:hint="eastAsia"/>
          <w:b/>
        </w:rPr>
        <w:t>，也不会被</w:t>
      </w:r>
      <w:r w:rsidRPr="00904D45">
        <w:rPr>
          <w:rFonts w:hint="eastAsia"/>
          <w:b/>
          <w:color w:val="FF0000"/>
        </w:rPr>
        <w:t>非局部变量引用</w:t>
      </w:r>
      <w:r w:rsidRPr="00904D45">
        <w:rPr>
          <w:rFonts w:hint="eastAsia"/>
          <w:b/>
        </w:rPr>
        <w:t>到</w:t>
      </w:r>
      <w:r>
        <w:rPr>
          <w:rFonts w:hint="eastAsia"/>
        </w:rPr>
        <w:t>）该方法，那么它就是线程安全的。实际上，</w:t>
      </w:r>
      <w:proofErr w:type="gramStart"/>
      <w:r>
        <w:rPr>
          <w:rFonts w:hint="eastAsia"/>
        </w:rPr>
        <w:t>哪怕将</w:t>
      </w:r>
      <w:proofErr w:type="gramEnd"/>
      <w:r>
        <w:rPr>
          <w:rFonts w:hint="eastAsia"/>
        </w:rPr>
        <w:t>这个对象</w:t>
      </w:r>
      <w:r w:rsidRPr="00904D45">
        <w:rPr>
          <w:rFonts w:hint="eastAsia"/>
          <w:highlight w:val="yellow"/>
        </w:rPr>
        <w:t>作为参数传给其它方法，只要别的线程获取不到这个对象，那它仍是线程安全的</w:t>
      </w:r>
      <w:r>
        <w:rPr>
          <w:rFonts w:hint="eastAsia"/>
        </w:rPr>
        <w:t>。</w:t>
      </w:r>
    </w:p>
    <w:p w14:paraId="12159964" w14:textId="77777777" w:rsidR="00904D45" w:rsidRDefault="00904D45" w:rsidP="00904D45">
      <w:pPr>
        <w:pStyle w:val="Code-C"/>
      </w:pPr>
      <w:r>
        <w:t xml:space="preserve">public void </w:t>
      </w:r>
      <w:proofErr w:type="gramStart"/>
      <w:r>
        <w:t>someMethod(</w:t>
      </w:r>
      <w:proofErr w:type="gramEnd"/>
      <w:r>
        <w:t>){</w:t>
      </w:r>
    </w:p>
    <w:p w14:paraId="61AA4C38" w14:textId="77777777" w:rsidR="00904D45" w:rsidRDefault="00904D45" w:rsidP="00904D45">
      <w:pPr>
        <w:pStyle w:val="Code-C"/>
      </w:pPr>
      <w:r>
        <w:t xml:space="preserve">  </w:t>
      </w:r>
    </w:p>
    <w:p w14:paraId="5D3AF7B4" w14:textId="77777777" w:rsidR="00904D45" w:rsidRDefault="00904D45" w:rsidP="00904D45">
      <w:pPr>
        <w:pStyle w:val="Code-C"/>
      </w:pPr>
      <w:r>
        <w:t xml:space="preserve">  LocalObject localObject = new </w:t>
      </w:r>
      <w:proofErr w:type="gramStart"/>
      <w:r>
        <w:t>LocalObject(</w:t>
      </w:r>
      <w:proofErr w:type="gramEnd"/>
      <w:r>
        <w:t>);</w:t>
      </w:r>
    </w:p>
    <w:p w14:paraId="3A3D9BCB" w14:textId="77777777" w:rsidR="00904D45" w:rsidRDefault="00904D45" w:rsidP="00904D45">
      <w:pPr>
        <w:pStyle w:val="Code-C"/>
      </w:pPr>
    </w:p>
    <w:p w14:paraId="688E87B2" w14:textId="77777777" w:rsidR="00904D45" w:rsidRDefault="00904D45" w:rsidP="00904D45">
      <w:pPr>
        <w:pStyle w:val="Code-C"/>
      </w:pPr>
      <w:r>
        <w:t xml:space="preserve">  localObject.callMethod();</w:t>
      </w:r>
    </w:p>
    <w:p w14:paraId="3EF8A669" w14:textId="77777777" w:rsidR="00904D45" w:rsidRDefault="00904D45" w:rsidP="00904D45">
      <w:pPr>
        <w:pStyle w:val="Code-C"/>
      </w:pPr>
      <w:r>
        <w:t xml:space="preserve">  method2(localObject);</w:t>
      </w:r>
    </w:p>
    <w:p w14:paraId="6414CF74" w14:textId="77777777" w:rsidR="00904D45" w:rsidRDefault="00904D45" w:rsidP="00904D45">
      <w:pPr>
        <w:pStyle w:val="Code-C"/>
      </w:pPr>
      <w:r>
        <w:t>}</w:t>
      </w:r>
    </w:p>
    <w:p w14:paraId="0D676FA8" w14:textId="77777777" w:rsidR="00904D45" w:rsidRDefault="00904D45" w:rsidP="00904D45">
      <w:pPr>
        <w:pStyle w:val="Code-C"/>
      </w:pPr>
    </w:p>
    <w:p w14:paraId="543343B1" w14:textId="77777777" w:rsidR="00904D45" w:rsidRDefault="00904D45" w:rsidP="00904D45">
      <w:pPr>
        <w:pStyle w:val="Code-C"/>
      </w:pPr>
      <w:r>
        <w:t xml:space="preserve">public void method2(LocalObject </w:t>
      </w:r>
      <w:proofErr w:type="gramStart"/>
      <w:r>
        <w:t>localObject){</w:t>
      </w:r>
      <w:proofErr w:type="gramEnd"/>
    </w:p>
    <w:p w14:paraId="4DB8B7F7" w14:textId="77777777" w:rsidR="00904D45" w:rsidRDefault="00904D45" w:rsidP="00904D45">
      <w:pPr>
        <w:pStyle w:val="Code-C"/>
      </w:pPr>
      <w:r>
        <w:t xml:space="preserve">  localObject.setValue("value");</w:t>
      </w:r>
    </w:p>
    <w:p w14:paraId="21867945" w14:textId="4FF478F0" w:rsidR="00904D45" w:rsidRDefault="00904D45" w:rsidP="00904D45">
      <w:pPr>
        <w:pStyle w:val="Code-C"/>
      </w:pPr>
      <w:r>
        <w:t>}</w:t>
      </w:r>
    </w:p>
    <w:p w14:paraId="70D06188" w14:textId="7C094D98" w:rsidR="00904D45" w:rsidRDefault="00904D45" w:rsidP="00904D45">
      <w:pPr>
        <w:ind w:firstLine="420"/>
      </w:pPr>
      <w:r w:rsidRPr="00904D45">
        <w:rPr>
          <w:rFonts w:hint="eastAsia"/>
        </w:rPr>
        <w:t>样例中</w:t>
      </w:r>
      <w:r w:rsidRPr="00904D45">
        <w:t>LocalObject对象没有</w:t>
      </w:r>
      <w:proofErr w:type="gramStart"/>
      <w:r w:rsidRPr="00904D45">
        <w:t>被方法</w:t>
      </w:r>
      <w:proofErr w:type="gramEnd"/>
      <w:r w:rsidRPr="00904D45">
        <w:t>返回，也没有被传递给someMethod()方法外的对象。每个执行someMethod()的线程都会创建自己的LocalObject对象，并赋值给localObject引用。因此，这里的LocalObject是线程安全的。事实上，整个someMethod()都是线程安全的。即使将LocalObject作为参数传给同一个类的其它方法或其它类的方法时，它仍然是线程安全的。当然，如果LocalObject通过某些方法被传给了别的线程，那它就不再是线程安全的了。</w:t>
      </w:r>
    </w:p>
    <w:p w14:paraId="0BF2ABBF" w14:textId="5E4E13C8" w:rsidR="00904D45" w:rsidRDefault="00904D45" w:rsidP="00904D45">
      <w:pPr>
        <w:pStyle w:val="Heading3"/>
      </w:pPr>
      <w:r w:rsidRPr="00904D45">
        <w:rPr>
          <w:rFonts w:hint="eastAsia"/>
        </w:rPr>
        <w:t>对象成员</w:t>
      </w:r>
      <w:r w:rsidR="00B47844">
        <w:rPr>
          <w:rFonts w:hint="eastAsia"/>
        </w:rPr>
        <w:t>（线程不安全）</w:t>
      </w:r>
    </w:p>
    <w:p w14:paraId="4BA89866" w14:textId="1EC10554" w:rsidR="00904D45" w:rsidRDefault="00904D45" w:rsidP="00904D45">
      <w:pPr>
        <w:ind w:firstLine="420"/>
      </w:pPr>
      <w:r w:rsidRPr="00904D45">
        <w:rPr>
          <w:rFonts w:hint="eastAsia"/>
        </w:rPr>
        <w:t>对象成员存储在堆上。如果两个线程同时更新同一个对象的同一个成员，那这个代码就不是线程安全的。下面是一个样例：</w:t>
      </w:r>
    </w:p>
    <w:p w14:paraId="07569A6D" w14:textId="77777777" w:rsidR="00B47844" w:rsidRDefault="00B47844" w:rsidP="00B47844">
      <w:pPr>
        <w:pStyle w:val="Code-C"/>
      </w:pPr>
      <w:r>
        <w:t xml:space="preserve">public class </w:t>
      </w:r>
      <w:proofErr w:type="gramStart"/>
      <w:r>
        <w:t>NotThreadSafe{</w:t>
      </w:r>
      <w:proofErr w:type="gramEnd"/>
    </w:p>
    <w:p w14:paraId="206F05DE" w14:textId="77777777" w:rsidR="00B47844" w:rsidRDefault="00B47844" w:rsidP="00B47844">
      <w:pPr>
        <w:pStyle w:val="Code-C"/>
      </w:pPr>
      <w:r>
        <w:t xml:space="preserve">    StringBuilder builder = new </w:t>
      </w:r>
      <w:proofErr w:type="gramStart"/>
      <w:r>
        <w:t>StringBuilder(</w:t>
      </w:r>
      <w:proofErr w:type="gramEnd"/>
      <w:r>
        <w:t>);</w:t>
      </w:r>
    </w:p>
    <w:p w14:paraId="5E40C6F3" w14:textId="77777777" w:rsidR="00B47844" w:rsidRDefault="00B47844" w:rsidP="00B47844">
      <w:pPr>
        <w:pStyle w:val="Code-C"/>
      </w:pPr>
      <w:r>
        <w:t xml:space="preserve">    </w:t>
      </w:r>
    </w:p>
    <w:p w14:paraId="761D460B" w14:textId="77777777" w:rsidR="00B47844" w:rsidRDefault="00B47844" w:rsidP="00B47844">
      <w:pPr>
        <w:pStyle w:val="Code-C"/>
      </w:pPr>
      <w:r>
        <w:t xml:space="preserve">    public </w:t>
      </w:r>
      <w:proofErr w:type="gramStart"/>
      <w:r>
        <w:t>add(</w:t>
      </w:r>
      <w:proofErr w:type="gramEnd"/>
      <w:r>
        <w:t>String text){</w:t>
      </w:r>
    </w:p>
    <w:p w14:paraId="5C15182B" w14:textId="77777777" w:rsidR="00B47844" w:rsidRDefault="00B47844" w:rsidP="00B47844">
      <w:pPr>
        <w:pStyle w:val="Code-C"/>
      </w:pPr>
      <w:r>
        <w:t xml:space="preserve">        </w:t>
      </w:r>
      <w:proofErr w:type="gramStart"/>
      <w:r>
        <w:t>this.builder</w:t>
      </w:r>
      <w:proofErr w:type="gramEnd"/>
      <w:r>
        <w:t>.append(text);</w:t>
      </w:r>
    </w:p>
    <w:p w14:paraId="304D1359" w14:textId="77777777" w:rsidR="00B47844" w:rsidRDefault="00B47844" w:rsidP="00B47844">
      <w:pPr>
        <w:pStyle w:val="Code-C"/>
      </w:pPr>
      <w:r>
        <w:t xml:space="preserve">    }</w:t>
      </w:r>
      <w:r>
        <w:tab/>
      </w:r>
    </w:p>
    <w:p w14:paraId="6DF624E1" w14:textId="7459CEC6" w:rsidR="00B47844" w:rsidRDefault="00B47844" w:rsidP="00B47844">
      <w:pPr>
        <w:pStyle w:val="Code-C"/>
      </w:pPr>
      <w:r>
        <w:t>}</w:t>
      </w:r>
    </w:p>
    <w:p w14:paraId="345E6A15" w14:textId="5A9C8D45" w:rsidR="00B47844" w:rsidRDefault="00B47844" w:rsidP="00B47844">
      <w:pPr>
        <w:pStyle w:val="Heading2"/>
      </w:pPr>
      <w:r w:rsidRPr="00B47844">
        <w:rPr>
          <w:rFonts w:hint="eastAsia"/>
        </w:rPr>
        <w:t>线程控制逃逸规则</w:t>
      </w:r>
    </w:p>
    <w:p w14:paraId="42E4670F" w14:textId="1BD0493E" w:rsidR="00B47844" w:rsidRDefault="00B47844" w:rsidP="00B47844">
      <w:pPr>
        <w:ind w:firstLine="420"/>
        <w:rPr>
          <w:b/>
          <w:sz w:val="24"/>
          <w:highlight w:val="yellow"/>
        </w:rPr>
      </w:pPr>
      <w:r w:rsidRPr="00B47844">
        <w:rPr>
          <w:rFonts w:hint="eastAsia"/>
          <w:b/>
          <w:sz w:val="24"/>
          <w:highlight w:val="yellow"/>
        </w:rPr>
        <w:t>如果一个资源的创建，使用，销毁都在同一个线程内完成，且永远不会脱离该线程的控制，则该资源的使用就是线程安全的。</w:t>
      </w:r>
    </w:p>
    <w:p w14:paraId="20969835" w14:textId="730CF583" w:rsidR="006E3600" w:rsidRDefault="006E3600" w:rsidP="006E3600">
      <w:r w:rsidRPr="006E3600">
        <w:rPr>
          <w:rFonts w:hint="eastAsia"/>
        </w:rPr>
        <w:t>总结：</w:t>
      </w:r>
    </w:p>
    <w:p w14:paraId="4D631885" w14:textId="301EF111" w:rsidR="006E3600" w:rsidRDefault="006E3600" w:rsidP="003268EF">
      <w:pPr>
        <w:pStyle w:val="ListParagraph"/>
        <w:numPr>
          <w:ilvl w:val="0"/>
          <w:numId w:val="11"/>
        </w:numPr>
        <w:ind w:firstLineChars="0"/>
      </w:pPr>
      <w:r>
        <w:t>局部变量中的基本数据类型(8种)永远是线程安全的。</w:t>
      </w:r>
    </w:p>
    <w:p w14:paraId="6DB087CC" w14:textId="23CEA27F" w:rsidR="006E3600" w:rsidRDefault="006E3600" w:rsidP="003268EF">
      <w:pPr>
        <w:pStyle w:val="ListParagraph"/>
        <w:numPr>
          <w:ilvl w:val="0"/>
          <w:numId w:val="11"/>
        </w:numPr>
        <w:ind w:firstLineChars="0"/>
      </w:pPr>
      <w:r>
        <w:t>局部变量中的对象类型只要不会被其他线程访问到，也是线程安全的。</w:t>
      </w:r>
    </w:p>
    <w:p w14:paraId="53339A1A" w14:textId="0F1EE053" w:rsidR="006E3600" w:rsidRDefault="006E3600" w:rsidP="003268EF">
      <w:pPr>
        <w:pStyle w:val="ListParagraph"/>
        <w:numPr>
          <w:ilvl w:val="0"/>
          <w:numId w:val="11"/>
        </w:numPr>
        <w:ind w:firstLineChars="0"/>
      </w:pPr>
      <w:r>
        <w:t>一个对象实例被多个线程同时访问时，他的成员变量就可能是线程不安全的。</w:t>
      </w:r>
    </w:p>
    <w:p w14:paraId="2E907E03" w14:textId="4C493762" w:rsidR="006E3600" w:rsidRDefault="006E3600" w:rsidP="006E3600">
      <w:pPr>
        <w:pStyle w:val="Heading2"/>
      </w:pPr>
      <w:r>
        <w:rPr>
          <w:rFonts w:hint="eastAsia"/>
        </w:rPr>
        <w:t>Java内存模型（JDK</w:t>
      </w:r>
      <w:r>
        <w:t>1.8</w:t>
      </w:r>
      <w:r>
        <w:rPr>
          <w:rFonts w:hint="eastAsia"/>
        </w:rPr>
        <w:t>）</w:t>
      </w:r>
    </w:p>
    <w:p w14:paraId="272E9F64" w14:textId="3B213B35" w:rsidR="006E3600" w:rsidRDefault="006E3600" w:rsidP="006E3600">
      <w:r>
        <w:rPr>
          <w:rFonts w:hint="eastAsia"/>
        </w:rPr>
        <w:t>Java内存模型逻辑视图</w:t>
      </w:r>
    </w:p>
    <w:p w14:paraId="04E942B7" w14:textId="50750BBE" w:rsidR="00951DDF" w:rsidRPr="006E3600" w:rsidRDefault="00951DDF" w:rsidP="006E3600">
      <w:r>
        <w:rPr>
          <w:noProof/>
        </w:rPr>
        <w:drawing>
          <wp:inline distT="0" distB="0" distL="0" distR="0" wp14:anchorId="355052D6" wp14:editId="252FD399">
            <wp:extent cx="1426323" cy="1102871"/>
            <wp:effectExtent l="0" t="0" r="2540" b="2540"/>
            <wp:docPr id="5" name="Picture 5" descr="Java Memory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emory Mode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48061" cy="1119680"/>
                    </a:xfrm>
                    <a:prstGeom prst="rect">
                      <a:avLst/>
                    </a:prstGeom>
                    <a:noFill/>
                    <a:ln>
                      <a:noFill/>
                    </a:ln>
                  </pic:spPr>
                </pic:pic>
              </a:graphicData>
            </a:graphic>
          </wp:inline>
        </w:drawing>
      </w:r>
    </w:p>
    <w:p w14:paraId="0127B3B6" w14:textId="3265C13C" w:rsidR="00951DDF" w:rsidRDefault="00951DDF" w:rsidP="003268EF">
      <w:pPr>
        <w:pStyle w:val="ListParagraph"/>
        <w:numPr>
          <w:ilvl w:val="0"/>
          <w:numId w:val="12"/>
        </w:numPr>
        <w:ind w:firstLineChars="0"/>
      </w:pPr>
      <w:r>
        <w:rPr>
          <w:rFonts w:hint="eastAsia"/>
        </w:rPr>
        <w:t>每一个运行在</w:t>
      </w:r>
      <w:r>
        <w:t>Java虚拟机里的线程都拥有自己的</w:t>
      </w:r>
      <w:r w:rsidRPr="00951DDF">
        <w:rPr>
          <w:b/>
        </w:rPr>
        <w:t>线程</w:t>
      </w:r>
      <w:proofErr w:type="gramStart"/>
      <w:r w:rsidRPr="00951DDF">
        <w:rPr>
          <w:b/>
        </w:rPr>
        <w:t>栈</w:t>
      </w:r>
      <w:proofErr w:type="gramEnd"/>
      <w:r>
        <w:t>。这个线程</w:t>
      </w:r>
      <w:proofErr w:type="gramStart"/>
      <w:r>
        <w:t>栈</w:t>
      </w:r>
      <w:proofErr w:type="gramEnd"/>
      <w:r>
        <w:t>包含了这个线程调用的方法当前执行点相关的信息。一个</w:t>
      </w:r>
      <w:proofErr w:type="gramStart"/>
      <w:r>
        <w:t>线程仅</w:t>
      </w:r>
      <w:proofErr w:type="gramEnd"/>
      <w:r>
        <w:t>能访问自己的线程</w:t>
      </w:r>
      <w:proofErr w:type="gramStart"/>
      <w:r>
        <w:t>栈</w:t>
      </w:r>
      <w:proofErr w:type="gramEnd"/>
      <w:r>
        <w:t>。一个线程创建的本地变量对其它线程不可见，仅自己可见。即使两个线程执行同样的代码，这两个线程</w:t>
      </w:r>
      <w:r>
        <w:rPr>
          <w:rFonts w:hint="eastAsia"/>
        </w:rPr>
        <w:t>仍然</w:t>
      </w:r>
      <w:r>
        <w:t>在在自己的线程</w:t>
      </w:r>
      <w:proofErr w:type="gramStart"/>
      <w:r>
        <w:t>栈</w:t>
      </w:r>
      <w:proofErr w:type="gramEnd"/>
      <w:r>
        <w:t>中的代码来创建本地变量。因此，</w:t>
      </w:r>
      <w:r w:rsidRPr="00951DDF">
        <w:rPr>
          <w:color w:val="FF0000"/>
        </w:rPr>
        <w:t>每个线程拥有每个本地变量的独有版本</w:t>
      </w:r>
      <w:r>
        <w:t>。</w:t>
      </w:r>
    </w:p>
    <w:p w14:paraId="29C9B1B9" w14:textId="16D4BEDE" w:rsidR="00951DDF" w:rsidRDefault="00951DDF" w:rsidP="003268EF">
      <w:pPr>
        <w:pStyle w:val="ListParagraph"/>
        <w:numPr>
          <w:ilvl w:val="0"/>
          <w:numId w:val="12"/>
        </w:numPr>
        <w:ind w:firstLineChars="0"/>
      </w:pPr>
      <w:r>
        <w:rPr>
          <w:rFonts w:hint="eastAsia"/>
        </w:rPr>
        <w:t>所有原始类型的本地变量都存放在线程</w:t>
      </w:r>
      <w:proofErr w:type="gramStart"/>
      <w:r>
        <w:rPr>
          <w:rFonts w:hint="eastAsia"/>
        </w:rPr>
        <w:t>栈</w:t>
      </w:r>
      <w:proofErr w:type="gramEnd"/>
      <w:r>
        <w:rPr>
          <w:rFonts w:hint="eastAsia"/>
        </w:rPr>
        <w:t>上，因此对其它线程不可见。一个线程可能向另一个线程传递一个原始类型变量的拷贝，但是它不能共享这个原始类型变量自身。</w:t>
      </w:r>
    </w:p>
    <w:p w14:paraId="442883B9" w14:textId="24F10A0B" w:rsidR="00951DDF" w:rsidRDefault="00951DDF" w:rsidP="003268EF">
      <w:pPr>
        <w:pStyle w:val="ListParagraph"/>
        <w:numPr>
          <w:ilvl w:val="0"/>
          <w:numId w:val="12"/>
        </w:numPr>
        <w:ind w:firstLineChars="0"/>
      </w:pPr>
      <w:r>
        <w:rPr>
          <w:rFonts w:hint="eastAsia"/>
        </w:rPr>
        <w:t>堆上包含在</w:t>
      </w:r>
      <w:r>
        <w:t>Java程序中创建的所有对象，无论是哪一个对象创建的。这包括原始类型的对象版本。如果一个对象被创建然后赋值给一个局部变量，或者用来作为另一个对象的成员变量，这个</w:t>
      </w:r>
      <w:proofErr w:type="gramStart"/>
      <w:r>
        <w:t>对象任然是</w:t>
      </w:r>
      <w:proofErr w:type="gramEnd"/>
      <w:r>
        <w:t>存放在堆上。</w:t>
      </w:r>
    </w:p>
    <w:p w14:paraId="43E63F08" w14:textId="61521F1B" w:rsidR="006E3600" w:rsidRPr="00951DDF" w:rsidRDefault="00951DDF" w:rsidP="00951DDF">
      <w:r w:rsidRPr="00951DDF">
        <w:rPr>
          <w:rFonts w:hint="eastAsia"/>
        </w:rPr>
        <w:t>下面这张图演示了调用</w:t>
      </w:r>
      <w:proofErr w:type="gramStart"/>
      <w:r w:rsidRPr="00951DDF">
        <w:rPr>
          <w:rFonts w:hint="eastAsia"/>
        </w:rPr>
        <w:t>栈</w:t>
      </w:r>
      <w:proofErr w:type="gramEnd"/>
      <w:r w:rsidRPr="00951DDF">
        <w:rPr>
          <w:rFonts w:hint="eastAsia"/>
        </w:rPr>
        <w:t>和本地变量存放在线程</w:t>
      </w:r>
      <w:proofErr w:type="gramStart"/>
      <w:r w:rsidRPr="00951DDF">
        <w:rPr>
          <w:rFonts w:hint="eastAsia"/>
        </w:rPr>
        <w:t>栈</w:t>
      </w:r>
      <w:proofErr w:type="gramEnd"/>
      <w:r w:rsidRPr="00951DDF">
        <w:rPr>
          <w:rFonts w:hint="eastAsia"/>
        </w:rPr>
        <w:t>上，对象存放在堆上。</w:t>
      </w:r>
    </w:p>
    <w:p w14:paraId="7ED99820" w14:textId="07A2E760" w:rsidR="00B47844" w:rsidRDefault="00951DDF" w:rsidP="00B47844">
      <w:r>
        <w:rPr>
          <w:noProof/>
        </w:rPr>
        <w:drawing>
          <wp:inline distT="0" distB="0" distL="0" distR="0" wp14:anchorId="140820FB" wp14:editId="366CD136">
            <wp:extent cx="1994218" cy="1782904"/>
            <wp:effectExtent l="0" t="0" r="6350" b="8255"/>
            <wp:docPr id="6" name="Picture 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12926" cy="1799629"/>
                    </a:xfrm>
                    <a:prstGeom prst="rect">
                      <a:avLst/>
                    </a:prstGeom>
                    <a:noFill/>
                    <a:ln>
                      <a:noFill/>
                    </a:ln>
                  </pic:spPr>
                </pic:pic>
              </a:graphicData>
            </a:graphic>
          </wp:inline>
        </w:drawing>
      </w:r>
    </w:p>
    <w:p w14:paraId="38768CE8" w14:textId="229693BB" w:rsidR="00951DDF" w:rsidRDefault="00951DDF" w:rsidP="003268EF">
      <w:pPr>
        <w:pStyle w:val="ListParagraph"/>
        <w:numPr>
          <w:ilvl w:val="0"/>
          <w:numId w:val="13"/>
        </w:numPr>
        <w:ind w:firstLineChars="0"/>
      </w:pPr>
      <w:r>
        <w:rPr>
          <w:rFonts w:hint="eastAsia"/>
        </w:rPr>
        <w:t>一个本地变量可能是</w:t>
      </w:r>
      <w:r w:rsidRPr="00951DDF">
        <w:rPr>
          <w:rFonts w:hint="eastAsia"/>
          <w:b/>
        </w:rPr>
        <w:t>原始类型</w:t>
      </w:r>
      <w:r>
        <w:rPr>
          <w:rFonts w:hint="eastAsia"/>
        </w:rPr>
        <w:t>（8种原始数据类型），在这种情况下，</w:t>
      </w:r>
      <w:r w:rsidRPr="00951DDF">
        <w:rPr>
          <w:rFonts w:hint="eastAsia"/>
          <w:highlight w:val="yellow"/>
        </w:rPr>
        <w:t>它总是“呆在”线程</w:t>
      </w:r>
      <w:proofErr w:type="gramStart"/>
      <w:r w:rsidRPr="00951DDF">
        <w:rPr>
          <w:rFonts w:hint="eastAsia"/>
          <w:highlight w:val="yellow"/>
        </w:rPr>
        <w:t>栈</w:t>
      </w:r>
      <w:proofErr w:type="gramEnd"/>
      <w:r w:rsidRPr="00951DDF">
        <w:rPr>
          <w:rFonts w:hint="eastAsia"/>
          <w:highlight w:val="yellow"/>
        </w:rPr>
        <w:t>上</w:t>
      </w:r>
      <w:r>
        <w:rPr>
          <w:rFonts w:hint="eastAsia"/>
        </w:rPr>
        <w:t>。</w:t>
      </w:r>
    </w:p>
    <w:p w14:paraId="58A40711" w14:textId="44BA37C2" w:rsidR="00951DDF" w:rsidRDefault="00951DDF" w:rsidP="003268EF">
      <w:pPr>
        <w:pStyle w:val="ListParagraph"/>
        <w:numPr>
          <w:ilvl w:val="0"/>
          <w:numId w:val="13"/>
        </w:numPr>
        <w:ind w:firstLineChars="0"/>
      </w:pPr>
      <w:r>
        <w:rPr>
          <w:rFonts w:hint="eastAsia"/>
        </w:rPr>
        <w:t>一个本地变量也可能是指向一个</w:t>
      </w:r>
      <w:r w:rsidRPr="00951DDF">
        <w:rPr>
          <w:rFonts w:hint="eastAsia"/>
          <w:b/>
        </w:rPr>
        <w:t>对象的一个引用</w:t>
      </w:r>
      <w:r>
        <w:rPr>
          <w:rFonts w:hint="eastAsia"/>
        </w:rPr>
        <w:t>。在这种情况下，</w:t>
      </w:r>
      <w:r w:rsidRPr="00951DDF">
        <w:rPr>
          <w:rFonts w:hint="eastAsia"/>
          <w:highlight w:val="yellow"/>
        </w:rPr>
        <w:t>引用（这个本地变量）存放在线程</w:t>
      </w:r>
      <w:proofErr w:type="gramStart"/>
      <w:r w:rsidRPr="00951DDF">
        <w:rPr>
          <w:rFonts w:hint="eastAsia"/>
          <w:highlight w:val="yellow"/>
        </w:rPr>
        <w:t>栈</w:t>
      </w:r>
      <w:proofErr w:type="gramEnd"/>
      <w:r w:rsidRPr="00951DDF">
        <w:rPr>
          <w:rFonts w:hint="eastAsia"/>
          <w:highlight w:val="yellow"/>
        </w:rPr>
        <w:t>上，但是对象本身存放在堆上</w:t>
      </w:r>
      <w:r>
        <w:rPr>
          <w:rFonts w:hint="eastAsia"/>
        </w:rPr>
        <w:t>。</w:t>
      </w:r>
    </w:p>
    <w:p w14:paraId="23D7D6F7" w14:textId="6288542A" w:rsidR="00951DDF" w:rsidRDefault="00951DDF" w:rsidP="003268EF">
      <w:pPr>
        <w:pStyle w:val="ListParagraph"/>
        <w:numPr>
          <w:ilvl w:val="0"/>
          <w:numId w:val="13"/>
        </w:numPr>
        <w:ind w:firstLineChars="0"/>
      </w:pPr>
      <w:r>
        <w:rPr>
          <w:rFonts w:hint="eastAsia"/>
        </w:rPr>
        <w:t>一个对象可能包含方法，这些方法可能包含本地变量。这些本地变量仍然存放在线程</w:t>
      </w:r>
      <w:proofErr w:type="gramStart"/>
      <w:r>
        <w:rPr>
          <w:rFonts w:hint="eastAsia"/>
        </w:rPr>
        <w:t>栈</w:t>
      </w:r>
      <w:proofErr w:type="gramEnd"/>
      <w:r>
        <w:rPr>
          <w:rFonts w:hint="eastAsia"/>
        </w:rPr>
        <w:t>上，即使这些方法所属的对象存放在堆上。</w:t>
      </w:r>
    </w:p>
    <w:p w14:paraId="04E2E282" w14:textId="7EAA5510" w:rsidR="00951DDF" w:rsidRDefault="00951DDF" w:rsidP="003268EF">
      <w:pPr>
        <w:pStyle w:val="ListParagraph"/>
        <w:numPr>
          <w:ilvl w:val="0"/>
          <w:numId w:val="13"/>
        </w:numPr>
        <w:ind w:firstLineChars="0"/>
      </w:pPr>
      <w:r w:rsidRPr="00951DDF">
        <w:rPr>
          <w:rFonts w:hint="eastAsia"/>
          <w:highlight w:val="yellow"/>
        </w:rPr>
        <w:t>一个对象的成员变量可能随着这个对象自身存放在堆上。不管这个成员变量是原始类型还是引用类型</w:t>
      </w:r>
      <w:r>
        <w:rPr>
          <w:rFonts w:hint="eastAsia"/>
        </w:rPr>
        <w:t>。</w:t>
      </w:r>
    </w:p>
    <w:p w14:paraId="308D5FDE" w14:textId="2311C3B3" w:rsidR="00951DDF" w:rsidRDefault="00951DDF" w:rsidP="003268EF">
      <w:pPr>
        <w:pStyle w:val="ListParagraph"/>
        <w:numPr>
          <w:ilvl w:val="0"/>
          <w:numId w:val="13"/>
        </w:numPr>
        <w:ind w:firstLineChars="0"/>
      </w:pPr>
      <w:r w:rsidRPr="00951DDF">
        <w:rPr>
          <w:rFonts w:hint="eastAsia"/>
          <w:highlight w:val="yellow"/>
        </w:rPr>
        <w:t>静态成员变量跟随</w:t>
      </w:r>
      <w:proofErr w:type="gramStart"/>
      <w:r w:rsidRPr="00951DDF">
        <w:rPr>
          <w:rFonts w:hint="eastAsia"/>
          <w:highlight w:val="yellow"/>
        </w:rPr>
        <w:t>着类定义</w:t>
      </w:r>
      <w:proofErr w:type="gramEnd"/>
      <w:r w:rsidRPr="00951DDF">
        <w:rPr>
          <w:rFonts w:hint="eastAsia"/>
          <w:highlight w:val="yellow"/>
        </w:rPr>
        <w:t>一起也存放在堆上</w:t>
      </w:r>
      <w:r>
        <w:rPr>
          <w:rFonts w:hint="eastAsia"/>
        </w:rPr>
        <w:t>。</w:t>
      </w:r>
    </w:p>
    <w:p w14:paraId="7B8D67D7" w14:textId="77777777" w:rsidR="00951DDF" w:rsidRPr="00951DDF" w:rsidRDefault="00951DDF" w:rsidP="00951DDF"/>
    <w:p w14:paraId="0F9310CA" w14:textId="43614967" w:rsidR="00951DDF" w:rsidRDefault="00951DDF" w:rsidP="003268EF">
      <w:pPr>
        <w:pStyle w:val="ListParagraph"/>
        <w:numPr>
          <w:ilvl w:val="0"/>
          <w:numId w:val="13"/>
        </w:numPr>
        <w:ind w:firstLineChars="0"/>
      </w:pPr>
      <w:r>
        <w:rPr>
          <w:rFonts w:hint="eastAsia"/>
        </w:rPr>
        <w:t>存放在堆上的对象可以被所有持有对这个对象引用的线程访问。当一个线程可以访问一个对象时，它也可以访问这个对象的成员变量。如果两个线程同时调用同一个对象上的同一个方法，它们将会都访问这个对象的成员变量，但是每一个线程都拥有这个本地变量的私有拷贝。</w:t>
      </w:r>
    </w:p>
    <w:p w14:paraId="575838B6" w14:textId="1BDF362B" w:rsidR="00951DDF" w:rsidRDefault="00951DDF" w:rsidP="00951DDF">
      <w:pPr>
        <w:pStyle w:val="ListParagraph"/>
      </w:pPr>
      <w:r>
        <w:rPr>
          <w:noProof/>
        </w:rPr>
        <w:drawing>
          <wp:inline distT="0" distB="0" distL="0" distR="0" wp14:anchorId="7A52475F" wp14:editId="09D3C2A7">
            <wp:extent cx="1782432" cy="1507524"/>
            <wp:effectExtent l="0" t="0" r="8890" b="0"/>
            <wp:docPr id="7" name="Picture 7"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99868" cy="1522271"/>
                    </a:xfrm>
                    <a:prstGeom prst="rect">
                      <a:avLst/>
                    </a:prstGeom>
                    <a:noFill/>
                    <a:ln>
                      <a:noFill/>
                    </a:ln>
                  </pic:spPr>
                </pic:pic>
              </a:graphicData>
            </a:graphic>
          </wp:inline>
        </w:drawing>
      </w:r>
    </w:p>
    <w:p w14:paraId="4C4897DE" w14:textId="228F5F9D" w:rsidR="00951DDF" w:rsidRDefault="00951DDF" w:rsidP="00951DDF">
      <w:pPr>
        <w:pStyle w:val="ListParagraph"/>
      </w:pPr>
      <w:r>
        <w:rPr>
          <w:rFonts w:hint="eastAsia"/>
        </w:rPr>
        <w:t>两个线程拥有</w:t>
      </w:r>
      <w:proofErr w:type="gramStart"/>
      <w:r>
        <w:rPr>
          <w:rFonts w:hint="eastAsia"/>
        </w:rPr>
        <w:t>一些列</w:t>
      </w:r>
      <w:proofErr w:type="gramEnd"/>
      <w:r>
        <w:rPr>
          <w:rFonts w:hint="eastAsia"/>
        </w:rPr>
        <w:t>的本地变量。其中一个本地变量（</w:t>
      </w:r>
      <w:r>
        <w:t>Local Variable 2）执行堆上的一个共享对象（Object 3）。这两个线程分别拥有同一个对象的不同引用。这些引用都是本地变量，因此存放在各自线程的线程</w:t>
      </w:r>
      <w:proofErr w:type="gramStart"/>
      <w:r>
        <w:t>栈</w:t>
      </w:r>
      <w:proofErr w:type="gramEnd"/>
      <w:r>
        <w:t>上。这两个不同的引用指向堆上同一个对象。</w:t>
      </w:r>
    </w:p>
    <w:p w14:paraId="7A776EF0" w14:textId="327F3AC8" w:rsidR="00951DDF" w:rsidRDefault="00951DDF" w:rsidP="00951DDF">
      <w:pPr>
        <w:pStyle w:val="ListParagraph"/>
      </w:pPr>
      <w:r>
        <w:rPr>
          <w:rFonts w:hint="eastAsia"/>
        </w:rPr>
        <w:t>注意，这个共享对象（</w:t>
      </w:r>
      <w:r>
        <w:t>Object 3）持有Object2和Object4</w:t>
      </w:r>
      <w:proofErr w:type="gramStart"/>
      <w:r>
        <w:t>一个</w:t>
      </w:r>
      <w:proofErr w:type="gramEnd"/>
      <w:r>
        <w:t>引用作为其成员变量（如图中Object3指向Object2和Object4的箭头）。通过在Object3中这些成员变量引用，这两个线程就可以访问Object2和Object4。</w:t>
      </w:r>
    </w:p>
    <w:p w14:paraId="270F2121" w14:textId="2A24F274" w:rsidR="00951DDF" w:rsidRDefault="00951DDF" w:rsidP="00951DDF">
      <w:pPr>
        <w:pStyle w:val="ListParagraph"/>
      </w:pPr>
      <w:r>
        <w:rPr>
          <w:rFonts w:hint="eastAsia"/>
        </w:rPr>
        <w:t>这张图也展示了指向堆上两个不同对象的一个本地变量。在这种情况下，指向两个不同对象的引用不是同一个对象。理论上，两个线程都可以访问</w:t>
      </w:r>
      <w:r>
        <w:t>Object1和Object5，如果两个线程都拥有两个对象的引用。但是在上图中，每一个线程仅有一个引用指向两个对象其中之一。</w:t>
      </w:r>
    </w:p>
    <w:p w14:paraId="5D2DDD9F" w14:textId="66760A2E" w:rsidR="00951DDF" w:rsidRDefault="00951DDF" w:rsidP="00951DDF">
      <w:pPr>
        <w:pStyle w:val="ListParagraph"/>
      </w:pPr>
      <w:r>
        <w:rPr>
          <w:rFonts w:hint="eastAsia"/>
        </w:rPr>
        <w:t>因此，什么类型的</w:t>
      </w:r>
      <w:r>
        <w:t>Java代码会导致上面的内存图呢？如下所示：</w:t>
      </w:r>
    </w:p>
    <w:p w14:paraId="6A665AE1" w14:textId="77777777" w:rsidR="00951DDF" w:rsidRDefault="00951DDF" w:rsidP="00951DDF">
      <w:pPr>
        <w:pStyle w:val="Code-C"/>
      </w:pPr>
      <w:r>
        <w:t xml:space="preserve">public class MyRunnable implements </w:t>
      </w:r>
      <w:proofErr w:type="gramStart"/>
      <w:r>
        <w:t>Runnable(</w:t>
      </w:r>
      <w:proofErr w:type="gramEnd"/>
      <w:r>
        <w:t>) {</w:t>
      </w:r>
    </w:p>
    <w:p w14:paraId="73B95F26" w14:textId="77777777" w:rsidR="00951DDF" w:rsidRDefault="00951DDF" w:rsidP="00951DDF">
      <w:pPr>
        <w:pStyle w:val="Code-C"/>
      </w:pPr>
    </w:p>
    <w:p w14:paraId="298426D9" w14:textId="77777777" w:rsidR="00951DDF" w:rsidRDefault="00951DDF" w:rsidP="00951DDF">
      <w:pPr>
        <w:pStyle w:val="Code-C"/>
      </w:pPr>
      <w:r>
        <w:t xml:space="preserve">    public void </w:t>
      </w:r>
      <w:proofErr w:type="gramStart"/>
      <w:r>
        <w:t>run(</w:t>
      </w:r>
      <w:proofErr w:type="gramEnd"/>
      <w:r>
        <w:t>) {</w:t>
      </w:r>
    </w:p>
    <w:p w14:paraId="4DD317FE" w14:textId="77777777" w:rsidR="00951DDF" w:rsidRDefault="00951DDF" w:rsidP="00951DDF">
      <w:pPr>
        <w:pStyle w:val="Code-C"/>
      </w:pPr>
      <w:r>
        <w:t xml:space="preserve">        </w:t>
      </w:r>
      <w:proofErr w:type="gramStart"/>
      <w:r>
        <w:t>methodOne(</w:t>
      </w:r>
      <w:proofErr w:type="gramEnd"/>
      <w:r>
        <w:t>);</w:t>
      </w:r>
    </w:p>
    <w:p w14:paraId="364C37DA" w14:textId="77777777" w:rsidR="00951DDF" w:rsidRDefault="00951DDF" w:rsidP="00951DDF">
      <w:pPr>
        <w:pStyle w:val="Code-C"/>
      </w:pPr>
      <w:r>
        <w:t xml:space="preserve">    }</w:t>
      </w:r>
    </w:p>
    <w:p w14:paraId="2507721A" w14:textId="77777777" w:rsidR="00951DDF" w:rsidRDefault="00951DDF" w:rsidP="00951DDF">
      <w:pPr>
        <w:pStyle w:val="Code-C"/>
      </w:pPr>
    </w:p>
    <w:p w14:paraId="29B102FF" w14:textId="77777777" w:rsidR="00951DDF" w:rsidRDefault="00951DDF" w:rsidP="00951DDF">
      <w:pPr>
        <w:pStyle w:val="Code-C"/>
      </w:pPr>
      <w:r>
        <w:t xml:space="preserve">    public void </w:t>
      </w:r>
      <w:proofErr w:type="gramStart"/>
      <w:r>
        <w:t>methodOne(</w:t>
      </w:r>
      <w:proofErr w:type="gramEnd"/>
      <w:r>
        <w:t>) {</w:t>
      </w:r>
    </w:p>
    <w:p w14:paraId="06CCC948" w14:textId="77777777" w:rsidR="00951DDF" w:rsidRDefault="00951DDF" w:rsidP="00951DDF">
      <w:pPr>
        <w:pStyle w:val="Code-C"/>
      </w:pPr>
      <w:r>
        <w:t xml:space="preserve">        int localVariable1 = 45;</w:t>
      </w:r>
    </w:p>
    <w:p w14:paraId="79527E0F" w14:textId="77777777" w:rsidR="00951DDF" w:rsidRDefault="00951DDF" w:rsidP="00951DDF">
      <w:pPr>
        <w:pStyle w:val="Code-C"/>
      </w:pPr>
    </w:p>
    <w:p w14:paraId="6CBAFA69" w14:textId="77777777" w:rsidR="00951DDF" w:rsidRDefault="00951DDF" w:rsidP="00951DDF">
      <w:pPr>
        <w:pStyle w:val="Code-C"/>
      </w:pPr>
      <w:r>
        <w:t xml:space="preserve">        MySharedObject localVariable2 =</w:t>
      </w:r>
    </w:p>
    <w:p w14:paraId="5C257CD0" w14:textId="77777777" w:rsidR="00951DDF" w:rsidRDefault="00951DDF" w:rsidP="00951DDF">
      <w:pPr>
        <w:pStyle w:val="Code-C"/>
      </w:pPr>
      <w:r>
        <w:t xml:space="preserve">            MySharedObject.sharedInstance;</w:t>
      </w:r>
    </w:p>
    <w:p w14:paraId="25321C58" w14:textId="77777777" w:rsidR="00951DDF" w:rsidRDefault="00951DDF" w:rsidP="00951DDF">
      <w:pPr>
        <w:pStyle w:val="Code-C"/>
      </w:pPr>
    </w:p>
    <w:p w14:paraId="0E761B36" w14:textId="77777777" w:rsidR="00951DDF" w:rsidRDefault="00951DDF" w:rsidP="00951DDF">
      <w:pPr>
        <w:pStyle w:val="Code-C"/>
      </w:pPr>
      <w:r>
        <w:t xml:space="preserve">        //... do more with local variables.</w:t>
      </w:r>
    </w:p>
    <w:p w14:paraId="63FEA5C8" w14:textId="77777777" w:rsidR="00951DDF" w:rsidRDefault="00951DDF" w:rsidP="00951DDF">
      <w:pPr>
        <w:pStyle w:val="Code-C"/>
      </w:pPr>
    </w:p>
    <w:p w14:paraId="3B2AC837" w14:textId="77777777" w:rsidR="00951DDF" w:rsidRDefault="00951DDF" w:rsidP="00951DDF">
      <w:pPr>
        <w:pStyle w:val="Code-C"/>
      </w:pPr>
      <w:r>
        <w:t xml:space="preserve">        </w:t>
      </w:r>
      <w:proofErr w:type="gramStart"/>
      <w:r>
        <w:t>methodTwo(</w:t>
      </w:r>
      <w:proofErr w:type="gramEnd"/>
      <w:r>
        <w:t>);</w:t>
      </w:r>
    </w:p>
    <w:p w14:paraId="734FC8A9" w14:textId="77777777" w:rsidR="00951DDF" w:rsidRDefault="00951DDF" w:rsidP="00951DDF">
      <w:pPr>
        <w:pStyle w:val="Code-C"/>
      </w:pPr>
      <w:r>
        <w:t xml:space="preserve">    }</w:t>
      </w:r>
    </w:p>
    <w:p w14:paraId="56D1DDB3" w14:textId="77777777" w:rsidR="00951DDF" w:rsidRDefault="00951DDF" w:rsidP="00951DDF">
      <w:pPr>
        <w:pStyle w:val="Code-C"/>
      </w:pPr>
    </w:p>
    <w:p w14:paraId="4C3301DB" w14:textId="77777777" w:rsidR="00951DDF" w:rsidRDefault="00951DDF" w:rsidP="00951DDF">
      <w:pPr>
        <w:pStyle w:val="Code-C"/>
      </w:pPr>
      <w:r>
        <w:t xml:space="preserve">    public void </w:t>
      </w:r>
      <w:proofErr w:type="gramStart"/>
      <w:r>
        <w:t>methodTwo(</w:t>
      </w:r>
      <w:proofErr w:type="gramEnd"/>
      <w:r>
        <w:t>) {</w:t>
      </w:r>
    </w:p>
    <w:p w14:paraId="5BDB02A0" w14:textId="77777777" w:rsidR="00951DDF" w:rsidRDefault="00951DDF" w:rsidP="00951DDF">
      <w:pPr>
        <w:pStyle w:val="Code-C"/>
      </w:pPr>
      <w:r>
        <w:t xml:space="preserve">        Integer localVariable1 = new </w:t>
      </w:r>
      <w:proofErr w:type="gramStart"/>
      <w:r>
        <w:t>Integer(</w:t>
      </w:r>
      <w:proofErr w:type="gramEnd"/>
      <w:r>
        <w:t>99);</w:t>
      </w:r>
    </w:p>
    <w:p w14:paraId="7C00ACAE" w14:textId="77777777" w:rsidR="00951DDF" w:rsidRDefault="00951DDF" w:rsidP="00951DDF">
      <w:pPr>
        <w:pStyle w:val="Code-C"/>
      </w:pPr>
    </w:p>
    <w:p w14:paraId="40ED9961" w14:textId="77777777" w:rsidR="00951DDF" w:rsidRDefault="00951DDF" w:rsidP="00951DDF">
      <w:pPr>
        <w:pStyle w:val="Code-C"/>
      </w:pPr>
      <w:r>
        <w:t xml:space="preserve">        //... do more with local variable.</w:t>
      </w:r>
    </w:p>
    <w:p w14:paraId="7621F5FA" w14:textId="77777777" w:rsidR="00951DDF" w:rsidRDefault="00951DDF" w:rsidP="00951DDF">
      <w:pPr>
        <w:pStyle w:val="Code-C"/>
      </w:pPr>
      <w:r>
        <w:t xml:space="preserve">    }</w:t>
      </w:r>
    </w:p>
    <w:p w14:paraId="0FE66C90" w14:textId="77777777" w:rsidR="00951DDF" w:rsidRDefault="00951DDF" w:rsidP="00951DDF">
      <w:pPr>
        <w:pStyle w:val="Code-C"/>
      </w:pPr>
      <w:r>
        <w:t>}</w:t>
      </w:r>
    </w:p>
    <w:p w14:paraId="15DF83CB" w14:textId="77777777" w:rsidR="00951DDF" w:rsidRDefault="00951DDF" w:rsidP="00951DDF">
      <w:pPr>
        <w:pStyle w:val="Code-C"/>
      </w:pPr>
    </w:p>
    <w:p w14:paraId="3ACFAE0E" w14:textId="77777777" w:rsidR="00951DDF" w:rsidRDefault="00951DDF" w:rsidP="00951DDF">
      <w:pPr>
        <w:pStyle w:val="Code-C"/>
      </w:pPr>
    </w:p>
    <w:p w14:paraId="4C55287A" w14:textId="77777777" w:rsidR="00951DDF" w:rsidRDefault="00951DDF" w:rsidP="00951DDF">
      <w:pPr>
        <w:pStyle w:val="Code-C"/>
      </w:pPr>
      <w:r>
        <w:t>public class MySharedObject {</w:t>
      </w:r>
    </w:p>
    <w:p w14:paraId="79FE9E8B" w14:textId="77777777" w:rsidR="00951DDF" w:rsidRDefault="00951DDF" w:rsidP="00951DDF">
      <w:pPr>
        <w:pStyle w:val="Code-C"/>
      </w:pPr>
    </w:p>
    <w:p w14:paraId="38152C9D" w14:textId="77777777" w:rsidR="00951DDF" w:rsidRDefault="00951DDF" w:rsidP="00951DDF">
      <w:pPr>
        <w:pStyle w:val="Code-C"/>
      </w:pPr>
      <w:r>
        <w:t xml:space="preserve">    //static variable pointing to instance of MySharedObject</w:t>
      </w:r>
    </w:p>
    <w:p w14:paraId="1F5D4F17" w14:textId="77777777" w:rsidR="00951DDF" w:rsidRDefault="00951DDF" w:rsidP="00951DDF">
      <w:pPr>
        <w:pStyle w:val="Code-C"/>
      </w:pPr>
    </w:p>
    <w:p w14:paraId="59AFE6D7" w14:textId="77777777" w:rsidR="00951DDF" w:rsidRDefault="00951DDF" w:rsidP="00951DDF">
      <w:pPr>
        <w:pStyle w:val="Code-C"/>
      </w:pPr>
      <w:r>
        <w:t xml:space="preserve">    public static final MySharedObject sharedInstance =</w:t>
      </w:r>
    </w:p>
    <w:p w14:paraId="4C37BCDE" w14:textId="77777777" w:rsidR="00951DDF" w:rsidRDefault="00951DDF" w:rsidP="00951DDF">
      <w:pPr>
        <w:pStyle w:val="Code-C"/>
      </w:pPr>
      <w:r>
        <w:t xml:space="preserve">        new </w:t>
      </w:r>
      <w:proofErr w:type="gramStart"/>
      <w:r>
        <w:t>MySharedObject(</w:t>
      </w:r>
      <w:proofErr w:type="gramEnd"/>
      <w:r>
        <w:t>);</w:t>
      </w:r>
    </w:p>
    <w:p w14:paraId="115566AB" w14:textId="77777777" w:rsidR="00951DDF" w:rsidRDefault="00951DDF" w:rsidP="00951DDF">
      <w:pPr>
        <w:pStyle w:val="Code-C"/>
      </w:pPr>
    </w:p>
    <w:p w14:paraId="145075AE" w14:textId="77777777" w:rsidR="00951DDF" w:rsidRDefault="00951DDF" w:rsidP="00951DDF">
      <w:pPr>
        <w:pStyle w:val="Code-C"/>
      </w:pPr>
    </w:p>
    <w:p w14:paraId="6DBF5998" w14:textId="77777777" w:rsidR="00951DDF" w:rsidRDefault="00951DDF" w:rsidP="00951DDF">
      <w:pPr>
        <w:pStyle w:val="Code-C"/>
      </w:pPr>
      <w:r>
        <w:t xml:space="preserve">    //member variables pointing to two objects on the heap</w:t>
      </w:r>
    </w:p>
    <w:p w14:paraId="60DCFDB3" w14:textId="77777777" w:rsidR="00951DDF" w:rsidRDefault="00951DDF" w:rsidP="00951DDF">
      <w:pPr>
        <w:pStyle w:val="Code-C"/>
      </w:pPr>
    </w:p>
    <w:p w14:paraId="18FDA202" w14:textId="77777777" w:rsidR="00951DDF" w:rsidRDefault="00951DDF" w:rsidP="00951DDF">
      <w:pPr>
        <w:pStyle w:val="Code-C"/>
      </w:pPr>
      <w:r>
        <w:t xml:space="preserve">    public Integer object2 = new </w:t>
      </w:r>
      <w:proofErr w:type="gramStart"/>
      <w:r>
        <w:t>Integer(</w:t>
      </w:r>
      <w:proofErr w:type="gramEnd"/>
      <w:r>
        <w:t>22);</w:t>
      </w:r>
    </w:p>
    <w:p w14:paraId="553CE25E" w14:textId="77777777" w:rsidR="00951DDF" w:rsidRDefault="00951DDF" w:rsidP="00951DDF">
      <w:pPr>
        <w:pStyle w:val="Code-C"/>
      </w:pPr>
      <w:r>
        <w:t xml:space="preserve">    public Integer object4 = new </w:t>
      </w:r>
      <w:proofErr w:type="gramStart"/>
      <w:r>
        <w:t>Integer(</w:t>
      </w:r>
      <w:proofErr w:type="gramEnd"/>
      <w:r>
        <w:t>44);</w:t>
      </w:r>
    </w:p>
    <w:p w14:paraId="1BC52078" w14:textId="77777777" w:rsidR="00951DDF" w:rsidRDefault="00951DDF" w:rsidP="00951DDF">
      <w:pPr>
        <w:pStyle w:val="Code-C"/>
      </w:pPr>
    </w:p>
    <w:p w14:paraId="747B59C8" w14:textId="77777777" w:rsidR="00951DDF" w:rsidRDefault="00951DDF" w:rsidP="00951DDF">
      <w:pPr>
        <w:pStyle w:val="Code-C"/>
      </w:pPr>
      <w:r>
        <w:t xml:space="preserve">    public long member1 = 12345;</w:t>
      </w:r>
    </w:p>
    <w:p w14:paraId="3B3044B8" w14:textId="77777777" w:rsidR="00951DDF" w:rsidRDefault="00951DDF" w:rsidP="00951DDF">
      <w:pPr>
        <w:pStyle w:val="Code-C"/>
      </w:pPr>
      <w:r>
        <w:t xml:space="preserve">    public long member1 = 67890;</w:t>
      </w:r>
    </w:p>
    <w:p w14:paraId="59716FD6" w14:textId="45C91272" w:rsidR="00951DDF" w:rsidRDefault="00951DDF" w:rsidP="00951DDF">
      <w:pPr>
        <w:pStyle w:val="Code-C"/>
      </w:pPr>
      <w:r>
        <w:t>}</w:t>
      </w:r>
    </w:p>
    <w:p w14:paraId="47FCA30F" w14:textId="6BBAE08C" w:rsidR="00951DDF" w:rsidRDefault="00951DDF" w:rsidP="003268EF">
      <w:pPr>
        <w:pStyle w:val="ListParagraph"/>
        <w:numPr>
          <w:ilvl w:val="0"/>
          <w:numId w:val="14"/>
        </w:numPr>
        <w:ind w:firstLineChars="0"/>
      </w:pPr>
      <w:r>
        <w:rPr>
          <w:rFonts w:hint="eastAsia"/>
        </w:rPr>
        <w:t>如果两个线程同时执行</w:t>
      </w:r>
      <w:r>
        <w:t>run()方法，就会出现上图所示的情景。run()方法调用methodOne()方法，methodOne()调用methodTwo()方法。</w:t>
      </w:r>
    </w:p>
    <w:p w14:paraId="53E319B8" w14:textId="10E72E79" w:rsidR="00951DDF" w:rsidRPr="00951DDF" w:rsidRDefault="00951DDF" w:rsidP="003268EF">
      <w:pPr>
        <w:pStyle w:val="ListParagraph"/>
        <w:numPr>
          <w:ilvl w:val="0"/>
          <w:numId w:val="14"/>
        </w:numPr>
        <w:ind w:firstLineChars="0"/>
      </w:pPr>
      <w:r>
        <w:t>methodOne()声明了一个原始类型的本地变量和一个引用类型的本地变量。</w:t>
      </w:r>
    </w:p>
    <w:p w14:paraId="265FCB39" w14:textId="498D5F4A" w:rsidR="00951DDF" w:rsidRDefault="00951DDF" w:rsidP="003268EF">
      <w:pPr>
        <w:pStyle w:val="ListParagraph"/>
        <w:numPr>
          <w:ilvl w:val="0"/>
          <w:numId w:val="14"/>
        </w:numPr>
        <w:ind w:firstLineChars="0"/>
      </w:pPr>
      <w:r>
        <w:rPr>
          <w:rFonts w:hint="eastAsia"/>
        </w:rPr>
        <w:t>每个线程执行</w:t>
      </w:r>
      <w:r>
        <w:t>methodOne()都会在它们对应的线程</w:t>
      </w:r>
      <w:proofErr w:type="gramStart"/>
      <w:r>
        <w:t>栈</w:t>
      </w:r>
      <w:proofErr w:type="gramEnd"/>
      <w:r>
        <w:t>上创建localVariable1和localVariable2的私有拷贝。localVariable1变量彼此完全独立，仅“生活”在每个线程的线程</w:t>
      </w:r>
      <w:proofErr w:type="gramStart"/>
      <w:r>
        <w:t>栈</w:t>
      </w:r>
      <w:proofErr w:type="gramEnd"/>
      <w:r>
        <w:t>上。一个线程看不到另一个线程对它的localVariable1私有拷贝做出的修改。</w:t>
      </w:r>
    </w:p>
    <w:p w14:paraId="6AB8475A" w14:textId="1EE5A368" w:rsidR="00951DDF" w:rsidRDefault="00951DDF" w:rsidP="003268EF">
      <w:pPr>
        <w:pStyle w:val="ListParagraph"/>
        <w:numPr>
          <w:ilvl w:val="0"/>
          <w:numId w:val="14"/>
        </w:numPr>
        <w:ind w:firstLineChars="0"/>
      </w:pPr>
      <w:r>
        <w:rPr>
          <w:rFonts w:hint="eastAsia"/>
        </w:rPr>
        <w:t>每个线程执行</w:t>
      </w:r>
      <w:r>
        <w:t>methodOne()时也将会创建它们各自的localVariable2拷贝。然而，两个localVariable2的不同拷贝都指向堆上的同一个对象。代码中通过一个静态变量设置localVariable2指向一个对象引用。仅存在一个静态变量的一份拷贝，这份拷贝存放在堆上。因此，localVariable2的两份拷贝都指向由MySharedObject指向的静态变量的同一个实例。MySharedObject实例也存放在堆上。它对应于上图中的Object3。</w:t>
      </w:r>
    </w:p>
    <w:p w14:paraId="30D8852B" w14:textId="443311F2" w:rsidR="00951DDF" w:rsidRDefault="00951DDF" w:rsidP="003268EF">
      <w:pPr>
        <w:pStyle w:val="ListParagraph"/>
        <w:numPr>
          <w:ilvl w:val="0"/>
          <w:numId w:val="14"/>
        </w:numPr>
        <w:ind w:firstLineChars="0"/>
      </w:pPr>
      <w:r>
        <w:rPr>
          <w:rFonts w:hint="eastAsia"/>
        </w:rPr>
        <w:t>注意，</w:t>
      </w:r>
      <w:r>
        <w:t>MySharedObject类也包含两个成员变量。这些成员变量随着这个对象存放在堆上。这两个成员变量指向另外两个Integer对象。这些Integer对象对应于上图中的Object2和Object4.</w:t>
      </w:r>
    </w:p>
    <w:p w14:paraId="3DCD4888" w14:textId="310612B3" w:rsidR="00951DDF" w:rsidRDefault="00951DDF" w:rsidP="003268EF">
      <w:pPr>
        <w:pStyle w:val="ListParagraph"/>
        <w:numPr>
          <w:ilvl w:val="0"/>
          <w:numId w:val="14"/>
        </w:numPr>
        <w:ind w:firstLineChars="0"/>
      </w:pPr>
      <w:r>
        <w:rPr>
          <w:rFonts w:hint="eastAsia"/>
        </w:rPr>
        <w:t>注意，</w:t>
      </w:r>
      <w:r>
        <w:t>methodTwo()创建一个名为localVariable的本地变量。这个成员变量是一个指向一个Integer对象的对象引用。这个方法设置localVariable1引用指向一个新的Integer实例。在执行methodTwo方法时，localVariable1引用将会在每个线程中存放一份拷贝。这两个Integer对象实例化将会被存储堆上，但是每次执行这个方法时，这个方法都会创建一个新的Integer对象，两个线程执行这个方法将会创建两个不同的Integer实例。methodTwo方法创建的Integer对象对应于上图中的Object1和Object5。</w:t>
      </w:r>
    </w:p>
    <w:p w14:paraId="0649C6B1" w14:textId="07645636" w:rsidR="00951DDF" w:rsidRDefault="00951DDF" w:rsidP="003268EF">
      <w:pPr>
        <w:pStyle w:val="ListParagraph"/>
        <w:numPr>
          <w:ilvl w:val="0"/>
          <w:numId w:val="14"/>
        </w:numPr>
        <w:ind w:firstLineChars="0"/>
      </w:pPr>
      <w:r>
        <w:rPr>
          <w:rFonts w:hint="eastAsia"/>
        </w:rPr>
        <w:t>还有一点，</w:t>
      </w:r>
      <w:r>
        <w:t>MySharedObject类中的两个long类型的成员变量是原始类型的。因为，这些变量是成员变量，所以它们</w:t>
      </w:r>
      <w:proofErr w:type="gramStart"/>
      <w:r>
        <w:t>任然随着</w:t>
      </w:r>
      <w:proofErr w:type="gramEnd"/>
      <w:r>
        <w:t>该对象存放在堆上，仅有本地变量存放在线程</w:t>
      </w:r>
      <w:proofErr w:type="gramStart"/>
      <w:r>
        <w:t>栈</w:t>
      </w:r>
      <w:proofErr w:type="gramEnd"/>
      <w:r>
        <w:t>上。</w:t>
      </w:r>
    </w:p>
    <w:p w14:paraId="1E0D14B4" w14:textId="691D7B0C" w:rsidR="00951DDF" w:rsidRDefault="00951DDF" w:rsidP="000077E2">
      <w:pPr>
        <w:pStyle w:val="Heading2"/>
      </w:pPr>
      <w:r w:rsidRPr="00951DDF">
        <w:rPr>
          <w:rFonts w:hint="eastAsia"/>
        </w:rPr>
        <w:t>共享对象可见性</w:t>
      </w:r>
    </w:p>
    <w:p w14:paraId="006BA18F" w14:textId="5846012C" w:rsidR="000077E2" w:rsidRDefault="000077E2" w:rsidP="003268EF">
      <w:pPr>
        <w:pStyle w:val="ListParagraph"/>
        <w:numPr>
          <w:ilvl w:val="0"/>
          <w:numId w:val="15"/>
        </w:numPr>
        <w:ind w:firstLineChars="0"/>
      </w:pPr>
      <w:r>
        <w:rPr>
          <w:rFonts w:hint="eastAsia"/>
        </w:rPr>
        <w:t>如果两个或者更多的线程在没有正确的使用</w:t>
      </w:r>
      <w:r>
        <w:t>volatile声明或者同步的情况下共享一个对象，一个线程更新这个共享对象可能对其它线程来说是不接见的。</w:t>
      </w:r>
    </w:p>
    <w:p w14:paraId="71688607" w14:textId="25936710" w:rsidR="000077E2" w:rsidRDefault="000077E2" w:rsidP="003268EF">
      <w:pPr>
        <w:pStyle w:val="ListParagraph"/>
        <w:numPr>
          <w:ilvl w:val="0"/>
          <w:numId w:val="15"/>
        </w:numPr>
        <w:ind w:firstLineChars="0"/>
      </w:pPr>
      <w:r>
        <w:rPr>
          <w:rFonts w:hint="eastAsia"/>
        </w:rPr>
        <w:t>共享对象被初始化在主存中。跑在</w:t>
      </w:r>
      <w:r>
        <w:t>CPU上的一个线程将这个共享对象读到CPU缓存中。然后修改了这个对象。只要CPU缓存没有被刷新会主存，对象修改后的版本对跑在其它CPU上的线程都是不可见的。这种方式可能导致每个线程拥有这个共享对象的私有拷贝，每个拷贝停留在不同的CPU缓存中。</w:t>
      </w:r>
    </w:p>
    <w:p w14:paraId="2B065D4B" w14:textId="00A66EDA" w:rsidR="000077E2" w:rsidRDefault="000077E2" w:rsidP="000077E2">
      <w:r>
        <w:rPr>
          <w:rFonts w:hint="eastAsia"/>
        </w:rPr>
        <w:t>下图示意了这种情形。跑在左边</w:t>
      </w:r>
      <w:r>
        <w:t>CPU的线程拷贝这个共享对象到它的CPU缓存中，然后将count变量的</w:t>
      </w:r>
      <w:proofErr w:type="gramStart"/>
      <w:r>
        <w:t>值修改</w:t>
      </w:r>
      <w:proofErr w:type="gramEnd"/>
      <w:r>
        <w:t>为2。这个修改对跑在右边CPU上的其它线程是不可见的，因为修改后的count的值还没有被</w:t>
      </w:r>
      <w:proofErr w:type="gramStart"/>
      <w:r>
        <w:t>刷新回</w:t>
      </w:r>
      <w:proofErr w:type="gramEnd"/>
      <w:r>
        <w:t>主存中去。</w:t>
      </w:r>
    </w:p>
    <w:p w14:paraId="0BF74AEF" w14:textId="345EB3D4" w:rsidR="000077E2" w:rsidRDefault="000077E2" w:rsidP="000077E2">
      <w:r>
        <w:rPr>
          <w:noProof/>
        </w:rPr>
        <w:drawing>
          <wp:inline distT="0" distB="0" distL="0" distR="0" wp14:anchorId="0A7DA0AB" wp14:editId="40FC914B">
            <wp:extent cx="2306108" cy="1744068"/>
            <wp:effectExtent l="0" t="0" r="0" b="8890"/>
            <wp:docPr id="8" name="Picture 8"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er image description he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5323" cy="1758600"/>
                    </a:xfrm>
                    <a:prstGeom prst="rect">
                      <a:avLst/>
                    </a:prstGeom>
                    <a:noFill/>
                    <a:ln>
                      <a:noFill/>
                    </a:ln>
                  </pic:spPr>
                </pic:pic>
              </a:graphicData>
            </a:graphic>
          </wp:inline>
        </w:drawing>
      </w:r>
    </w:p>
    <w:p w14:paraId="3DB82070" w14:textId="75AB35B9" w:rsidR="000077E2" w:rsidRDefault="000077E2" w:rsidP="000077E2">
      <w:r>
        <w:rPr>
          <w:rFonts w:hint="eastAsia"/>
        </w:rPr>
        <w:t>解决这个问题你可以使用</w:t>
      </w:r>
      <w:r>
        <w:t>Java中的volatile关键字。volatile关键字可以保证直接从主存中读取一个变量，如果这个变量被修改后，总是会被写回到主存中去。</w:t>
      </w:r>
    </w:p>
    <w:p w14:paraId="5BC146A5" w14:textId="77777777" w:rsidR="000077E2" w:rsidRDefault="000077E2" w:rsidP="000077E2">
      <w:pPr>
        <w:pStyle w:val="Heading2"/>
      </w:pPr>
      <w:r>
        <w:t>Race Conditions</w:t>
      </w:r>
    </w:p>
    <w:p w14:paraId="058933DC" w14:textId="4F427919" w:rsidR="000077E2" w:rsidRDefault="000077E2" w:rsidP="003268EF">
      <w:pPr>
        <w:pStyle w:val="ListParagraph"/>
        <w:numPr>
          <w:ilvl w:val="0"/>
          <w:numId w:val="16"/>
        </w:numPr>
        <w:ind w:firstLineChars="0"/>
      </w:pPr>
      <w:r>
        <w:rPr>
          <w:rFonts w:hint="eastAsia"/>
        </w:rPr>
        <w:t>如果两个或者更多的线程共享一个对象，多个线程在这个共享对象上更新变量，就有可能发生</w:t>
      </w:r>
      <w:r>
        <w:t>race conditions。</w:t>
      </w:r>
    </w:p>
    <w:p w14:paraId="73CE3534" w14:textId="66368EB4" w:rsidR="000077E2" w:rsidRDefault="000077E2" w:rsidP="003268EF">
      <w:pPr>
        <w:pStyle w:val="ListParagraph"/>
        <w:numPr>
          <w:ilvl w:val="0"/>
          <w:numId w:val="16"/>
        </w:numPr>
        <w:ind w:firstLineChars="0"/>
      </w:pPr>
      <w:r>
        <w:rPr>
          <w:rFonts w:hint="eastAsia"/>
        </w:rPr>
        <w:t>如果线程</w:t>
      </w:r>
      <w:r>
        <w:t>A读一个共享对象的变量count到它的CPU缓存中。再想象一下，线程B也做了同样的事情，但是往一个不同的CPU缓存中。现在线程A将count加1，线程B也做了同样的事情。现在count已经被增在了两个，每个CPU缓存中一次。</w:t>
      </w:r>
    </w:p>
    <w:p w14:paraId="3D5E3FBE" w14:textId="088D1719" w:rsidR="000077E2" w:rsidRPr="000077E2" w:rsidRDefault="000077E2" w:rsidP="003268EF">
      <w:pPr>
        <w:pStyle w:val="ListParagraph"/>
        <w:numPr>
          <w:ilvl w:val="0"/>
          <w:numId w:val="16"/>
        </w:numPr>
        <w:ind w:firstLineChars="0"/>
      </w:pPr>
      <w:r>
        <w:rPr>
          <w:rFonts w:hint="eastAsia"/>
        </w:rPr>
        <w:t>如果这些增加操作被顺序的执行，变量</w:t>
      </w:r>
      <w:r>
        <w:t>count应该被增加两次，然后原值+2被写回到主存中去。</w:t>
      </w:r>
    </w:p>
    <w:p w14:paraId="30258DBB" w14:textId="63C025E7" w:rsidR="000077E2" w:rsidRPr="000077E2" w:rsidRDefault="000077E2" w:rsidP="003268EF">
      <w:pPr>
        <w:pStyle w:val="ListParagraph"/>
        <w:numPr>
          <w:ilvl w:val="0"/>
          <w:numId w:val="16"/>
        </w:numPr>
        <w:ind w:firstLineChars="0"/>
      </w:pPr>
      <w:r>
        <w:rPr>
          <w:rFonts w:hint="eastAsia"/>
        </w:rPr>
        <w:t>然而，两次增加都是在没有适当的同步下并发执行的。无论是线程</w:t>
      </w:r>
      <w:r>
        <w:t>A还是线程B将count修改后的版本写回到主存中取，修改后的值仅会被原值大1，尽管增加了两次。</w:t>
      </w:r>
    </w:p>
    <w:p w14:paraId="089B4127" w14:textId="6CE269B5" w:rsidR="00951DDF" w:rsidRDefault="000077E2" w:rsidP="00951DDF">
      <w:r>
        <w:rPr>
          <w:noProof/>
        </w:rPr>
        <w:drawing>
          <wp:inline distT="0" distB="0" distL="0" distR="0" wp14:anchorId="44FE440F" wp14:editId="065FEE21">
            <wp:extent cx="2358079" cy="1627562"/>
            <wp:effectExtent l="0" t="0" r="4445" b="0"/>
            <wp:docPr id="9" name="Picture 9"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 image description he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9793" cy="1635647"/>
                    </a:xfrm>
                    <a:prstGeom prst="rect">
                      <a:avLst/>
                    </a:prstGeom>
                    <a:noFill/>
                    <a:ln>
                      <a:noFill/>
                    </a:ln>
                  </pic:spPr>
                </pic:pic>
              </a:graphicData>
            </a:graphic>
          </wp:inline>
        </w:drawing>
      </w:r>
    </w:p>
    <w:p w14:paraId="24F939E8" w14:textId="27FB959E" w:rsidR="000077E2" w:rsidRDefault="000077E2" w:rsidP="000077E2">
      <w:pPr>
        <w:ind w:firstLine="420"/>
      </w:pPr>
      <w:r w:rsidRPr="000077E2">
        <w:rPr>
          <w:rFonts w:hint="eastAsia"/>
        </w:rPr>
        <w:t>解决这个问题可以使用</w:t>
      </w:r>
      <w:r w:rsidRPr="000077E2">
        <w:rPr>
          <w:b/>
        </w:rPr>
        <w:t>Java同步块</w:t>
      </w:r>
      <w:r w:rsidRPr="000077E2">
        <w:t>。一个同步块可以保证在同一时刻仅有一个线程可以进入代码的临界区。同步块还可以保证代码块中所有被访问的变量将会从主存中读入，当线程退出同步代码块时，所有被更新的变量都会被</w:t>
      </w:r>
      <w:proofErr w:type="gramStart"/>
      <w:r w:rsidRPr="000077E2">
        <w:t>刷新回</w:t>
      </w:r>
      <w:proofErr w:type="gramEnd"/>
      <w:r w:rsidRPr="000077E2">
        <w:t>主存中去，不管这个变量是否被声明为volatile。</w:t>
      </w:r>
    </w:p>
    <w:p w14:paraId="1866F707" w14:textId="66123AC3" w:rsidR="000077E2" w:rsidRDefault="000077E2" w:rsidP="003D0078">
      <w:pPr>
        <w:pStyle w:val="Heading2"/>
      </w:pPr>
      <w:r>
        <w:rPr>
          <w:rFonts w:hint="eastAsia"/>
        </w:rPr>
        <w:t>J</w:t>
      </w:r>
      <w:r>
        <w:t>ava</w:t>
      </w:r>
      <w:r>
        <w:rPr>
          <w:rFonts w:hint="eastAsia"/>
        </w:rPr>
        <w:t>同步块</w:t>
      </w:r>
    </w:p>
    <w:p w14:paraId="2C9F403A" w14:textId="23B5E67E" w:rsidR="003D0078" w:rsidRDefault="003D0078" w:rsidP="003D0078">
      <w:pPr>
        <w:pStyle w:val="Heading3"/>
      </w:pPr>
      <w:r>
        <w:t>Java 同步关键字（synchronized）</w:t>
      </w:r>
    </w:p>
    <w:p w14:paraId="7E8BEC8A" w14:textId="19AD35EE" w:rsidR="003D0078" w:rsidRDefault="003D0078" w:rsidP="003D0078">
      <w:pPr>
        <w:ind w:firstLine="420"/>
      </w:pPr>
      <w:r>
        <w:t>Java中的同步块用synchronized标记。同步块在Java中是同步在某个对象上。所有同步在一个对象上的同步块在同时只能被一个线程进入并执行操作。所有其他等待进入该同步块的线程将被阻塞，直到执行该同步块中的线程退出。</w:t>
      </w:r>
    </w:p>
    <w:p w14:paraId="3222C3EC" w14:textId="1464F235" w:rsidR="003D0078" w:rsidRDefault="003D0078" w:rsidP="003D0078">
      <w:r>
        <w:rPr>
          <w:rFonts w:hint="eastAsia"/>
        </w:rPr>
        <w:t>有四种不同的同步块：</w:t>
      </w:r>
    </w:p>
    <w:p w14:paraId="7AC30B33" w14:textId="77777777" w:rsidR="003D0078" w:rsidRDefault="003D0078" w:rsidP="003268EF">
      <w:pPr>
        <w:pStyle w:val="ListParagraph"/>
        <w:numPr>
          <w:ilvl w:val="0"/>
          <w:numId w:val="17"/>
        </w:numPr>
        <w:ind w:firstLineChars="0"/>
      </w:pPr>
      <w:r>
        <w:rPr>
          <w:rFonts w:hint="eastAsia"/>
        </w:rPr>
        <w:t>实例方法</w:t>
      </w:r>
    </w:p>
    <w:p w14:paraId="279194E5" w14:textId="77777777" w:rsidR="003D0078" w:rsidRDefault="003D0078" w:rsidP="003268EF">
      <w:pPr>
        <w:pStyle w:val="ListParagraph"/>
        <w:numPr>
          <w:ilvl w:val="0"/>
          <w:numId w:val="17"/>
        </w:numPr>
        <w:ind w:firstLineChars="0"/>
      </w:pPr>
      <w:r>
        <w:rPr>
          <w:rFonts w:hint="eastAsia"/>
        </w:rPr>
        <w:t>静态方法</w:t>
      </w:r>
    </w:p>
    <w:p w14:paraId="1709E84A" w14:textId="77777777" w:rsidR="003D0078" w:rsidRDefault="003D0078" w:rsidP="003268EF">
      <w:pPr>
        <w:pStyle w:val="ListParagraph"/>
        <w:numPr>
          <w:ilvl w:val="0"/>
          <w:numId w:val="17"/>
        </w:numPr>
        <w:ind w:firstLineChars="0"/>
      </w:pPr>
      <w:r>
        <w:rPr>
          <w:rFonts w:hint="eastAsia"/>
        </w:rPr>
        <w:t>实例方法中的同步块</w:t>
      </w:r>
    </w:p>
    <w:p w14:paraId="72212337" w14:textId="77777777" w:rsidR="003D0078" w:rsidRDefault="003D0078" w:rsidP="003268EF">
      <w:pPr>
        <w:pStyle w:val="ListParagraph"/>
        <w:numPr>
          <w:ilvl w:val="0"/>
          <w:numId w:val="17"/>
        </w:numPr>
        <w:ind w:firstLineChars="0"/>
      </w:pPr>
      <w:r>
        <w:rPr>
          <w:rFonts w:hint="eastAsia"/>
        </w:rPr>
        <w:t>静态方法中的同步块</w:t>
      </w:r>
    </w:p>
    <w:p w14:paraId="64654918" w14:textId="7C50E7FE" w:rsidR="003D0078" w:rsidRPr="003D0078" w:rsidRDefault="003D0078" w:rsidP="003D0078">
      <w:pPr>
        <w:rPr>
          <w:color w:val="FF0000"/>
        </w:rPr>
      </w:pPr>
      <w:r w:rsidRPr="003D0078">
        <w:rPr>
          <w:rFonts w:hint="eastAsia"/>
          <w:color w:val="FF0000"/>
        </w:rPr>
        <w:t>上述同步块都同步在不同对象上。实际需要那种</w:t>
      </w:r>
      <w:proofErr w:type="gramStart"/>
      <w:r w:rsidRPr="003D0078">
        <w:rPr>
          <w:rFonts w:hint="eastAsia"/>
          <w:color w:val="FF0000"/>
        </w:rPr>
        <w:t>同步块视具体</w:t>
      </w:r>
      <w:proofErr w:type="gramEnd"/>
      <w:r w:rsidRPr="003D0078">
        <w:rPr>
          <w:rFonts w:hint="eastAsia"/>
          <w:color w:val="FF0000"/>
        </w:rPr>
        <w:t>情况而定。</w:t>
      </w:r>
    </w:p>
    <w:p w14:paraId="508CF598" w14:textId="40649966" w:rsidR="003D0078" w:rsidRDefault="003D0078" w:rsidP="003D0078">
      <w:pPr>
        <w:pStyle w:val="Heading4"/>
      </w:pPr>
      <w:r>
        <w:rPr>
          <w:rFonts w:hint="eastAsia"/>
        </w:rPr>
        <w:t>实例方法同步</w:t>
      </w:r>
    </w:p>
    <w:p w14:paraId="5C514129" w14:textId="5B281DDB" w:rsidR="003D0078" w:rsidRDefault="003D0078" w:rsidP="003D0078">
      <w:r>
        <w:rPr>
          <w:rFonts w:hint="eastAsia"/>
        </w:rPr>
        <w:t>下面是一个同步的实例方法：</w:t>
      </w:r>
    </w:p>
    <w:p w14:paraId="0C25DD4F" w14:textId="77777777" w:rsidR="003D0078" w:rsidRDefault="003D0078" w:rsidP="003D0078">
      <w:pPr>
        <w:pStyle w:val="Code-C"/>
      </w:pPr>
      <w:r>
        <w:t xml:space="preserve">public </w:t>
      </w:r>
      <w:r w:rsidRPr="003D0078">
        <w:rPr>
          <w:b/>
        </w:rPr>
        <w:t>synchronized</w:t>
      </w:r>
      <w:r>
        <w:t xml:space="preserve"> void </w:t>
      </w:r>
      <w:proofErr w:type="gramStart"/>
      <w:r>
        <w:t>add(</w:t>
      </w:r>
      <w:proofErr w:type="gramEnd"/>
      <w:r>
        <w:t>int value){</w:t>
      </w:r>
    </w:p>
    <w:p w14:paraId="23A7CA43" w14:textId="77777777" w:rsidR="003D0078" w:rsidRDefault="003D0078" w:rsidP="003D0078">
      <w:pPr>
        <w:pStyle w:val="Code-C"/>
        <w:ind w:firstLineChars="200" w:firstLine="400"/>
      </w:pPr>
      <w:proofErr w:type="gramStart"/>
      <w:r>
        <w:t>this.count</w:t>
      </w:r>
      <w:proofErr w:type="gramEnd"/>
      <w:r>
        <w:t xml:space="preserve"> += value;</w:t>
      </w:r>
    </w:p>
    <w:p w14:paraId="1269E344" w14:textId="61B07444" w:rsidR="003D0078" w:rsidRDefault="003D0078" w:rsidP="003D0078">
      <w:pPr>
        <w:pStyle w:val="Code-C"/>
      </w:pPr>
      <w:r>
        <w:t>}</w:t>
      </w:r>
    </w:p>
    <w:p w14:paraId="3B85DE9B" w14:textId="621577EE" w:rsidR="003D0078" w:rsidRDefault="003D0078" w:rsidP="003D0078">
      <w:r>
        <w:rPr>
          <w:rFonts w:hint="eastAsia"/>
        </w:rPr>
        <w:t>注意在方法声明中同步（</w:t>
      </w:r>
      <w:r>
        <w:t>synchronized ）关键字。这告诉Java该方法是同步的。</w:t>
      </w:r>
    </w:p>
    <w:p w14:paraId="06DC01D3" w14:textId="7782B42B" w:rsidR="003D0078" w:rsidRDefault="003D0078" w:rsidP="003D0078">
      <w:pPr>
        <w:ind w:firstLine="420"/>
      </w:pPr>
      <w:r w:rsidRPr="003D0078">
        <w:rPr>
          <w:b/>
          <w:highlight w:val="yellow"/>
        </w:rPr>
        <w:t>Java实例方法同步是同步在</w:t>
      </w:r>
      <w:r w:rsidRPr="003D0078">
        <w:rPr>
          <w:b/>
          <w:color w:val="FF0000"/>
          <w:highlight w:val="yellow"/>
        </w:rPr>
        <w:t>拥有该方法的对象</w:t>
      </w:r>
      <w:r w:rsidRPr="003D0078">
        <w:rPr>
          <w:b/>
          <w:highlight w:val="yellow"/>
        </w:rPr>
        <w:t>上</w:t>
      </w:r>
      <w:r>
        <w:t>。这样，每个实例其方法同步都同步在不同的对象上，即该方法所属的实例。只有一个线程能够在实例方法同步块中运行。如果有多个实例存在，那么一个线程一次可以在一个实例同步块中执行操作。一个实例一个线程。</w:t>
      </w:r>
    </w:p>
    <w:p w14:paraId="1ADD2D2A" w14:textId="0413D6F8" w:rsidR="003D0078" w:rsidRDefault="003D0078" w:rsidP="003D0078">
      <w:pPr>
        <w:pStyle w:val="Heading4"/>
      </w:pPr>
      <w:r>
        <w:rPr>
          <w:rFonts w:hint="eastAsia"/>
        </w:rPr>
        <w:t>静态方法同步</w:t>
      </w:r>
    </w:p>
    <w:p w14:paraId="321A71CF" w14:textId="77777777" w:rsidR="003D0078" w:rsidRDefault="003D0078" w:rsidP="003D0078">
      <w:r>
        <w:rPr>
          <w:rFonts w:hint="eastAsia"/>
        </w:rPr>
        <w:t>静态方法同步和实例方法同步方法一样，也使用</w:t>
      </w:r>
      <w:r>
        <w:t>synchronized 关键字。Java静态方法同步如下示例：</w:t>
      </w:r>
    </w:p>
    <w:p w14:paraId="0614B5FD" w14:textId="77777777" w:rsidR="003D0078" w:rsidRDefault="003D0078" w:rsidP="003D0078">
      <w:pPr>
        <w:pStyle w:val="Code-C"/>
      </w:pPr>
      <w:r>
        <w:t xml:space="preserve">public </w:t>
      </w:r>
      <w:r w:rsidRPr="003D0078">
        <w:rPr>
          <w:b/>
        </w:rPr>
        <w:t>static</w:t>
      </w:r>
      <w:r>
        <w:t xml:space="preserve"> </w:t>
      </w:r>
      <w:r w:rsidRPr="003D0078">
        <w:rPr>
          <w:b/>
        </w:rPr>
        <w:t>synchronized</w:t>
      </w:r>
      <w:r>
        <w:t xml:space="preserve"> void </w:t>
      </w:r>
      <w:proofErr w:type="gramStart"/>
      <w:r>
        <w:t>add(</w:t>
      </w:r>
      <w:proofErr w:type="gramEnd"/>
      <w:r>
        <w:t>int value){</w:t>
      </w:r>
    </w:p>
    <w:p w14:paraId="63964CA0" w14:textId="23CD2B7B" w:rsidR="003D0078" w:rsidRDefault="003D0078" w:rsidP="003D0078">
      <w:pPr>
        <w:pStyle w:val="Code-C"/>
      </w:pPr>
      <w:r>
        <w:t xml:space="preserve">   count += value;</w:t>
      </w:r>
    </w:p>
    <w:p w14:paraId="67560CFC" w14:textId="75381974" w:rsidR="003D0078" w:rsidRDefault="003D0078" w:rsidP="003D0078">
      <w:pPr>
        <w:pStyle w:val="Code-C"/>
      </w:pPr>
      <w:r>
        <w:t>}</w:t>
      </w:r>
    </w:p>
    <w:p w14:paraId="6B3D0453" w14:textId="77777777" w:rsidR="003D0078" w:rsidRDefault="003D0078" w:rsidP="003D0078">
      <w:pPr>
        <w:ind w:firstLine="420"/>
      </w:pPr>
      <w:r w:rsidRPr="003D0078">
        <w:rPr>
          <w:rFonts w:hint="eastAsia"/>
          <w:b/>
          <w:highlight w:val="yellow"/>
        </w:rPr>
        <w:t>静态方法的同步是指</w:t>
      </w:r>
      <w:r w:rsidRPr="003D0078">
        <w:rPr>
          <w:rFonts w:hint="eastAsia"/>
          <w:b/>
          <w:color w:val="FF0000"/>
          <w:highlight w:val="yellow"/>
        </w:rPr>
        <w:t>同步在该方法所在的</w:t>
      </w:r>
      <w:proofErr w:type="gramStart"/>
      <w:r w:rsidRPr="003D0078">
        <w:rPr>
          <w:rFonts w:hint="eastAsia"/>
          <w:b/>
          <w:color w:val="FF0000"/>
          <w:sz w:val="32"/>
          <w:highlight w:val="yellow"/>
        </w:rPr>
        <w:t>类对象</w:t>
      </w:r>
      <w:proofErr w:type="gramEnd"/>
      <w:r w:rsidRPr="003D0078">
        <w:rPr>
          <w:rFonts w:hint="eastAsia"/>
          <w:b/>
          <w:highlight w:val="yellow"/>
        </w:rPr>
        <w:t>上</w:t>
      </w:r>
      <w:r>
        <w:rPr>
          <w:rFonts w:hint="eastAsia"/>
        </w:rPr>
        <w:t>。因为在</w:t>
      </w:r>
      <w:r>
        <w:t>Java虚拟机中一个类只能对应一个类对象，所以同时只允许一个线程执行同一个类中的静态同步方法。</w:t>
      </w:r>
    </w:p>
    <w:p w14:paraId="23523024" w14:textId="4C883155" w:rsidR="003D0078" w:rsidRPr="003D0078" w:rsidRDefault="003D0078" w:rsidP="003D0078">
      <w:pPr>
        <w:ind w:firstLine="420"/>
      </w:pPr>
      <w:r>
        <w:rPr>
          <w:rFonts w:hint="eastAsia"/>
        </w:rPr>
        <w:t>对于</w:t>
      </w:r>
      <w:proofErr w:type="gramStart"/>
      <w:r>
        <w:rPr>
          <w:rFonts w:hint="eastAsia"/>
        </w:rPr>
        <w:t>不</w:t>
      </w:r>
      <w:proofErr w:type="gramEnd"/>
      <w:r>
        <w:rPr>
          <w:rFonts w:hint="eastAsia"/>
        </w:rPr>
        <w:t>同类中的静态同步方法，一个线程可以执行每个类中的静态同步方法而无需等待。不管类中的那个静态同步方法被调用，一个类只能由一个线程同时执行。</w:t>
      </w:r>
    </w:p>
    <w:p w14:paraId="230D918C" w14:textId="77777777" w:rsidR="003D0078" w:rsidRDefault="003D0078" w:rsidP="003D0078">
      <w:pPr>
        <w:pStyle w:val="Heading4"/>
      </w:pPr>
      <w:r>
        <w:rPr>
          <w:rFonts w:hint="eastAsia"/>
        </w:rPr>
        <w:t>实例方法中的同步块</w:t>
      </w:r>
    </w:p>
    <w:p w14:paraId="5A9571BD" w14:textId="77777777" w:rsidR="003D0078" w:rsidRDefault="003D0078" w:rsidP="003D0078"/>
    <w:p w14:paraId="58EF6EB4" w14:textId="163C4913" w:rsidR="003D0078" w:rsidRDefault="003D0078" w:rsidP="003D0078">
      <w:r>
        <w:rPr>
          <w:rFonts w:hint="eastAsia"/>
        </w:rPr>
        <w:t>有时你不需要同步整个方法，而是同步方法中的一部分。</w:t>
      </w:r>
      <w:r>
        <w:t>Java可以对方法的一部分进行同步。</w:t>
      </w:r>
    </w:p>
    <w:p w14:paraId="7476E0E7" w14:textId="77777777" w:rsidR="003D0078" w:rsidRDefault="003D0078" w:rsidP="003D0078">
      <w:r>
        <w:rPr>
          <w:rFonts w:hint="eastAsia"/>
        </w:rPr>
        <w:t>在非同步的</w:t>
      </w:r>
      <w:r>
        <w:t>Java方法中的同步块的例子如下所示：</w:t>
      </w:r>
    </w:p>
    <w:p w14:paraId="4A1DD2E3" w14:textId="0A3C01ED" w:rsidR="003D0078" w:rsidRPr="003D0078" w:rsidRDefault="003D0078" w:rsidP="003D0078">
      <w:pPr>
        <w:pStyle w:val="Code-C"/>
        <w:rPr>
          <w:rFonts w:eastAsiaTheme="minorEastAsia"/>
        </w:rPr>
      </w:pPr>
      <w:r>
        <w:t xml:space="preserve">public void </w:t>
      </w:r>
      <w:proofErr w:type="gramStart"/>
      <w:r>
        <w:t>add(</w:t>
      </w:r>
      <w:proofErr w:type="gramEnd"/>
      <w:r>
        <w:t>int value){</w:t>
      </w:r>
    </w:p>
    <w:p w14:paraId="7530315E" w14:textId="77777777" w:rsidR="003D0078" w:rsidRDefault="003D0078" w:rsidP="003D0078">
      <w:pPr>
        <w:pStyle w:val="Code-C"/>
      </w:pPr>
      <w:r>
        <w:t xml:space="preserve">    </w:t>
      </w:r>
      <w:r w:rsidRPr="003D0078">
        <w:rPr>
          <w:b/>
        </w:rPr>
        <w:t>synchronized</w:t>
      </w:r>
      <w:r>
        <w:t>(this</w:t>
      </w:r>
      <w:proofErr w:type="gramStart"/>
      <w:r>
        <w:t>){</w:t>
      </w:r>
      <w:proofErr w:type="gramEnd"/>
    </w:p>
    <w:p w14:paraId="54E2DA5C" w14:textId="77777777" w:rsidR="003D0078" w:rsidRDefault="003D0078" w:rsidP="003D0078">
      <w:pPr>
        <w:pStyle w:val="Code-C"/>
      </w:pPr>
      <w:r>
        <w:t xml:space="preserve">       </w:t>
      </w:r>
      <w:proofErr w:type="gramStart"/>
      <w:r>
        <w:t>this.count</w:t>
      </w:r>
      <w:proofErr w:type="gramEnd"/>
      <w:r>
        <w:t xml:space="preserve"> += value;</w:t>
      </w:r>
    </w:p>
    <w:p w14:paraId="1DDFD4F7" w14:textId="77777777" w:rsidR="003D0078" w:rsidRDefault="003D0078" w:rsidP="003D0078">
      <w:pPr>
        <w:pStyle w:val="Code-C"/>
      </w:pPr>
      <w:r>
        <w:t xml:space="preserve">    }</w:t>
      </w:r>
    </w:p>
    <w:p w14:paraId="15C5A857" w14:textId="37714B2C" w:rsidR="003D0078" w:rsidRDefault="003D0078" w:rsidP="003D0078">
      <w:pPr>
        <w:pStyle w:val="Code-C"/>
      </w:pPr>
      <w:r>
        <w:t>}</w:t>
      </w:r>
    </w:p>
    <w:p w14:paraId="27827C0F" w14:textId="22BB0C7E" w:rsidR="003D0078" w:rsidRDefault="003D0078" w:rsidP="00A134B4">
      <w:pPr>
        <w:ind w:firstLine="420"/>
      </w:pPr>
      <w:r>
        <w:rPr>
          <w:rFonts w:hint="eastAsia"/>
        </w:rPr>
        <w:t>示例使用</w:t>
      </w:r>
      <w:r>
        <w:t>Java同步块构造器来标记一块代码是同步的。该代码在执行时和同步方法一样。</w:t>
      </w:r>
    </w:p>
    <w:p w14:paraId="073BD3C1" w14:textId="1AFFEDC8" w:rsidR="003D0078" w:rsidRDefault="003D0078" w:rsidP="003D0078">
      <w:r>
        <w:rPr>
          <w:rFonts w:hint="eastAsia"/>
        </w:rPr>
        <w:t>注意</w:t>
      </w:r>
      <w:r>
        <w:t>Java同步块构造器用括号将对象</w:t>
      </w:r>
      <w:proofErr w:type="gramStart"/>
      <w:r>
        <w:t>括</w:t>
      </w:r>
      <w:proofErr w:type="gramEnd"/>
      <w:r>
        <w:t>起来。在上例中，使用了“this”，即为调用add方法的实例本身。</w:t>
      </w:r>
      <w:r w:rsidRPr="00A134B4">
        <w:rPr>
          <w:b/>
        </w:rPr>
        <w:t>在同步构造器中用括号</w:t>
      </w:r>
      <w:proofErr w:type="gramStart"/>
      <w:r w:rsidRPr="00A134B4">
        <w:rPr>
          <w:b/>
        </w:rPr>
        <w:t>括</w:t>
      </w:r>
      <w:proofErr w:type="gramEnd"/>
      <w:r w:rsidRPr="00A134B4">
        <w:rPr>
          <w:b/>
        </w:rPr>
        <w:t>起来的对象叫做监视器对象</w:t>
      </w:r>
      <w:r>
        <w:t>。上述代码使用监视器对象同步，同步实例方法使用调用方法本身的实例作为监视器对象。</w:t>
      </w:r>
    </w:p>
    <w:p w14:paraId="6E7ECACC" w14:textId="11F06E93" w:rsidR="003D0078" w:rsidRPr="003D0078" w:rsidRDefault="003D0078" w:rsidP="003D0078">
      <w:r>
        <w:rPr>
          <w:rFonts w:hint="eastAsia"/>
        </w:rPr>
        <w:t>一次只有一个线程能够在同步于同一个监视器对象的</w:t>
      </w:r>
      <w:r>
        <w:t>Java方法内执行。</w:t>
      </w:r>
    </w:p>
    <w:p w14:paraId="03F136B1" w14:textId="2FF06D7C" w:rsidR="003D0078" w:rsidRDefault="003D0078" w:rsidP="003D0078">
      <w:r w:rsidRPr="00A134B4">
        <w:rPr>
          <w:rFonts w:hint="eastAsia"/>
          <w:highlight w:val="yellow"/>
        </w:rPr>
        <w:t>下面两个例子都同步他们所调用的实例对象上，因此他们在同步的执行效果上是等效的。</w:t>
      </w:r>
    </w:p>
    <w:p w14:paraId="0B53710F" w14:textId="77777777" w:rsidR="003D0078" w:rsidRDefault="003D0078" w:rsidP="003D0078">
      <w:pPr>
        <w:pStyle w:val="Code-C"/>
      </w:pPr>
      <w:r>
        <w:t>public class MyClass {</w:t>
      </w:r>
    </w:p>
    <w:p w14:paraId="1B251548" w14:textId="77777777" w:rsidR="003D0078" w:rsidRDefault="003D0078" w:rsidP="003D0078">
      <w:pPr>
        <w:pStyle w:val="Code-C"/>
      </w:pPr>
    </w:p>
    <w:p w14:paraId="78AE33E9" w14:textId="77777777" w:rsidR="003D0078" w:rsidRDefault="003D0078" w:rsidP="003D0078">
      <w:pPr>
        <w:pStyle w:val="Code-C"/>
      </w:pPr>
      <w:r>
        <w:t xml:space="preserve">   public </w:t>
      </w:r>
      <w:r w:rsidRPr="00A134B4">
        <w:rPr>
          <w:b/>
        </w:rPr>
        <w:t>synchronized</w:t>
      </w:r>
      <w:r>
        <w:t xml:space="preserve"> void log1(String msg1, String msg</w:t>
      </w:r>
      <w:proofErr w:type="gramStart"/>
      <w:r>
        <w:t>2){</w:t>
      </w:r>
      <w:proofErr w:type="gramEnd"/>
    </w:p>
    <w:p w14:paraId="4E0A59CB" w14:textId="77777777" w:rsidR="003D0078" w:rsidRDefault="003D0078" w:rsidP="003D0078">
      <w:pPr>
        <w:pStyle w:val="Code-C"/>
      </w:pPr>
      <w:r>
        <w:t xml:space="preserve">      </w:t>
      </w:r>
      <w:proofErr w:type="gramStart"/>
      <w:r>
        <w:t>log.writeln</w:t>
      </w:r>
      <w:proofErr w:type="gramEnd"/>
      <w:r>
        <w:t>(msg1);</w:t>
      </w:r>
    </w:p>
    <w:p w14:paraId="7E23AD2A" w14:textId="77777777" w:rsidR="003D0078" w:rsidRDefault="003D0078" w:rsidP="003D0078">
      <w:pPr>
        <w:pStyle w:val="Code-C"/>
      </w:pPr>
      <w:r>
        <w:t xml:space="preserve">      </w:t>
      </w:r>
      <w:proofErr w:type="gramStart"/>
      <w:r>
        <w:t>log.writeln</w:t>
      </w:r>
      <w:proofErr w:type="gramEnd"/>
      <w:r>
        <w:t>(msg2);</w:t>
      </w:r>
    </w:p>
    <w:p w14:paraId="39B71E18" w14:textId="77777777" w:rsidR="003D0078" w:rsidRDefault="003D0078" w:rsidP="003D0078">
      <w:pPr>
        <w:pStyle w:val="Code-C"/>
      </w:pPr>
      <w:r>
        <w:t xml:space="preserve">   }</w:t>
      </w:r>
    </w:p>
    <w:p w14:paraId="410A3FAF" w14:textId="77777777" w:rsidR="003D0078" w:rsidRDefault="003D0078" w:rsidP="003D0078">
      <w:pPr>
        <w:pStyle w:val="Code-C"/>
      </w:pPr>
    </w:p>
    <w:p w14:paraId="4139E28F" w14:textId="77777777" w:rsidR="003D0078" w:rsidRDefault="003D0078" w:rsidP="003D0078">
      <w:pPr>
        <w:pStyle w:val="Code-C"/>
      </w:pPr>
      <w:r>
        <w:t xml:space="preserve">   public void log2(String msg1, String msg</w:t>
      </w:r>
      <w:proofErr w:type="gramStart"/>
      <w:r>
        <w:t>2){</w:t>
      </w:r>
      <w:proofErr w:type="gramEnd"/>
    </w:p>
    <w:p w14:paraId="64B55473" w14:textId="77777777" w:rsidR="003D0078" w:rsidRDefault="003D0078" w:rsidP="003D0078">
      <w:pPr>
        <w:pStyle w:val="Code-C"/>
      </w:pPr>
      <w:r>
        <w:t xml:space="preserve">      </w:t>
      </w:r>
      <w:r w:rsidRPr="00A134B4">
        <w:rPr>
          <w:b/>
        </w:rPr>
        <w:t>synchronized(this</w:t>
      </w:r>
      <w:proofErr w:type="gramStart"/>
      <w:r w:rsidRPr="00A134B4">
        <w:rPr>
          <w:b/>
        </w:rPr>
        <w:t>)</w:t>
      </w:r>
      <w:r>
        <w:t>{</w:t>
      </w:r>
      <w:proofErr w:type="gramEnd"/>
    </w:p>
    <w:p w14:paraId="1B75AB14" w14:textId="77777777" w:rsidR="003D0078" w:rsidRDefault="003D0078" w:rsidP="003D0078">
      <w:pPr>
        <w:pStyle w:val="Code-C"/>
      </w:pPr>
      <w:r>
        <w:t xml:space="preserve">         </w:t>
      </w:r>
      <w:proofErr w:type="gramStart"/>
      <w:r>
        <w:t>log.writeln</w:t>
      </w:r>
      <w:proofErr w:type="gramEnd"/>
      <w:r>
        <w:t>(msg1);</w:t>
      </w:r>
    </w:p>
    <w:p w14:paraId="0C30D5F1" w14:textId="77777777" w:rsidR="003D0078" w:rsidRDefault="003D0078" w:rsidP="003D0078">
      <w:pPr>
        <w:pStyle w:val="Code-C"/>
      </w:pPr>
      <w:r>
        <w:t xml:space="preserve">         </w:t>
      </w:r>
      <w:proofErr w:type="gramStart"/>
      <w:r>
        <w:t>log.writeln</w:t>
      </w:r>
      <w:proofErr w:type="gramEnd"/>
      <w:r>
        <w:t>(msg2);</w:t>
      </w:r>
    </w:p>
    <w:p w14:paraId="488C3074" w14:textId="77777777" w:rsidR="003D0078" w:rsidRDefault="003D0078" w:rsidP="003D0078">
      <w:pPr>
        <w:pStyle w:val="Code-C"/>
      </w:pPr>
      <w:r>
        <w:t xml:space="preserve">      }</w:t>
      </w:r>
    </w:p>
    <w:p w14:paraId="452BAAEE" w14:textId="77777777" w:rsidR="003D0078" w:rsidRDefault="003D0078" w:rsidP="003D0078">
      <w:pPr>
        <w:pStyle w:val="Code-C"/>
      </w:pPr>
      <w:r>
        <w:t xml:space="preserve">   }</w:t>
      </w:r>
    </w:p>
    <w:p w14:paraId="77C0D769" w14:textId="37494FAB" w:rsidR="003D0078" w:rsidRDefault="003D0078" w:rsidP="003D0078">
      <w:pPr>
        <w:pStyle w:val="Code-C"/>
      </w:pPr>
      <w:r>
        <w:t xml:space="preserve"> }</w:t>
      </w:r>
    </w:p>
    <w:p w14:paraId="7D1D3EE8" w14:textId="76AE3C70" w:rsidR="003D0078" w:rsidRDefault="003D0078" w:rsidP="003D0078">
      <w:r>
        <w:rPr>
          <w:rFonts w:hint="eastAsia"/>
        </w:rPr>
        <w:t>在上例中，每次只有一个线程能够在两个同步块中任意一个方法内执行</w:t>
      </w:r>
      <w:r w:rsidR="00A134B4">
        <w:rPr>
          <w:rFonts w:hint="eastAsia"/>
        </w:rPr>
        <w:t>（不允许同时访问，因为这两个是同一个监视器对象）</w:t>
      </w:r>
      <w:r>
        <w:rPr>
          <w:rFonts w:hint="eastAsia"/>
        </w:rPr>
        <w:t>。</w:t>
      </w:r>
    </w:p>
    <w:p w14:paraId="268F9155" w14:textId="3EE0F1F6" w:rsidR="003D0078" w:rsidRPr="003D0078" w:rsidRDefault="003D0078" w:rsidP="003D0078">
      <w:r>
        <w:rPr>
          <w:rFonts w:hint="eastAsia"/>
        </w:rPr>
        <w:t>如果第二个同步</w:t>
      </w:r>
      <w:proofErr w:type="gramStart"/>
      <w:r>
        <w:rPr>
          <w:rFonts w:hint="eastAsia"/>
        </w:rPr>
        <w:t>块不是</w:t>
      </w:r>
      <w:proofErr w:type="gramEnd"/>
      <w:r>
        <w:rPr>
          <w:rFonts w:hint="eastAsia"/>
        </w:rPr>
        <w:t>同步在</w:t>
      </w:r>
      <w:r>
        <w:t>this实例对象上，那么两个方法可以被线程同时执行。</w:t>
      </w:r>
    </w:p>
    <w:p w14:paraId="2F3C4C88" w14:textId="7CD32449" w:rsidR="003D0078" w:rsidRDefault="003D0078" w:rsidP="00A134B4">
      <w:pPr>
        <w:pStyle w:val="Heading4"/>
      </w:pPr>
      <w:r>
        <w:rPr>
          <w:rFonts w:hint="eastAsia"/>
        </w:rPr>
        <w:t>静态方法中的同步块</w:t>
      </w:r>
    </w:p>
    <w:p w14:paraId="31A97138" w14:textId="51849934" w:rsidR="003D0078" w:rsidRDefault="003D0078" w:rsidP="003D0078">
      <w:r>
        <w:rPr>
          <w:rFonts w:hint="eastAsia"/>
        </w:rPr>
        <w:t>和上面类似，下面是两个静态方法同步的例子。这些方法同步在该方法所属的</w:t>
      </w:r>
      <w:proofErr w:type="gramStart"/>
      <w:r>
        <w:rPr>
          <w:rFonts w:hint="eastAsia"/>
        </w:rPr>
        <w:t>类对象</w:t>
      </w:r>
      <w:proofErr w:type="gramEnd"/>
      <w:r>
        <w:rPr>
          <w:rFonts w:hint="eastAsia"/>
        </w:rPr>
        <w:t>上。</w:t>
      </w:r>
    </w:p>
    <w:p w14:paraId="345EAA5D" w14:textId="77777777" w:rsidR="00A134B4" w:rsidRDefault="00A134B4" w:rsidP="00A134B4">
      <w:pPr>
        <w:pStyle w:val="Code-C"/>
      </w:pPr>
      <w:r>
        <w:t>public class MyClass {</w:t>
      </w:r>
    </w:p>
    <w:p w14:paraId="2EBA7B71" w14:textId="77777777" w:rsidR="00A134B4" w:rsidRDefault="00A134B4" w:rsidP="00A134B4">
      <w:pPr>
        <w:pStyle w:val="Code-C"/>
      </w:pPr>
      <w:r>
        <w:t xml:space="preserve">    public static </w:t>
      </w:r>
      <w:r w:rsidRPr="00A134B4">
        <w:rPr>
          <w:b/>
        </w:rPr>
        <w:t>synchronized</w:t>
      </w:r>
      <w:r>
        <w:t xml:space="preserve"> void log1(String msg1, String msg</w:t>
      </w:r>
      <w:proofErr w:type="gramStart"/>
      <w:r>
        <w:t>2){</w:t>
      </w:r>
      <w:proofErr w:type="gramEnd"/>
    </w:p>
    <w:p w14:paraId="431E66BB" w14:textId="77777777" w:rsidR="00A134B4" w:rsidRDefault="00A134B4" w:rsidP="00A134B4">
      <w:pPr>
        <w:pStyle w:val="Code-C"/>
      </w:pPr>
      <w:r>
        <w:t xml:space="preserve">       </w:t>
      </w:r>
      <w:proofErr w:type="gramStart"/>
      <w:r>
        <w:t>log.writeln</w:t>
      </w:r>
      <w:proofErr w:type="gramEnd"/>
      <w:r>
        <w:t>(msg1);</w:t>
      </w:r>
    </w:p>
    <w:p w14:paraId="0057F51F" w14:textId="77777777" w:rsidR="00A134B4" w:rsidRDefault="00A134B4" w:rsidP="00A134B4">
      <w:pPr>
        <w:pStyle w:val="Code-C"/>
      </w:pPr>
      <w:r>
        <w:t xml:space="preserve">       </w:t>
      </w:r>
      <w:proofErr w:type="gramStart"/>
      <w:r>
        <w:t>log.writeln</w:t>
      </w:r>
      <w:proofErr w:type="gramEnd"/>
      <w:r>
        <w:t>(msg2);</w:t>
      </w:r>
    </w:p>
    <w:p w14:paraId="496349ED" w14:textId="77777777" w:rsidR="00A134B4" w:rsidRDefault="00A134B4" w:rsidP="00A134B4">
      <w:pPr>
        <w:pStyle w:val="Code-C"/>
      </w:pPr>
      <w:r>
        <w:t xml:space="preserve">    }</w:t>
      </w:r>
    </w:p>
    <w:p w14:paraId="0117F4A0" w14:textId="77777777" w:rsidR="00A134B4" w:rsidRDefault="00A134B4" w:rsidP="00A134B4">
      <w:pPr>
        <w:pStyle w:val="Code-C"/>
      </w:pPr>
    </w:p>
    <w:p w14:paraId="0F1052BA" w14:textId="77777777" w:rsidR="00A134B4" w:rsidRDefault="00A134B4" w:rsidP="00A134B4">
      <w:pPr>
        <w:pStyle w:val="Code-C"/>
      </w:pPr>
      <w:r>
        <w:t xml:space="preserve">    public static void log2(String msg1, String msg</w:t>
      </w:r>
      <w:proofErr w:type="gramStart"/>
      <w:r>
        <w:t>2){</w:t>
      </w:r>
      <w:proofErr w:type="gramEnd"/>
    </w:p>
    <w:p w14:paraId="004270AF" w14:textId="77777777" w:rsidR="00A134B4" w:rsidRDefault="00A134B4" w:rsidP="00A134B4">
      <w:pPr>
        <w:pStyle w:val="Code-C"/>
      </w:pPr>
      <w:r>
        <w:t xml:space="preserve">       </w:t>
      </w:r>
      <w:proofErr w:type="gramStart"/>
      <w:r w:rsidRPr="00A134B4">
        <w:rPr>
          <w:b/>
        </w:rPr>
        <w:t>synchronized(</w:t>
      </w:r>
      <w:proofErr w:type="gramEnd"/>
      <w:r w:rsidRPr="00A134B4">
        <w:rPr>
          <w:b/>
        </w:rPr>
        <w:t>MyClass.class)</w:t>
      </w:r>
      <w:r>
        <w:t>{</w:t>
      </w:r>
    </w:p>
    <w:p w14:paraId="0FE990A7" w14:textId="77777777" w:rsidR="00A134B4" w:rsidRDefault="00A134B4" w:rsidP="00A134B4">
      <w:pPr>
        <w:pStyle w:val="Code-C"/>
      </w:pPr>
      <w:r>
        <w:t xml:space="preserve">          </w:t>
      </w:r>
      <w:proofErr w:type="gramStart"/>
      <w:r>
        <w:t>log.writeln</w:t>
      </w:r>
      <w:proofErr w:type="gramEnd"/>
      <w:r>
        <w:t>(msg1);</w:t>
      </w:r>
    </w:p>
    <w:p w14:paraId="0E5F12CE" w14:textId="77777777" w:rsidR="00A134B4" w:rsidRDefault="00A134B4" w:rsidP="00A134B4">
      <w:pPr>
        <w:pStyle w:val="Code-C"/>
      </w:pPr>
      <w:r>
        <w:t xml:space="preserve">          </w:t>
      </w:r>
      <w:proofErr w:type="gramStart"/>
      <w:r>
        <w:t>log.writeln</w:t>
      </w:r>
      <w:proofErr w:type="gramEnd"/>
      <w:r>
        <w:t>(msg2);</w:t>
      </w:r>
    </w:p>
    <w:p w14:paraId="70610E8A" w14:textId="77777777" w:rsidR="00A134B4" w:rsidRDefault="00A134B4" w:rsidP="00A134B4">
      <w:pPr>
        <w:pStyle w:val="Code-C"/>
      </w:pPr>
      <w:r>
        <w:t xml:space="preserve">       }</w:t>
      </w:r>
    </w:p>
    <w:p w14:paraId="5677CA7F" w14:textId="77777777" w:rsidR="00A134B4" w:rsidRDefault="00A134B4" w:rsidP="00A134B4">
      <w:pPr>
        <w:pStyle w:val="Code-C"/>
      </w:pPr>
      <w:r>
        <w:t xml:space="preserve">    }</w:t>
      </w:r>
    </w:p>
    <w:p w14:paraId="1C32D75A" w14:textId="4CA05668" w:rsidR="00A134B4" w:rsidRDefault="00A134B4" w:rsidP="00A134B4">
      <w:pPr>
        <w:pStyle w:val="Code-C"/>
      </w:pPr>
      <w:r>
        <w:t xml:space="preserve">  }</w:t>
      </w:r>
    </w:p>
    <w:p w14:paraId="03F3FCA8" w14:textId="1457630D" w:rsidR="003D0078" w:rsidRDefault="003D0078" w:rsidP="003D0078">
      <w:r>
        <w:rPr>
          <w:rFonts w:hint="eastAsia"/>
        </w:rPr>
        <w:t>这两个方法不允许同时被线程访问</w:t>
      </w:r>
      <w:r w:rsidR="00A134B4">
        <w:rPr>
          <w:rFonts w:hint="eastAsia"/>
        </w:rPr>
        <w:t>（因为这两个方法用的是同一个监视器对象）</w:t>
      </w:r>
      <w:r>
        <w:rPr>
          <w:rFonts w:hint="eastAsia"/>
        </w:rPr>
        <w:t>。</w:t>
      </w:r>
    </w:p>
    <w:p w14:paraId="24AA8EFE" w14:textId="42307739" w:rsidR="000077E2" w:rsidRDefault="003D0078" w:rsidP="003D0078">
      <w:r>
        <w:rPr>
          <w:rFonts w:hint="eastAsia"/>
        </w:rPr>
        <w:t>如果第二个同步</w:t>
      </w:r>
      <w:proofErr w:type="gramStart"/>
      <w:r>
        <w:rPr>
          <w:rFonts w:hint="eastAsia"/>
        </w:rPr>
        <w:t>块不是</w:t>
      </w:r>
      <w:proofErr w:type="gramEnd"/>
      <w:r>
        <w:rPr>
          <w:rFonts w:hint="eastAsia"/>
        </w:rPr>
        <w:t>同步在</w:t>
      </w:r>
      <w:r>
        <w:t>MyClass.class这个对象上。那么这两个方法可以同时被线程访问。</w:t>
      </w:r>
    </w:p>
    <w:p w14:paraId="0FA6A7CB" w14:textId="44E8BF1F" w:rsidR="00951DDF" w:rsidRDefault="00A134B4" w:rsidP="00A134B4">
      <w:pPr>
        <w:pStyle w:val="Heading3"/>
      </w:pPr>
      <w:r>
        <w:rPr>
          <w:rFonts w:hint="eastAsia"/>
        </w:rPr>
        <w:t>同步案例</w:t>
      </w:r>
    </w:p>
    <w:p w14:paraId="2FF8E519" w14:textId="0A9586EF" w:rsidR="00A134B4" w:rsidRDefault="00A134B4" w:rsidP="00A134B4">
      <w:r w:rsidRPr="00A134B4">
        <w:rPr>
          <w:rFonts w:hint="eastAsia"/>
        </w:rPr>
        <w:t>在下面例子中，启动了两个线程，都调用</w:t>
      </w:r>
      <w:r w:rsidRPr="00A134B4">
        <w:t>Counter类同一个实例的add方法。因为同步在该方法所属的实例上，所以同时只能有一个线程访问该方法。</w:t>
      </w:r>
    </w:p>
    <w:p w14:paraId="7C8BEEE1" w14:textId="77777777" w:rsidR="00A134B4" w:rsidRDefault="00A134B4" w:rsidP="00A134B4">
      <w:pPr>
        <w:pStyle w:val="Code-C"/>
      </w:pPr>
      <w:r>
        <w:t xml:space="preserve">public class </w:t>
      </w:r>
      <w:proofErr w:type="gramStart"/>
      <w:r>
        <w:t>Counter{</w:t>
      </w:r>
      <w:proofErr w:type="gramEnd"/>
    </w:p>
    <w:p w14:paraId="1F58325D" w14:textId="77777777" w:rsidR="00A134B4" w:rsidRDefault="00A134B4" w:rsidP="00A134B4">
      <w:pPr>
        <w:pStyle w:val="Code-C"/>
      </w:pPr>
      <w:r>
        <w:t xml:space="preserve">     long count = 0;</w:t>
      </w:r>
    </w:p>
    <w:p w14:paraId="1590E0BF" w14:textId="77777777" w:rsidR="00A134B4" w:rsidRDefault="00A134B4" w:rsidP="00A134B4">
      <w:pPr>
        <w:pStyle w:val="Code-C"/>
      </w:pPr>
    </w:p>
    <w:p w14:paraId="720AB362" w14:textId="1BAD42A3" w:rsidR="00A134B4" w:rsidRDefault="00A134B4" w:rsidP="00A134B4">
      <w:pPr>
        <w:pStyle w:val="Code-C"/>
      </w:pPr>
      <w:r>
        <w:t xml:space="preserve">  public </w:t>
      </w:r>
      <w:r w:rsidRPr="00A134B4">
        <w:rPr>
          <w:b/>
        </w:rPr>
        <w:t>synchronized</w:t>
      </w:r>
      <w:r>
        <w:t xml:space="preserve"> void </w:t>
      </w:r>
      <w:proofErr w:type="gramStart"/>
      <w:r>
        <w:t>add(</w:t>
      </w:r>
      <w:proofErr w:type="gramEnd"/>
      <w:r>
        <w:t>long value){</w:t>
      </w:r>
    </w:p>
    <w:p w14:paraId="1F90B90E" w14:textId="77777777" w:rsidR="00A134B4" w:rsidRDefault="00A134B4" w:rsidP="00A134B4">
      <w:pPr>
        <w:pStyle w:val="Code-C"/>
      </w:pPr>
      <w:r>
        <w:t xml:space="preserve">       </w:t>
      </w:r>
      <w:proofErr w:type="gramStart"/>
      <w:r>
        <w:t>this.count</w:t>
      </w:r>
      <w:proofErr w:type="gramEnd"/>
      <w:r>
        <w:t xml:space="preserve"> += value;</w:t>
      </w:r>
    </w:p>
    <w:p w14:paraId="0E180AB5" w14:textId="77777777" w:rsidR="00A134B4" w:rsidRDefault="00A134B4" w:rsidP="00A134B4">
      <w:pPr>
        <w:pStyle w:val="Code-C"/>
      </w:pPr>
      <w:r>
        <w:t xml:space="preserve">     }</w:t>
      </w:r>
    </w:p>
    <w:p w14:paraId="4B5F7335" w14:textId="77777777" w:rsidR="00A134B4" w:rsidRDefault="00A134B4" w:rsidP="00A134B4">
      <w:pPr>
        <w:pStyle w:val="Code-C"/>
      </w:pPr>
      <w:r>
        <w:t xml:space="preserve">  }</w:t>
      </w:r>
    </w:p>
    <w:p w14:paraId="27D38D99" w14:textId="77777777" w:rsidR="00A134B4" w:rsidRDefault="00A134B4" w:rsidP="00A134B4">
      <w:pPr>
        <w:pStyle w:val="Code-C"/>
      </w:pPr>
      <w:r>
        <w:t xml:space="preserve">  public class CounterThread extends </w:t>
      </w:r>
      <w:proofErr w:type="gramStart"/>
      <w:r>
        <w:t>Thread{</w:t>
      </w:r>
      <w:proofErr w:type="gramEnd"/>
    </w:p>
    <w:p w14:paraId="79EBFC26" w14:textId="77777777" w:rsidR="00A134B4" w:rsidRDefault="00A134B4" w:rsidP="00A134B4">
      <w:pPr>
        <w:pStyle w:val="Code-C"/>
      </w:pPr>
    </w:p>
    <w:p w14:paraId="6D352846" w14:textId="77777777" w:rsidR="00A134B4" w:rsidRDefault="00A134B4" w:rsidP="00A134B4">
      <w:pPr>
        <w:pStyle w:val="Code-C"/>
      </w:pPr>
      <w:r>
        <w:t xml:space="preserve">     protected Counter counter = null;</w:t>
      </w:r>
    </w:p>
    <w:p w14:paraId="2B5709FB" w14:textId="77777777" w:rsidR="00A134B4" w:rsidRDefault="00A134B4" w:rsidP="00A134B4">
      <w:pPr>
        <w:pStyle w:val="Code-C"/>
      </w:pPr>
    </w:p>
    <w:p w14:paraId="4526A219" w14:textId="77777777" w:rsidR="00A134B4" w:rsidRDefault="00A134B4" w:rsidP="00A134B4">
      <w:pPr>
        <w:pStyle w:val="Code-C"/>
      </w:pPr>
      <w:r>
        <w:t xml:space="preserve">     public </w:t>
      </w:r>
      <w:proofErr w:type="gramStart"/>
      <w:r>
        <w:t>CounterThread(</w:t>
      </w:r>
      <w:proofErr w:type="gramEnd"/>
      <w:r>
        <w:t>Counter counter){</w:t>
      </w:r>
    </w:p>
    <w:p w14:paraId="76257098" w14:textId="77777777" w:rsidR="00A134B4" w:rsidRDefault="00A134B4" w:rsidP="00A134B4">
      <w:pPr>
        <w:pStyle w:val="Code-C"/>
      </w:pPr>
      <w:r>
        <w:t xml:space="preserve">        </w:t>
      </w:r>
      <w:proofErr w:type="gramStart"/>
      <w:r>
        <w:t>this.counter</w:t>
      </w:r>
      <w:proofErr w:type="gramEnd"/>
      <w:r>
        <w:t xml:space="preserve"> = counter;</w:t>
      </w:r>
    </w:p>
    <w:p w14:paraId="155D7D6B" w14:textId="77777777" w:rsidR="00A134B4" w:rsidRDefault="00A134B4" w:rsidP="00A134B4">
      <w:pPr>
        <w:pStyle w:val="Code-C"/>
      </w:pPr>
      <w:r>
        <w:t xml:space="preserve">     }</w:t>
      </w:r>
    </w:p>
    <w:p w14:paraId="3EA131A3" w14:textId="77777777" w:rsidR="00A134B4" w:rsidRDefault="00A134B4" w:rsidP="00A134B4">
      <w:pPr>
        <w:pStyle w:val="Code-C"/>
      </w:pPr>
    </w:p>
    <w:p w14:paraId="48FA03CB" w14:textId="77777777" w:rsidR="00A134B4" w:rsidRDefault="00A134B4" w:rsidP="00A134B4">
      <w:pPr>
        <w:pStyle w:val="Code-C"/>
      </w:pPr>
      <w:r>
        <w:t xml:space="preserve">     public void </w:t>
      </w:r>
      <w:proofErr w:type="gramStart"/>
      <w:r>
        <w:t>run(</w:t>
      </w:r>
      <w:proofErr w:type="gramEnd"/>
      <w:r>
        <w:t>) {</w:t>
      </w:r>
    </w:p>
    <w:p w14:paraId="3A706AD2" w14:textId="77777777" w:rsidR="00A134B4" w:rsidRDefault="00A134B4" w:rsidP="00A134B4">
      <w:pPr>
        <w:pStyle w:val="Code-C"/>
      </w:pPr>
      <w:r>
        <w:tab/>
      </w:r>
      <w:proofErr w:type="gramStart"/>
      <w:r>
        <w:t>for(</w:t>
      </w:r>
      <w:proofErr w:type="gramEnd"/>
      <w:r>
        <w:t>int i=0; i&lt;10; i++){</w:t>
      </w:r>
    </w:p>
    <w:p w14:paraId="05BEDF99" w14:textId="77777777" w:rsidR="00A134B4" w:rsidRDefault="00A134B4" w:rsidP="00A134B4">
      <w:pPr>
        <w:pStyle w:val="Code-C"/>
      </w:pPr>
      <w:r>
        <w:t xml:space="preserve">           counter.add(i);</w:t>
      </w:r>
    </w:p>
    <w:p w14:paraId="069493E1" w14:textId="77777777" w:rsidR="00A134B4" w:rsidRDefault="00A134B4" w:rsidP="00A134B4">
      <w:pPr>
        <w:pStyle w:val="Code-C"/>
      </w:pPr>
      <w:r>
        <w:t xml:space="preserve">        }</w:t>
      </w:r>
    </w:p>
    <w:p w14:paraId="0CF9C10F" w14:textId="77777777" w:rsidR="00A134B4" w:rsidRDefault="00A134B4" w:rsidP="00A134B4">
      <w:pPr>
        <w:pStyle w:val="Code-C"/>
      </w:pPr>
      <w:r>
        <w:t xml:space="preserve">     }</w:t>
      </w:r>
    </w:p>
    <w:p w14:paraId="64701744" w14:textId="77777777" w:rsidR="00A134B4" w:rsidRDefault="00A134B4" w:rsidP="00A134B4">
      <w:pPr>
        <w:pStyle w:val="Code-C"/>
      </w:pPr>
      <w:r>
        <w:t xml:space="preserve">  }</w:t>
      </w:r>
    </w:p>
    <w:p w14:paraId="3B397C19" w14:textId="77777777" w:rsidR="00A134B4" w:rsidRDefault="00A134B4" w:rsidP="00A134B4">
      <w:pPr>
        <w:pStyle w:val="Code-C"/>
      </w:pPr>
      <w:r>
        <w:t xml:space="preserve">  public class Example {</w:t>
      </w:r>
    </w:p>
    <w:p w14:paraId="275A903E" w14:textId="77777777" w:rsidR="00A134B4" w:rsidRDefault="00A134B4" w:rsidP="00A134B4">
      <w:pPr>
        <w:pStyle w:val="Code-C"/>
      </w:pPr>
    </w:p>
    <w:p w14:paraId="585C6719" w14:textId="77777777" w:rsidR="00A134B4" w:rsidRDefault="00A134B4" w:rsidP="00A134B4">
      <w:pPr>
        <w:pStyle w:val="Code-C"/>
      </w:pPr>
      <w:r>
        <w:t xml:space="preserve">    public static void main(</w:t>
      </w:r>
      <w:proofErr w:type="gramStart"/>
      <w:r>
        <w:t>String[</w:t>
      </w:r>
      <w:proofErr w:type="gramEnd"/>
      <w:r>
        <w:t>] args){</w:t>
      </w:r>
    </w:p>
    <w:p w14:paraId="6BEC1C58" w14:textId="77777777" w:rsidR="00A134B4" w:rsidRDefault="00A134B4" w:rsidP="00A134B4">
      <w:pPr>
        <w:pStyle w:val="Code-C"/>
      </w:pPr>
      <w:r>
        <w:t xml:space="preserve">      Counter counter = new </w:t>
      </w:r>
      <w:proofErr w:type="gramStart"/>
      <w:r>
        <w:t>Counter(</w:t>
      </w:r>
      <w:proofErr w:type="gramEnd"/>
      <w:r>
        <w:t>);</w:t>
      </w:r>
    </w:p>
    <w:p w14:paraId="5C085C3F" w14:textId="77777777" w:rsidR="00A134B4" w:rsidRDefault="00A134B4" w:rsidP="00A134B4">
      <w:pPr>
        <w:pStyle w:val="Code-C"/>
      </w:pPr>
      <w:r>
        <w:t xml:space="preserve">      </w:t>
      </w:r>
      <w:proofErr w:type="gramStart"/>
      <w:r>
        <w:t>Thread  threadA</w:t>
      </w:r>
      <w:proofErr w:type="gramEnd"/>
      <w:r>
        <w:t xml:space="preserve"> = new CounterThread(counter);</w:t>
      </w:r>
    </w:p>
    <w:p w14:paraId="47C7B587" w14:textId="77777777" w:rsidR="00A134B4" w:rsidRDefault="00A134B4" w:rsidP="00A134B4">
      <w:pPr>
        <w:pStyle w:val="Code-C"/>
      </w:pPr>
      <w:r>
        <w:t xml:space="preserve">      </w:t>
      </w:r>
      <w:proofErr w:type="gramStart"/>
      <w:r>
        <w:t>Thread  threadB</w:t>
      </w:r>
      <w:proofErr w:type="gramEnd"/>
      <w:r>
        <w:t xml:space="preserve"> = new CounterThread(counter);</w:t>
      </w:r>
    </w:p>
    <w:p w14:paraId="538BD14F" w14:textId="77777777" w:rsidR="00A134B4" w:rsidRDefault="00A134B4" w:rsidP="00A134B4">
      <w:pPr>
        <w:pStyle w:val="Code-C"/>
      </w:pPr>
    </w:p>
    <w:p w14:paraId="35E9B8AA" w14:textId="77777777" w:rsidR="00A134B4" w:rsidRDefault="00A134B4" w:rsidP="00A134B4">
      <w:pPr>
        <w:pStyle w:val="Code-C"/>
      </w:pPr>
      <w:r>
        <w:t xml:space="preserve">      threadA.start();</w:t>
      </w:r>
    </w:p>
    <w:p w14:paraId="625E19FD" w14:textId="77777777" w:rsidR="00A134B4" w:rsidRDefault="00A134B4" w:rsidP="00A134B4">
      <w:pPr>
        <w:pStyle w:val="Code-C"/>
      </w:pPr>
      <w:r>
        <w:t xml:space="preserve">      threadB.start();</w:t>
      </w:r>
    </w:p>
    <w:p w14:paraId="4F17DCA5" w14:textId="77777777" w:rsidR="00A134B4" w:rsidRDefault="00A134B4" w:rsidP="00A134B4">
      <w:pPr>
        <w:pStyle w:val="Code-C"/>
      </w:pPr>
      <w:r>
        <w:t xml:space="preserve">    }</w:t>
      </w:r>
    </w:p>
    <w:p w14:paraId="2566379F" w14:textId="617888B2" w:rsidR="00A134B4" w:rsidRPr="00A134B4" w:rsidRDefault="00A134B4" w:rsidP="00A134B4">
      <w:pPr>
        <w:pStyle w:val="Code-C"/>
      </w:pPr>
      <w:r>
        <w:t xml:space="preserve">  }</w:t>
      </w:r>
    </w:p>
    <w:p w14:paraId="4B080F31" w14:textId="0F3BA2D8" w:rsidR="00951DDF" w:rsidRDefault="00951DDF" w:rsidP="00951DDF"/>
    <w:p w14:paraId="7DE2FC5A" w14:textId="286465AD" w:rsidR="00951DDF" w:rsidRDefault="00A134B4" w:rsidP="00A134B4">
      <w:pPr>
        <w:ind w:firstLine="420"/>
      </w:pPr>
      <w:r w:rsidRPr="00A134B4">
        <w:rPr>
          <w:rFonts w:hint="eastAsia"/>
        </w:rPr>
        <w:t>如果两个线程引用了两个不同的</w:t>
      </w:r>
      <w:r w:rsidRPr="00A134B4">
        <w:t>Counter实例，那么他们可以同时调用add()方法。这些方法调用了不同的对象，因此这些方法也就同步在不同的对象上。这些方法调用将不会被阻塞。如下面这个例子所示：</w:t>
      </w:r>
    </w:p>
    <w:p w14:paraId="5C803D0A" w14:textId="77777777" w:rsidR="00A134B4" w:rsidRDefault="00A134B4" w:rsidP="00A134B4">
      <w:pPr>
        <w:pStyle w:val="Code-C"/>
      </w:pPr>
      <w:r>
        <w:t>public class Example {</w:t>
      </w:r>
    </w:p>
    <w:p w14:paraId="3EB29DAC" w14:textId="77777777" w:rsidR="00A134B4" w:rsidRDefault="00A134B4" w:rsidP="00A134B4">
      <w:pPr>
        <w:pStyle w:val="Code-C"/>
      </w:pPr>
    </w:p>
    <w:p w14:paraId="65579EAE" w14:textId="77777777" w:rsidR="00A134B4" w:rsidRDefault="00A134B4" w:rsidP="00A134B4">
      <w:pPr>
        <w:pStyle w:val="Code-C"/>
      </w:pPr>
      <w:r>
        <w:t xml:space="preserve">   public static void main(</w:t>
      </w:r>
      <w:proofErr w:type="gramStart"/>
      <w:r>
        <w:t>String[</w:t>
      </w:r>
      <w:proofErr w:type="gramEnd"/>
      <w:r>
        <w:t>] args){</w:t>
      </w:r>
    </w:p>
    <w:p w14:paraId="6D6F7930" w14:textId="77777777" w:rsidR="00A134B4" w:rsidRDefault="00A134B4" w:rsidP="00A134B4">
      <w:pPr>
        <w:pStyle w:val="Code-C"/>
      </w:pPr>
      <w:r>
        <w:t xml:space="preserve">     Counter counterA = new </w:t>
      </w:r>
      <w:proofErr w:type="gramStart"/>
      <w:r>
        <w:t>Counter(</w:t>
      </w:r>
      <w:proofErr w:type="gramEnd"/>
      <w:r>
        <w:t>);</w:t>
      </w:r>
    </w:p>
    <w:p w14:paraId="68890991" w14:textId="77777777" w:rsidR="00A134B4" w:rsidRDefault="00A134B4" w:rsidP="00A134B4">
      <w:pPr>
        <w:pStyle w:val="Code-C"/>
      </w:pPr>
      <w:r>
        <w:t xml:space="preserve">     Counter counterB = new </w:t>
      </w:r>
      <w:proofErr w:type="gramStart"/>
      <w:r>
        <w:t>Counter(</w:t>
      </w:r>
      <w:proofErr w:type="gramEnd"/>
      <w:r>
        <w:t>);</w:t>
      </w:r>
    </w:p>
    <w:p w14:paraId="6C40E580" w14:textId="77777777" w:rsidR="00A134B4" w:rsidRDefault="00A134B4" w:rsidP="00A134B4">
      <w:pPr>
        <w:pStyle w:val="Code-C"/>
      </w:pPr>
      <w:r>
        <w:t xml:space="preserve">     </w:t>
      </w:r>
      <w:proofErr w:type="gramStart"/>
      <w:r>
        <w:t>Thread  threadA</w:t>
      </w:r>
      <w:proofErr w:type="gramEnd"/>
      <w:r>
        <w:t xml:space="preserve"> = new CounterThread(counterA);</w:t>
      </w:r>
    </w:p>
    <w:p w14:paraId="10B159F0" w14:textId="77777777" w:rsidR="00A134B4" w:rsidRDefault="00A134B4" w:rsidP="00A134B4">
      <w:pPr>
        <w:pStyle w:val="Code-C"/>
      </w:pPr>
      <w:r>
        <w:t xml:space="preserve">     </w:t>
      </w:r>
      <w:proofErr w:type="gramStart"/>
      <w:r>
        <w:t>Thread  threadB</w:t>
      </w:r>
      <w:proofErr w:type="gramEnd"/>
      <w:r>
        <w:t xml:space="preserve"> = new CounterThread(counterB);</w:t>
      </w:r>
    </w:p>
    <w:p w14:paraId="7ED3F82B" w14:textId="77777777" w:rsidR="00A134B4" w:rsidRDefault="00A134B4" w:rsidP="00A134B4">
      <w:pPr>
        <w:pStyle w:val="Code-C"/>
      </w:pPr>
    </w:p>
    <w:p w14:paraId="24E47B5D" w14:textId="77777777" w:rsidR="00A134B4" w:rsidRDefault="00A134B4" w:rsidP="00A134B4">
      <w:pPr>
        <w:pStyle w:val="Code-C"/>
      </w:pPr>
      <w:r>
        <w:t xml:space="preserve">     threadA.start();</w:t>
      </w:r>
    </w:p>
    <w:p w14:paraId="6C5D6E6E" w14:textId="77777777" w:rsidR="00A134B4" w:rsidRDefault="00A134B4" w:rsidP="00A134B4">
      <w:pPr>
        <w:pStyle w:val="Code-C"/>
      </w:pPr>
      <w:r>
        <w:t xml:space="preserve">     threadB.start();</w:t>
      </w:r>
    </w:p>
    <w:p w14:paraId="57627562" w14:textId="77777777" w:rsidR="00A134B4" w:rsidRDefault="00A134B4" w:rsidP="00A134B4">
      <w:pPr>
        <w:pStyle w:val="Code-C"/>
      </w:pPr>
      <w:r>
        <w:t xml:space="preserve">   }</w:t>
      </w:r>
    </w:p>
    <w:p w14:paraId="4EFC0E03" w14:textId="773E2184" w:rsidR="00951DDF" w:rsidRDefault="00A134B4" w:rsidP="00A134B4">
      <w:pPr>
        <w:pStyle w:val="Code-C"/>
      </w:pPr>
      <w:r>
        <w:t xml:space="preserve"> }</w:t>
      </w:r>
    </w:p>
    <w:p w14:paraId="74A3F4F7" w14:textId="77A1AE68" w:rsidR="00951DDF" w:rsidRDefault="00A134B4" w:rsidP="00A134B4">
      <w:pPr>
        <w:ind w:firstLine="420"/>
      </w:pPr>
      <w:r w:rsidRPr="00A134B4">
        <w:rPr>
          <w:rFonts w:hint="eastAsia"/>
        </w:rPr>
        <w:t>注意这两个线程，</w:t>
      </w:r>
      <w:r w:rsidRPr="00A134B4">
        <w:t>threadA和threadB，不再引用同一个counter实例。CounterA和counterB的add方法同步在他们所属的对象上。调用counterA的add方法将不会阻塞调用counterB的add方法。</w:t>
      </w:r>
    </w:p>
    <w:p w14:paraId="14CBEC3A" w14:textId="06BCFD43" w:rsidR="00951DDF" w:rsidRDefault="00A134B4" w:rsidP="00A134B4">
      <w:pPr>
        <w:pStyle w:val="Heading3"/>
      </w:pPr>
      <w:r>
        <w:rPr>
          <w:rFonts w:hint="eastAsia"/>
        </w:rPr>
        <w:t>ThreadLocal</w:t>
      </w:r>
    </w:p>
    <w:p w14:paraId="1B4CA8D7" w14:textId="1E817191" w:rsidR="00A134B4" w:rsidRDefault="00A134B4" w:rsidP="00A134B4">
      <w:pPr>
        <w:ind w:firstLine="420"/>
      </w:pPr>
      <w:r w:rsidRPr="00A134B4">
        <w:t>Java中的ThreadLocal类可以让你创建的变量只被同一个线程进行读和写操作。因此，尽管有两个线程同时执行一段相同的代码，而且这段代码又有一个指向同一个ThreadLocal变量的引用，但是这两个线程依然不能看到彼此的ThreadLocal变量域。</w:t>
      </w:r>
    </w:p>
    <w:p w14:paraId="66EE7CB9" w14:textId="2672FDFE" w:rsidR="00A134B4" w:rsidRDefault="00A134B4" w:rsidP="003268EF">
      <w:pPr>
        <w:pStyle w:val="Heading4"/>
      </w:pPr>
      <w:r>
        <w:rPr>
          <w:rFonts w:hint="eastAsia"/>
        </w:rPr>
        <w:t>ThreadLocal初始化</w:t>
      </w:r>
    </w:p>
    <w:p w14:paraId="2486C8C6" w14:textId="1F3B8B44" w:rsidR="003268EF" w:rsidRPr="003268EF" w:rsidRDefault="003268EF" w:rsidP="003268EF">
      <w:r>
        <w:rPr>
          <w:rFonts w:hint="eastAsia"/>
        </w:rPr>
        <w:t>由于</w:t>
      </w:r>
      <w:r>
        <w:t>ThreadLocal对象的set()方法设置</w:t>
      </w:r>
      <w:proofErr w:type="gramStart"/>
      <w:r>
        <w:t>的值只对</w:t>
      </w:r>
      <w:proofErr w:type="gramEnd"/>
      <w:r>
        <w:t>当前线程可见，那有什么方法可以为ThreadLocal对象设置的值对所有线程都可见。</w:t>
      </w:r>
      <w:r>
        <w:rPr>
          <w:rFonts w:hint="eastAsia"/>
        </w:rPr>
        <w:t>可以通过</w:t>
      </w:r>
      <w:r>
        <w:t>ThreadLocal子类的实现，</w:t>
      </w:r>
      <w:proofErr w:type="gramStart"/>
      <w:r>
        <w:t>并覆写</w:t>
      </w:r>
      <w:proofErr w:type="gramEnd"/>
      <w:r>
        <w:t>initialValue()方法，就可以为ThreadLocal对象指定一个初始化值。</w:t>
      </w:r>
      <w:r w:rsidRPr="003268EF">
        <w:rPr>
          <w:rFonts w:hint="eastAsia"/>
        </w:rPr>
        <w:t>在</w:t>
      </w:r>
      <w:r w:rsidRPr="003268EF">
        <w:t>set()方法调用前，当调用get()方法的时候，所有线程都可以看到同一个初始化值。</w:t>
      </w:r>
    </w:p>
    <w:p w14:paraId="1FFE1591" w14:textId="77777777" w:rsidR="003268EF" w:rsidRDefault="003268EF" w:rsidP="003268EF">
      <w:pPr>
        <w:pStyle w:val="Code-C"/>
      </w:pPr>
      <w:r>
        <w:t>private ThreadLocal myThreadLocal = new ThreadLocal&lt;String</w:t>
      </w:r>
      <w:proofErr w:type="gramStart"/>
      <w:r>
        <w:t>&gt;(</w:t>
      </w:r>
      <w:proofErr w:type="gramEnd"/>
      <w:r>
        <w:t>) {</w:t>
      </w:r>
    </w:p>
    <w:p w14:paraId="718E1ECF" w14:textId="77777777" w:rsidR="003268EF" w:rsidRDefault="003268EF" w:rsidP="003268EF">
      <w:pPr>
        <w:pStyle w:val="Code-C"/>
      </w:pPr>
      <w:r>
        <w:t xml:space="preserve">   @Override protected String </w:t>
      </w:r>
      <w:proofErr w:type="gramStart"/>
      <w:r w:rsidRPr="003268EF">
        <w:rPr>
          <w:b/>
        </w:rPr>
        <w:t>initialValue(</w:t>
      </w:r>
      <w:proofErr w:type="gramEnd"/>
      <w:r w:rsidRPr="003268EF">
        <w:rPr>
          <w:b/>
        </w:rPr>
        <w:t>)</w:t>
      </w:r>
      <w:r>
        <w:t xml:space="preserve"> {</w:t>
      </w:r>
    </w:p>
    <w:p w14:paraId="7440E1CF" w14:textId="77777777" w:rsidR="003268EF" w:rsidRDefault="003268EF" w:rsidP="003268EF">
      <w:pPr>
        <w:pStyle w:val="Code-C"/>
      </w:pPr>
      <w:r>
        <w:t xml:space="preserve">       return "This is the initial value";</w:t>
      </w:r>
    </w:p>
    <w:p w14:paraId="7823B0B7" w14:textId="77777777" w:rsidR="003268EF" w:rsidRDefault="003268EF" w:rsidP="003268EF">
      <w:pPr>
        <w:pStyle w:val="Code-C"/>
      </w:pPr>
      <w:r>
        <w:t xml:space="preserve">   }</w:t>
      </w:r>
    </w:p>
    <w:p w14:paraId="15118148" w14:textId="0C3F59B0" w:rsidR="00951DDF" w:rsidRDefault="003268EF" w:rsidP="003268EF">
      <w:pPr>
        <w:pStyle w:val="Code-C"/>
      </w:pPr>
      <w:r>
        <w:t>};</w:t>
      </w:r>
    </w:p>
    <w:p w14:paraId="31272E27" w14:textId="77777777" w:rsidR="003268EF" w:rsidRDefault="003268EF" w:rsidP="003268EF">
      <w:pPr>
        <w:pStyle w:val="Heading4"/>
      </w:pPr>
      <w:r>
        <w:t>InheritableThreadLocal</w:t>
      </w:r>
    </w:p>
    <w:p w14:paraId="7ADFF3AD" w14:textId="47224CCF" w:rsidR="00951DDF" w:rsidRDefault="003268EF" w:rsidP="003268EF">
      <w:pPr>
        <w:ind w:firstLine="420"/>
      </w:pPr>
      <w:r>
        <w:t>InheritableThreadLocal类是ThreadLocal的子类。为了解决ThreadLocal实例内部每个线程都只能看到自己的私有值，所以InheritableThreadLocal允许一个线程创建的所有子线程访问其父线程的值。</w:t>
      </w:r>
    </w:p>
    <w:p w14:paraId="58D2142E" w14:textId="12C6CCA2" w:rsidR="00951DDF" w:rsidRDefault="006E3EEF" w:rsidP="006E3EEF">
      <w:pPr>
        <w:pStyle w:val="Heading2"/>
      </w:pPr>
      <w:r>
        <w:rPr>
          <w:rFonts w:hint="eastAsia"/>
        </w:rPr>
        <w:t>J</w:t>
      </w:r>
      <w:r>
        <w:t>ava</w:t>
      </w:r>
      <w:r>
        <w:rPr>
          <w:rFonts w:hint="eastAsia"/>
        </w:rPr>
        <w:t>线程通讯</w:t>
      </w:r>
    </w:p>
    <w:p w14:paraId="680C4CD5" w14:textId="31C2406C" w:rsidR="00191164" w:rsidRDefault="00191164" w:rsidP="00191164">
      <w:pPr>
        <w:ind w:firstLine="420"/>
      </w:pPr>
      <w:r>
        <w:rPr>
          <w:rFonts w:hint="eastAsia"/>
        </w:rPr>
        <w:t>线程通信的目标是使线程间能够互相发送信号。另一方面，线程通信使线程能够等待其他线程的信号。例如，线程</w:t>
      </w:r>
      <w:r>
        <w:t>B可以等待线程A的一个信号，这个信号会通知线程B数据已经准备好了。本文将讲解以下几个JAVA线程间通信的主题：</w:t>
      </w:r>
    </w:p>
    <w:p w14:paraId="3AEC88DB" w14:textId="042E4422" w:rsidR="00191164" w:rsidRDefault="00191164" w:rsidP="00191164">
      <w:pPr>
        <w:pStyle w:val="Heading3"/>
      </w:pPr>
      <w:r>
        <w:t>通过共享对象通信</w:t>
      </w:r>
    </w:p>
    <w:p w14:paraId="1F4B0E9B" w14:textId="77777777" w:rsidR="00191164" w:rsidRDefault="00191164" w:rsidP="00191164">
      <w:pPr>
        <w:ind w:firstLine="420"/>
      </w:pPr>
      <w:r>
        <w:rPr>
          <w:rFonts w:hint="eastAsia"/>
        </w:rPr>
        <w:t>线程间发送信号的一个简单方式是在共享对象的变量里设置信号值。线程</w:t>
      </w:r>
      <w:r>
        <w:t>A在一个同步块里设置boolean</w:t>
      </w:r>
      <w:proofErr w:type="gramStart"/>
      <w:r>
        <w:t>型成员</w:t>
      </w:r>
      <w:proofErr w:type="gramEnd"/>
      <w:r>
        <w:t>变量hasDataToProcess为true，线程B也在同步块里读取hasDataToProcess这个成员变量。这个简单的例子使用了一个持有信号的对象，并提供了set和check方法:</w:t>
      </w:r>
    </w:p>
    <w:p w14:paraId="5E20FB56" w14:textId="77777777" w:rsidR="00191164" w:rsidRDefault="00191164" w:rsidP="00191164">
      <w:pPr>
        <w:pStyle w:val="Code-C"/>
      </w:pPr>
      <w:r>
        <w:t xml:space="preserve">public class </w:t>
      </w:r>
      <w:proofErr w:type="gramStart"/>
      <w:r>
        <w:t>MySignal{</w:t>
      </w:r>
      <w:proofErr w:type="gramEnd"/>
    </w:p>
    <w:p w14:paraId="32570901" w14:textId="77777777" w:rsidR="00191164" w:rsidRDefault="00191164" w:rsidP="00191164">
      <w:pPr>
        <w:pStyle w:val="Code-C"/>
      </w:pPr>
    </w:p>
    <w:p w14:paraId="50014161" w14:textId="77777777" w:rsidR="00191164" w:rsidRDefault="00191164" w:rsidP="00191164">
      <w:pPr>
        <w:pStyle w:val="Code-C"/>
      </w:pPr>
      <w:r>
        <w:t xml:space="preserve">  protected boolean hasDataToProcess = false;</w:t>
      </w:r>
    </w:p>
    <w:p w14:paraId="5B361428" w14:textId="77777777" w:rsidR="00191164" w:rsidRDefault="00191164" w:rsidP="00191164">
      <w:pPr>
        <w:pStyle w:val="Code-C"/>
      </w:pPr>
    </w:p>
    <w:p w14:paraId="44B02E47" w14:textId="77777777" w:rsidR="00191164" w:rsidRDefault="00191164" w:rsidP="00191164">
      <w:pPr>
        <w:pStyle w:val="Code-C"/>
      </w:pPr>
      <w:r>
        <w:t xml:space="preserve">  public synchronized boolean </w:t>
      </w:r>
      <w:proofErr w:type="gramStart"/>
      <w:r>
        <w:t>hasDataToProcess(</w:t>
      </w:r>
      <w:proofErr w:type="gramEnd"/>
      <w:r>
        <w:t>){</w:t>
      </w:r>
    </w:p>
    <w:p w14:paraId="35EC3B47" w14:textId="77777777" w:rsidR="00191164" w:rsidRDefault="00191164" w:rsidP="00191164">
      <w:pPr>
        <w:pStyle w:val="Code-C"/>
      </w:pPr>
      <w:r>
        <w:t xml:space="preserve">    return </w:t>
      </w:r>
      <w:proofErr w:type="gramStart"/>
      <w:r>
        <w:t>this.hasDataToProcess</w:t>
      </w:r>
      <w:proofErr w:type="gramEnd"/>
      <w:r>
        <w:t>;</w:t>
      </w:r>
    </w:p>
    <w:p w14:paraId="42AAD255" w14:textId="77777777" w:rsidR="00191164" w:rsidRDefault="00191164" w:rsidP="00191164">
      <w:pPr>
        <w:pStyle w:val="Code-C"/>
      </w:pPr>
      <w:r>
        <w:t xml:space="preserve">  }</w:t>
      </w:r>
    </w:p>
    <w:p w14:paraId="2E53E1EB" w14:textId="77777777" w:rsidR="00191164" w:rsidRDefault="00191164" w:rsidP="00191164">
      <w:pPr>
        <w:pStyle w:val="Code-C"/>
      </w:pPr>
    </w:p>
    <w:p w14:paraId="630EC272" w14:textId="77777777" w:rsidR="00191164" w:rsidRDefault="00191164" w:rsidP="00191164">
      <w:pPr>
        <w:pStyle w:val="Code-C"/>
      </w:pPr>
      <w:r>
        <w:t xml:space="preserve">  public synchronized void </w:t>
      </w:r>
      <w:proofErr w:type="gramStart"/>
      <w:r>
        <w:t>setHasDataToProcess(</w:t>
      </w:r>
      <w:proofErr w:type="gramEnd"/>
      <w:r>
        <w:t>boolean hasData){</w:t>
      </w:r>
    </w:p>
    <w:p w14:paraId="48467398" w14:textId="77777777" w:rsidR="00191164" w:rsidRDefault="00191164" w:rsidP="00191164">
      <w:pPr>
        <w:pStyle w:val="Code-C"/>
      </w:pPr>
      <w:r>
        <w:t xml:space="preserve">    </w:t>
      </w:r>
      <w:proofErr w:type="gramStart"/>
      <w:r>
        <w:t>this.hasDataToProcess</w:t>
      </w:r>
      <w:proofErr w:type="gramEnd"/>
      <w:r>
        <w:t xml:space="preserve"> = hasData;</w:t>
      </w:r>
    </w:p>
    <w:p w14:paraId="51CD6270" w14:textId="77777777" w:rsidR="00191164" w:rsidRDefault="00191164" w:rsidP="00191164">
      <w:pPr>
        <w:pStyle w:val="Code-C"/>
      </w:pPr>
      <w:r>
        <w:t xml:space="preserve">  }</w:t>
      </w:r>
    </w:p>
    <w:p w14:paraId="4F4642D2" w14:textId="77777777" w:rsidR="00191164" w:rsidRDefault="00191164" w:rsidP="00191164">
      <w:pPr>
        <w:pStyle w:val="Code-C"/>
      </w:pPr>
    </w:p>
    <w:p w14:paraId="134EE49B" w14:textId="557E4DDA" w:rsidR="00191164" w:rsidRDefault="00191164" w:rsidP="00191164">
      <w:pPr>
        <w:pStyle w:val="Code-C"/>
      </w:pPr>
      <w:r>
        <w:t>}</w:t>
      </w:r>
    </w:p>
    <w:p w14:paraId="3A2A821A" w14:textId="442CB4E9" w:rsidR="00191164" w:rsidRDefault="00191164" w:rsidP="00191164">
      <w:pPr>
        <w:ind w:firstLine="420"/>
        <w:rPr>
          <w:rFonts w:hint="eastAsia"/>
        </w:rPr>
      </w:pPr>
      <w:r>
        <w:rPr>
          <w:rFonts w:hint="eastAsia"/>
        </w:rPr>
        <w:t>线程</w:t>
      </w:r>
      <w:r>
        <w:t>A和B必须获得指向一个MySignal共享实例的引用，以便进行通信。如果它们持有的引用指向不同的MySingal实例，那么彼此将不能检测到对方的信号。需要处理的数据可以存放在一个共享缓存区里，它和MySignal实例是分开存放的。</w:t>
      </w:r>
    </w:p>
    <w:p w14:paraId="0BCDF2D8" w14:textId="78EE69E7" w:rsidR="00191164" w:rsidRDefault="00191164" w:rsidP="00191164">
      <w:pPr>
        <w:pStyle w:val="Heading3"/>
      </w:pPr>
      <w:r>
        <w:t>忙等待(Busy Wait)</w:t>
      </w:r>
    </w:p>
    <w:p w14:paraId="76EA024F" w14:textId="77777777" w:rsidR="00191164" w:rsidRDefault="00191164" w:rsidP="00191164">
      <w:r>
        <w:rPr>
          <w:rFonts w:hint="eastAsia"/>
        </w:rPr>
        <w:t>准备处理数据的线程</w:t>
      </w:r>
      <w:r>
        <w:t>B正在等待数据变为可用。换句话说，它在等待线程A的一个信号，这个信号使hasDataToProcess()返回true。线程B运行在一个循环里，以等待这个信号：</w:t>
      </w:r>
    </w:p>
    <w:p w14:paraId="1FC9CB5D" w14:textId="77777777" w:rsidR="00191164" w:rsidRDefault="00191164" w:rsidP="00191164">
      <w:pPr>
        <w:pStyle w:val="Code-C"/>
      </w:pPr>
      <w:r>
        <w:t>protected MySignal sharedSignal = ...</w:t>
      </w:r>
    </w:p>
    <w:p w14:paraId="1B8B71D9" w14:textId="77777777" w:rsidR="00191164" w:rsidRDefault="00191164" w:rsidP="00191164">
      <w:pPr>
        <w:pStyle w:val="Code-C"/>
      </w:pPr>
    </w:p>
    <w:p w14:paraId="4F9B5B1C" w14:textId="77777777" w:rsidR="00191164" w:rsidRDefault="00191164" w:rsidP="00191164">
      <w:pPr>
        <w:pStyle w:val="Code-C"/>
      </w:pPr>
      <w:r>
        <w:t>...</w:t>
      </w:r>
    </w:p>
    <w:p w14:paraId="160333BD" w14:textId="77777777" w:rsidR="00191164" w:rsidRDefault="00191164" w:rsidP="00191164">
      <w:pPr>
        <w:pStyle w:val="Code-C"/>
      </w:pPr>
    </w:p>
    <w:p w14:paraId="13E4A916" w14:textId="77777777" w:rsidR="00191164" w:rsidRDefault="00191164" w:rsidP="00191164">
      <w:pPr>
        <w:pStyle w:val="Code-C"/>
      </w:pPr>
      <w:proofErr w:type="gramStart"/>
      <w:r>
        <w:t>while(</w:t>
      </w:r>
      <w:proofErr w:type="gramEnd"/>
      <w:r>
        <w:t>!sharedSignal.hasDataToProcess()){</w:t>
      </w:r>
    </w:p>
    <w:p w14:paraId="46377926" w14:textId="77777777" w:rsidR="00191164" w:rsidRDefault="00191164" w:rsidP="00191164">
      <w:pPr>
        <w:pStyle w:val="Code-C"/>
      </w:pPr>
      <w:r>
        <w:t xml:space="preserve">  //do nothing... busy waiting</w:t>
      </w:r>
    </w:p>
    <w:p w14:paraId="0E96FA54" w14:textId="592F7D92" w:rsidR="00191164" w:rsidRDefault="00191164" w:rsidP="00191164">
      <w:pPr>
        <w:pStyle w:val="Code-C"/>
      </w:pPr>
      <w:r>
        <w:t>}</w:t>
      </w:r>
    </w:p>
    <w:p w14:paraId="5D4A58A1" w14:textId="0D97628B" w:rsidR="00191164" w:rsidRDefault="00191164" w:rsidP="00191164">
      <w:pPr>
        <w:pStyle w:val="Heading3"/>
      </w:pPr>
      <w:r>
        <w:t>wait(),notify()和notifyAll()</w:t>
      </w:r>
    </w:p>
    <w:p w14:paraId="42092F03" w14:textId="70DF3E0D" w:rsidR="00191164" w:rsidRDefault="00191164" w:rsidP="00191164">
      <w:pPr>
        <w:ind w:firstLine="420"/>
        <w:rPr>
          <w:rFonts w:hint="eastAsia"/>
        </w:rPr>
      </w:pPr>
      <w:r>
        <w:rPr>
          <w:rFonts w:hint="eastAsia"/>
        </w:rPr>
        <w:t>忙等待没有对运行等待线程的</w:t>
      </w:r>
      <w:r>
        <w:t>CPU进行有效的利用，除非平均等待时间非常短。否则，让等待线程进入睡眠或者</w:t>
      </w:r>
      <w:proofErr w:type="gramStart"/>
      <w:r>
        <w:t>非运行</w:t>
      </w:r>
      <w:proofErr w:type="gramEnd"/>
      <w:r>
        <w:t>状态更为明智，直到它接收到它等待的信号。</w:t>
      </w:r>
    </w:p>
    <w:p w14:paraId="18E2CE65" w14:textId="093F6124" w:rsidR="00191164" w:rsidRDefault="00191164" w:rsidP="00191164">
      <w:pPr>
        <w:rPr>
          <w:rFonts w:hint="eastAsia"/>
        </w:rPr>
      </w:pPr>
      <w:r>
        <w:t>Java有一个内建的等待机制</w:t>
      </w:r>
      <w:proofErr w:type="gramStart"/>
      <w:r>
        <w:t>来允许</w:t>
      </w:r>
      <w:proofErr w:type="gramEnd"/>
      <w:r>
        <w:t>线程在等待信号的时候变为</w:t>
      </w:r>
      <w:proofErr w:type="gramStart"/>
      <w:r>
        <w:t>非运行</w:t>
      </w:r>
      <w:proofErr w:type="gramEnd"/>
      <w:r>
        <w:t>状态。java.lang.Object 类定义了三个方法，wait()、notify()和notifyAll()来实现这个等待机制。</w:t>
      </w:r>
    </w:p>
    <w:p w14:paraId="5014C5A4" w14:textId="77777777" w:rsidR="00191164" w:rsidRDefault="00191164" w:rsidP="00191164">
      <w:pPr>
        <w:ind w:firstLine="420"/>
      </w:pPr>
      <w:r w:rsidRPr="00191164">
        <w:rPr>
          <w:rFonts w:hint="eastAsia"/>
          <w:b/>
        </w:rPr>
        <w:t>一个线程一旦调用了任意对象的</w:t>
      </w:r>
      <w:r w:rsidRPr="00191164">
        <w:rPr>
          <w:b/>
        </w:rPr>
        <w:t>wait()方法，就会变为</w:t>
      </w:r>
      <w:proofErr w:type="gramStart"/>
      <w:r w:rsidRPr="00191164">
        <w:rPr>
          <w:b/>
        </w:rPr>
        <w:t>非运行</w:t>
      </w:r>
      <w:proofErr w:type="gramEnd"/>
      <w:r w:rsidRPr="00191164">
        <w:rPr>
          <w:b/>
        </w:rPr>
        <w:t>状态，直到另一个线程调用了</w:t>
      </w:r>
      <w:r w:rsidRPr="00191164">
        <w:rPr>
          <w:b/>
          <w:color w:val="FF0000"/>
        </w:rPr>
        <w:t>同一个对象</w:t>
      </w:r>
      <w:r w:rsidRPr="00191164">
        <w:rPr>
          <w:b/>
        </w:rPr>
        <w:t>的notify()方法。</w:t>
      </w:r>
      <w:r>
        <w:t>为了调用wait()或者notify()，线程必须先获得那个对象的锁。也就是说，线程必须在同步块里调用wait()或者notify()。以下是MySingal的修改版本——使用了wait()和notify()的MyWaitNotify：</w:t>
      </w:r>
    </w:p>
    <w:p w14:paraId="7A7155DE" w14:textId="77777777" w:rsidR="00191164" w:rsidRDefault="00191164" w:rsidP="00191164">
      <w:pPr>
        <w:pStyle w:val="Code-C"/>
      </w:pPr>
      <w:r>
        <w:t xml:space="preserve">public class </w:t>
      </w:r>
      <w:proofErr w:type="gramStart"/>
      <w:r>
        <w:t>MonitorObject{</w:t>
      </w:r>
      <w:proofErr w:type="gramEnd"/>
    </w:p>
    <w:p w14:paraId="68F82493" w14:textId="77777777" w:rsidR="00191164" w:rsidRDefault="00191164" w:rsidP="00191164">
      <w:pPr>
        <w:pStyle w:val="Code-C"/>
      </w:pPr>
      <w:r>
        <w:t>}</w:t>
      </w:r>
    </w:p>
    <w:p w14:paraId="12A01038" w14:textId="77777777" w:rsidR="00191164" w:rsidRDefault="00191164" w:rsidP="00191164">
      <w:pPr>
        <w:pStyle w:val="Code-C"/>
      </w:pPr>
    </w:p>
    <w:p w14:paraId="219AEEA4" w14:textId="77777777" w:rsidR="00191164" w:rsidRDefault="00191164" w:rsidP="00191164">
      <w:pPr>
        <w:pStyle w:val="Code-C"/>
      </w:pPr>
      <w:r>
        <w:t xml:space="preserve">public class </w:t>
      </w:r>
      <w:proofErr w:type="gramStart"/>
      <w:r>
        <w:t>MyWaitNotify{</w:t>
      </w:r>
      <w:proofErr w:type="gramEnd"/>
    </w:p>
    <w:p w14:paraId="4FC1C931" w14:textId="77777777" w:rsidR="00191164" w:rsidRDefault="00191164" w:rsidP="00191164">
      <w:pPr>
        <w:pStyle w:val="Code-C"/>
      </w:pPr>
    </w:p>
    <w:p w14:paraId="58503ECE" w14:textId="77777777" w:rsidR="00191164" w:rsidRDefault="00191164" w:rsidP="00191164">
      <w:pPr>
        <w:pStyle w:val="Code-C"/>
      </w:pPr>
      <w:r>
        <w:t xml:space="preserve">  MonitorObject myMonitorObject = new </w:t>
      </w:r>
      <w:proofErr w:type="gramStart"/>
      <w:r>
        <w:t>MonitorObject(</w:t>
      </w:r>
      <w:proofErr w:type="gramEnd"/>
      <w:r>
        <w:t>);</w:t>
      </w:r>
    </w:p>
    <w:p w14:paraId="19865528" w14:textId="77777777" w:rsidR="00191164" w:rsidRDefault="00191164" w:rsidP="00191164">
      <w:pPr>
        <w:pStyle w:val="Code-C"/>
      </w:pPr>
    </w:p>
    <w:p w14:paraId="517D9DB9" w14:textId="77777777" w:rsidR="00191164" w:rsidRDefault="00191164" w:rsidP="00191164">
      <w:pPr>
        <w:pStyle w:val="Code-C"/>
      </w:pPr>
      <w:r>
        <w:t xml:space="preserve">  public void </w:t>
      </w:r>
      <w:proofErr w:type="gramStart"/>
      <w:r>
        <w:t>doWait(</w:t>
      </w:r>
      <w:proofErr w:type="gramEnd"/>
      <w:r>
        <w:t>){</w:t>
      </w:r>
    </w:p>
    <w:p w14:paraId="5B1892E7" w14:textId="77777777" w:rsidR="00191164" w:rsidRDefault="00191164" w:rsidP="00191164">
      <w:pPr>
        <w:pStyle w:val="Code-C"/>
      </w:pPr>
      <w:r>
        <w:t xml:space="preserve">    synchronized(myMonitorObject</w:t>
      </w:r>
      <w:proofErr w:type="gramStart"/>
      <w:r>
        <w:t>){</w:t>
      </w:r>
      <w:proofErr w:type="gramEnd"/>
    </w:p>
    <w:p w14:paraId="58C899CF" w14:textId="77777777" w:rsidR="00191164" w:rsidRDefault="00191164" w:rsidP="00191164">
      <w:pPr>
        <w:pStyle w:val="Code-C"/>
      </w:pPr>
      <w:r>
        <w:t xml:space="preserve">      </w:t>
      </w:r>
      <w:proofErr w:type="gramStart"/>
      <w:r>
        <w:t>try{</w:t>
      </w:r>
      <w:proofErr w:type="gramEnd"/>
    </w:p>
    <w:p w14:paraId="22C177A3" w14:textId="77777777" w:rsidR="00191164" w:rsidRDefault="00191164" w:rsidP="00191164">
      <w:pPr>
        <w:pStyle w:val="Code-C"/>
      </w:pPr>
      <w:r>
        <w:t xml:space="preserve">        myMonitorObject.wait();</w:t>
      </w:r>
    </w:p>
    <w:p w14:paraId="73176F18" w14:textId="77777777" w:rsidR="00191164" w:rsidRDefault="00191164" w:rsidP="00191164">
      <w:pPr>
        <w:pStyle w:val="Code-C"/>
      </w:pPr>
      <w:r>
        <w:t xml:space="preserve">      } </w:t>
      </w:r>
      <w:proofErr w:type="gramStart"/>
      <w:r>
        <w:t>catch(</w:t>
      </w:r>
      <w:proofErr w:type="gramEnd"/>
      <w:r>
        <w:t>InterruptedException e){...}</w:t>
      </w:r>
    </w:p>
    <w:p w14:paraId="650DE57A" w14:textId="77777777" w:rsidR="00191164" w:rsidRDefault="00191164" w:rsidP="00191164">
      <w:pPr>
        <w:pStyle w:val="Code-C"/>
      </w:pPr>
      <w:r>
        <w:t xml:space="preserve">    }</w:t>
      </w:r>
    </w:p>
    <w:p w14:paraId="6129599A" w14:textId="77777777" w:rsidR="00191164" w:rsidRDefault="00191164" w:rsidP="00191164">
      <w:pPr>
        <w:pStyle w:val="Code-C"/>
      </w:pPr>
      <w:r>
        <w:t xml:space="preserve">  }</w:t>
      </w:r>
    </w:p>
    <w:p w14:paraId="0A5F5273" w14:textId="77777777" w:rsidR="00191164" w:rsidRDefault="00191164" w:rsidP="00191164">
      <w:pPr>
        <w:pStyle w:val="Code-C"/>
      </w:pPr>
    </w:p>
    <w:p w14:paraId="05EAAFAB" w14:textId="77777777" w:rsidR="00191164" w:rsidRDefault="00191164" w:rsidP="00191164">
      <w:pPr>
        <w:pStyle w:val="Code-C"/>
      </w:pPr>
      <w:r>
        <w:t xml:space="preserve">  public void </w:t>
      </w:r>
      <w:proofErr w:type="gramStart"/>
      <w:r>
        <w:t>doNotify(</w:t>
      </w:r>
      <w:proofErr w:type="gramEnd"/>
      <w:r>
        <w:t>){</w:t>
      </w:r>
    </w:p>
    <w:p w14:paraId="1761D4D7" w14:textId="77777777" w:rsidR="00191164" w:rsidRDefault="00191164" w:rsidP="00191164">
      <w:pPr>
        <w:pStyle w:val="Code-C"/>
      </w:pPr>
      <w:r>
        <w:t xml:space="preserve">    synchronized(myMonitorObject</w:t>
      </w:r>
      <w:proofErr w:type="gramStart"/>
      <w:r>
        <w:t>){</w:t>
      </w:r>
      <w:proofErr w:type="gramEnd"/>
    </w:p>
    <w:p w14:paraId="1F2F0BE8" w14:textId="77777777" w:rsidR="00191164" w:rsidRDefault="00191164" w:rsidP="00191164">
      <w:pPr>
        <w:pStyle w:val="Code-C"/>
      </w:pPr>
      <w:r>
        <w:t xml:space="preserve">      myMonitorObject.notify();</w:t>
      </w:r>
    </w:p>
    <w:p w14:paraId="6AE887EA" w14:textId="77777777" w:rsidR="00191164" w:rsidRDefault="00191164" w:rsidP="00191164">
      <w:pPr>
        <w:pStyle w:val="Code-C"/>
      </w:pPr>
      <w:r>
        <w:t xml:space="preserve">    }</w:t>
      </w:r>
    </w:p>
    <w:p w14:paraId="75B30488" w14:textId="77777777" w:rsidR="00191164" w:rsidRDefault="00191164" w:rsidP="00191164">
      <w:pPr>
        <w:pStyle w:val="Code-C"/>
      </w:pPr>
      <w:r>
        <w:t xml:space="preserve">  }</w:t>
      </w:r>
    </w:p>
    <w:p w14:paraId="354F426B" w14:textId="77777777" w:rsidR="00191164" w:rsidRDefault="00191164" w:rsidP="00191164">
      <w:pPr>
        <w:pStyle w:val="Code-C"/>
      </w:pPr>
      <w:r>
        <w:t>}</w:t>
      </w:r>
    </w:p>
    <w:p w14:paraId="280B4E9B" w14:textId="76ABBBC4" w:rsidR="00191164" w:rsidRDefault="00191164" w:rsidP="00191164">
      <w:pPr>
        <w:ind w:firstLine="420"/>
      </w:pPr>
      <w:r>
        <w:rPr>
          <w:rFonts w:hint="eastAsia"/>
        </w:rPr>
        <w:t>等待线程将调用</w:t>
      </w:r>
      <w:r>
        <w:t>doWait()</w:t>
      </w:r>
      <w:r>
        <w:rPr>
          <w:rFonts w:hint="eastAsia"/>
        </w:rPr>
        <w:t>，而唤醒线程将调用</w:t>
      </w:r>
      <w:r>
        <w:t>doNotify()</w:t>
      </w:r>
      <w:r>
        <w:rPr>
          <w:rFonts w:hint="eastAsia"/>
        </w:rPr>
        <w:t>。当一个线程调用一个对象的</w:t>
      </w:r>
      <w:r>
        <w:t>notify()</w:t>
      </w:r>
      <w:r>
        <w:rPr>
          <w:rFonts w:hint="eastAsia"/>
        </w:rPr>
        <w:t>方法，正在等待该对象的所有线程中将有一个线程被唤醒并允许执行（校注：这个将被唤醒的线程是随机的，不可以指定唤醒哪个线程）。同时也提供了一个</w:t>
      </w:r>
      <w:r>
        <w:t>notifyAll()</w:t>
      </w:r>
      <w:r>
        <w:rPr>
          <w:rFonts w:hint="eastAsia"/>
        </w:rPr>
        <w:t>方法来唤醒正在等待一个给定对象的所有线程。</w:t>
      </w:r>
    </w:p>
    <w:p w14:paraId="3D2BF9CA" w14:textId="11B3F765" w:rsidR="00191164" w:rsidRDefault="00191164" w:rsidP="00191164">
      <w:pPr>
        <w:rPr>
          <w:rFonts w:hint="eastAsia"/>
        </w:rPr>
      </w:pPr>
      <w:r>
        <w:rPr>
          <w:rFonts w:hint="eastAsia"/>
        </w:rPr>
        <w:t>注意：</w:t>
      </w:r>
      <w:r w:rsidRPr="00191164">
        <w:rPr>
          <w:rFonts w:hint="eastAsia"/>
          <w:b/>
        </w:rPr>
        <w:t>不管是等待线程还是唤醒线程都在同步块里调用</w:t>
      </w:r>
      <w:r w:rsidRPr="00191164">
        <w:rPr>
          <w:b/>
        </w:rPr>
        <w:t>wait()和notify()。这是强制性的！</w:t>
      </w:r>
      <w:r>
        <w:t>一个线程如果没有持有对象锁，将不能调用wait()，notify()或者notifyAll()。否则，会抛出IllegalMonitorStateException异常。</w:t>
      </w:r>
    </w:p>
    <w:p w14:paraId="5B1A8E73" w14:textId="77777777" w:rsidR="00191164" w:rsidRDefault="00191164" w:rsidP="00191164">
      <w:r>
        <w:rPr>
          <w:rFonts w:hint="eastAsia"/>
        </w:rPr>
        <w:t>（校注：</w:t>
      </w:r>
      <w:r>
        <w:t>JVM是这么实现的，当你调用wait时候它首先要检查</w:t>
      </w:r>
      <w:proofErr w:type="gramStart"/>
      <w:r>
        <w:t>下当前</w:t>
      </w:r>
      <w:proofErr w:type="gramEnd"/>
      <w:r>
        <w:t>线程是否是锁的拥有者，不是则抛出IllegalMonitorStateExcept，参考JVM源码的 1422行。）</w:t>
      </w:r>
    </w:p>
    <w:p w14:paraId="24D7CA57" w14:textId="77777777" w:rsidR="00191164" w:rsidRDefault="00191164" w:rsidP="00191164"/>
    <w:p w14:paraId="3A85891A" w14:textId="72C57083" w:rsidR="00191164" w:rsidRDefault="00191164" w:rsidP="00191164">
      <w:pPr>
        <w:ind w:firstLine="420"/>
        <w:rPr>
          <w:rFonts w:hint="eastAsia"/>
        </w:rPr>
      </w:pPr>
      <w:r>
        <w:rPr>
          <w:rFonts w:hint="eastAsia"/>
        </w:rPr>
        <w:t>但是，这怎么可能？等待线程在同步块里面执行的时候，不是一直持有监视器对象（</w:t>
      </w:r>
      <w:r>
        <w:t>myMonitor对象）的锁吗？等待线程不能阻塞唤醒线程进入doNotify()的同步块吗？答案是：的确不能。一旦线程调用了wait()方法，它就释放了所持有的监视器对象上的锁。这将允许其他线程也可以调用wait()或者notify()。</w:t>
      </w:r>
    </w:p>
    <w:p w14:paraId="2FE978D2" w14:textId="77777777" w:rsidR="00191164" w:rsidRDefault="00191164" w:rsidP="00191164">
      <w:pPr>
        <w:ind w:firstLine="420"/>
      </w:pPr>
      <w:r>
        <w:rPr>
          <w:rFonts w:hint="eastAsia"/>
        </w:rPr>
        <w:t>一旦一个线程被唤醒，不能立刻就退出</w:t>
      </w:r>
      <w:r>
        <w:t>wait()的方法调用，直到调用notify()的线程退出了它自己的同步块。换句话说：被唤醒的线程必须重新获得监视器对象的锁，才可以退出wait()的方法调用，因为wait方法调用运行在同步块里面。如果多个线程被notifyAll()唤醒，那么在同一时刻将只有一个线程可以退出wait()方法，因为每个线程在退出wait()前必须获得监视器对象的锁。</w:t>
      </w:r>
    </w:p>
    <w:p w14:paraId="123905EC" w14:textId="00449094" w:rsidR="00191164" w:rsidRDefault="00191164" w:rsidP="00191164">
      <w:pPr>
        <w:pStyle w:val="Heading3"/>
      </w:pPr>
      <w:r>
        <w:t>丢失的信号（Missed Signals）</w:t>
      </w:r>
    </w:p>
    <w:p w14:paraId="30A4EA01" w14:textId="67D42EA0" w:rsidR="00191164" w:rsidRDefault="00191164" w:rsidP="00191164">
      <w:pPr>
        <w:ind w:firstLine="420"/>
      </w:pPr>
      <w:r>
        <w:t>notify()和notifyAll()方法不会保存调用它们的方法，因为当这两个方法被调用时，有可能没有线程处于等待状态。通知信号过后便丢弃了。因此，如果一个线程先于被通知线程调用wait()前调用了notify()，等待的线程将错过这个信号。这可能是也可能不是个问题。不过，在某些情况下，这可能使等待线程永远在等待，不再醒来，因为线程错过了唤醒信号。</w:t>
      </w:r>
    </w:p>
    <w:p w14:paraId="41B1F5D7" w14:textId="13A12E7E" w:rsidR="00191164" w:rsidRDefault="00191164" w:rsidP="00191164">
      <w:pPr>
        <w:ind w:firstLine="420"/>
      </w:pPr>
      <w:r>
        <w:rPr>
          <w:rFonts w:hint="eastAsia"/>
        </w:rPr>
        <w:t>为了避免丢失信号，必须把它们保存在信号类里。在</w:t>
      </w:r>
      <w:r>
        <w:t>MyWaitNotify的例子中，通知信号应被存储在MyWaitNotify实例的一个成员变量里。以下是MyWaitNotify的修改版本：</w:t>
      </w:r>
    </w:p>
    <w:p w14:paraId="69D6B40E" w14:textId="77777777" w:rsidR="00191164" w:rsidRDefault="00191164" w:rsidP="00191164">
      <w:pPr>
        <w:pStyle w:val="Code-C"/>
      </w:pPr>
      <w:r>
        <w:t>public class MyWaitNotify2{</w:t>
      </w:r>
    </w:p>
    <w:p w14:paraId="6CC66370" w14:textId="77777777" w:rsidR="00191164" w:rsidRDefault="00191164" w:rsidP="00191164">
      <w:pPr>
        <w:pStyle w:val="Code-C"/>
      </w:pPr>
    </w:p>
    <w:p w14:paraId="11E19E2D" w14:textId="77777777" w:rsidR="00191164" w:rsidRDefault="00191164" w:rsidP="00191164">
      <w:pPr>
        <w:pStyle w:val="Code-C"/>
      </w:pPr>
      <w:r>
        <w:t xml:space="preserve">  MonitorObject myMonitorObject = new </w:t>
      </w:r>
      <w:proofErr w:type="gramStart"/>
      <w:r>
        <w:t>MonitorObject(</w:t>
      </w:r>
      <w:proofErr w:type="gramEnd"/>
      <w:r>
        <w:t>);</w:t>
      </w:r>
    </w:p>
    <w:p w14:paraId="177DD9C6" w14:textId="77777777" w:rsidR="00191164" w:rsidRDefault="00191164" w:rsidP="00191164">
      <w:pPr>
        <w:pStyle w:val="Code-C"/>
      </w:pPr>
      <w:r>
        <w:t xml:space="preserve">  boolean wasSignalled = false;</w:t>
      </w:r>
    </w:p>
    <w:p w14:paraId="521847F6" w14:textId="77777777" w:rsidR="00191164" w:rsidRDefault="00191164" w:rsidP="00191164">
      <w:pPr>
        <w:pStyle w:val="Code-C"/>
      </w:pPr>
    </w:p>
    <w:p w14:paraId="088D89B4" w14:textId="77777777" w:rsidR="00191164" w:rsidRDefault="00191164" w:rsidP="00191164">
      <w:pPr>
        <w:pStyle w:val="Code-C"/>
      </w:pPr>
      <w:r>
        <w:t xml:space="preserve">  public void </w:t>
      </w:r>
      <w:proofErr w:type="gramStart"/>
      <w:r>
        <w:t>doWait(</w:t>
      </w:r>
      <w:proofErr w:type="gramEnd"/>
      <w:r>
        <w:t>){</w:t>
      </w:r>
    </w:p>
    <w:p w14:paraId="38E86FFE" w14:textId="77777777" w:rsidR="00191164" w:rsidRDefault="00191164" w:rsidP="00191164">
      <w:pPr>
        <w:pStyle w:val="Code-C"/>
      </w:pPr>
      <w:r>
        <w:t xml:space="preserve">    synchronized(myMonitorObject</w:t>
      </w:r>
      <w:proofErr w:type="gramStart"/>
      <w:r>
        <w:t>){</w:t>
      </w:r>
      <w:proofErr w:type="gramEnd"/>
    </w:p>
    <w:p w14:paraId="481D468E" w14:textId="77777777" w:rsidR="00191164" w:rsidRDefault="00191164" w:rsidP="00191164">
      <w:pPr>
        <w:pStyle w:val="Code-C"/>
      </w:pPr>
      <w:r>
        <w:t xml:space="preserve">      if</w:t>
      </w:r>
      <w:proofErr w:type="gramStart"/>
      <w:r>
        <w:t>(!wasSignalled</w:t>
      </w:r>
      <w:proofErr w:type="gramEnd"/>
      <w:r>
        <w:t>){</w:t>
      </w:r>
    </w:p>
    <w:p w14:paraId="262882EA" w14:textId="77777777" w:rsidR="00191164" w:rsidRDefault="00191164" w:rsidP="00191164">
      <w:pPr>
        <w:pStyle w:val="Code-C"/>
      </w:pPr>
      <w:r>
        <w:t xml:space="preserve">        </w:t>
      </w:r>
      <w:proofErr w:type="gramStart"/>
      <w:r>
        <w:t>try{</w:t>
      </w:r>
      <w:proofErr w:type="gramEnd"/>
    </w:p>
    <w:p w14:paraId="7B330FDD" w14:textId="77777777" w:rsidR="00191164" w:rsidRDefault="00191164" w:rsidP="00191164">
      <w:pPr>
        <w:pStyle w:val="Code-C"/>
      </w:pPr>
      <w:r>
        <w:t xml:space="preserve">          myMonitorObject.wait();</w:t>
      </w:r>
    </w:p>
    <w:p w14:paraId="70F48EB6" w14:textId="77777777" w:rsidR="00191164" w:rsidRDefault="00191164" w:rsidP="00191164">
      <w:pPr>
        <w:pStyle w:val="Code-C"/>
      </w:pPr>
      <w:r>
        <w:t xml:space="preserve">         } </w:t>
      </w:r>
      <w:proofErr w:type="gramStart"/>
      <w:r>
        <w:t>catch(</w:t>
      </w:r>
      <w:proofErr w:type="gramEnd"/>
      <w:r>
        <w:t>InterruptedException e){...}</w:t>
      </w:r>
    </w:p>
    <w:p w14:paraId="7113DF04" w14:textId="77777777" w:rsidR="00191164" w:rsidRDefault="00191164" w:rsidP="00191164">
      <w:pPr>
        <w:pStyle w:val="Code-C"/>
      </w:pPr>
      <w:r>
        <w:t xml:space="preserve">      }</w:t>
      </w:r>
    </w:p>
    <w:p w14:paraId="225F82E2" w14:textId="77777777" w:rsidR="00191164" w:rsidRDefault="00191164" w:rsidP="00191164">
      <w:pPr>
        <w:pStyle w:val="Code-C"/>
      </w:pPr>
      <w:r>
        <w:t xml:space="preserve">      //clear signal and continue running.</w:t>
      </w:r>
    </w:p>
    <w:p w14:paraId="452CD744" w14:textId="77777777" w:rsidR="00191164" w:rsidRDefault="00191164" w:rsidP="00191164">
      <w:pPr>
        <w:pStyle w:val="Code-C"/>
      </w:pPr>
      <w:r>
        <w:t xml:space="preserve">      wasSignalled = false;</w:t>
      </w:r>
    </w:p>
    <w:p w14:paraId="644B2A43" w14:textId="77777777" w:rsidR="00191164" w:rsidRDefault="00191164" w:rsidP="00191164">
      <w:pPr>
        <w:pStyle w:val="Code-C"/>
      </w:pPr>
      <w:r>
        <w:t xml:space="preserve">    }</w:t>
      </w:r>
    </w:p>
    <w:p w14:paraId="32A12F06" w14:textId="77777777" w:rsidR="00191164" w:rsidRDefault="00191164" w:rsidP="00191164">
      <w:pPr>
        <w:pStyle w:val="Code-C"/>
      </w:pPr>
      <w:r>
        <w:t xml:space="preserve">  }</w:t>
      </w:r>
    </w:p>
    <w:p w14:paraId="6C95B51F" w14:textId="77777777" w:rsidR="00191164" w:rsidRDefault="00191164" w:rsidP="00191164">
      <w:pPr>
        <w:pStyle w:val="Code-C"/>
      </w:pPr>
    </w:p>
    <w:p w14:paraId="46524C17" w14:textId="77777777" w:rsidR="00191164" w:rsidRDefault="00191164" w:rsidP="00191164">
      <w:pPr>
        <w:pStyle w:val="Code-C"/>
      </w:pPr>
      <w:r>
        <w:t xml:space="preserve">  public void </w:t>
      </w:r>
      <w:proofErr w:type="gramStart"/>
      <w:r>
        <w:t>doNotify(</w:t>
      </w:r>
      <w:proofErr w:type="gramEnd"/>
      <w:r>
        <w:t>){</w:t>
      </w:r>
    </w:p>
    <w:p w14:paraId="5E3DE280" w14:textId="77777777" w:rsidR="00191164" w:rsidRDefault="00191164" w:rsidP="00191164">
      <w:pPr>
        <w:pStyle w:val="Code-C"/>
      </w:pPr>
      <w:r>
        <w:t xml:space="preserve">    synchronized(myMonitorObject</w:t>
      </w:r>
      <w:proofErr w:type="gramStart"/>
      <w:r>
        <w:t>){</w:t>
      </w:r>
      <w:proofErr w:type="gramEnd"/>
    </w:p>
    <w:p w14:paraId="072721AB" w14:textId="77777777" w:rsidR="00191164" w:rsidRDefault="00191164" w:rsidP="00191164">
      <w:pPr>
        <w:pStyle w:val="Code-C"/>
      </w:pPr>
      <w:r>
        <w:t xml:space="preserve">      wasSignalled = true;</w:t>
      </w:r>
    </w:p>
    <w:p w14:paraId="03435672" w14:textId="77777777" w:rsidR="00191164" w:rsidRDefault="00191164" w:rsidP="00191164">
      <w:pPr>
        <w:pStyle w:val="Code-C"/>
      </w:pPr>
      <w:r>
        <w:t xml:space="preserve">      myMonitorObject.notify();</w:t>
      </w:r>
    </w:p>
    <w:p w14:paraId="4958052B" w14:textId="77777777" w:rsidR="00191164" w:rsidRDefault="00191164" w:rsidP="00191164">
      <w:pPr>
        <w:pStyle w:val="Code-C"/>
      </w:pPr>
      <w:r>
        <w:t xml:space="preserve">    }</w:t>
      </w:r>
    </w:p>
    <w:p w14:paraId="50CB0D7A" w14:textId="77777777" w:rsidR="00191164" w:rsidRDefault="00191164" w:rsidP="00191164">
      <w:pPr>
        <w:pStyle w:val="Code-C"/>
      </w:pPr>
      <w:r>
        <w:t xml:space="preserve">  }</w:t>
      </w:r>
    </w:p>
    <w:p w14:paraId="298142DC" w14:textId="18D0DD69" w:rsidR="00191164" w:rsidRDefault="00191164" w:rsidP="00191164">
      <w:pPr>
        <w:pStyle w:val="Code-C"/>
        <w:rPr>
          <w:rFonts w:hint="eastAsia"/>
        </w:rPr>
      </w:pPr>
      <w:r>
        <w:t>}</w:t>
      </w:r>
    </w:p>
    <w:p w14:paraId="73AAD1D4" w14:textId="2FB6AE39" w:rsidR="00191164" w:rsidRDefault="00191164" w:rsidP="008C72A7">
      <w:pPr>
        <w:ind w:firstLine="420"/>
        <w:rPr>
          <w:rFonts w:hint="eastAsia"/>
        </w:rPr>
      </w:pPr>
      <w:r>
        <w:rPr>
          <w:rFonts w:hint="eastAsia"/>
        </w:rPr>
        <w:t>留意</w:t>
      </w:r>
      <w:r>
        <w:t>doNotify()方法在调用notify()前把wasSignalled变量设为true。同时，留意doWait()方法在调用wait()前会检查wasSignalled变量。事实上，如果没有信号在前一次doWait()调用和这次doWait()调用之间的时间段里被接收到，它将只调用wait()。</w:t>
      </w:r>
    </w:p>
    <w:p w14:paraId="7B40AAB9" w14:textId="77777777" w:rsidR="00191164" w:rsidRDefault="00191164" w:rsidP="00191164">
      <w:r>
        <w:rPr>
          <w:rFonts w:hint="eastAsia"/>
        </w:rPr>
        <w:t>（校注：为了避免信号丢失，</w:t>
      </w:r>
      <w:r>
        <w:t xml:space="preserve"> 用一个变量来保存是否被通知过。在notify前，设置自己已经被通知过。在wait后，设置自己没有被通知过，需要等待通知。）</w:t>
      </w:r>
    </w:p>
    <w:p w14:paraId="5B7D55B8" w14:textId="39BE2608" w:rsidR="00191164" w:rsidRDefault="00191164" w:rsidP="008C72A7">
      <w:pPr>
        <w:pStyle w:val="Heading3"/>
      </w:pPr>
      <w:r>
        <w:t>假唤醒</w:t>
      </w:r>
    </w:p>
    <w:p w14:paraId="459BCF7B" w14:textId="002BACF7" w:rsidR="00191164" w:rsidRDefault="00191164" w:rsidP="00191164">
      <w:pPr>
        <w:rPr>
          <w:rFonts w:hint="eastAsia"/>
        </w:rPr>
      </w:pPr>
      <w:r>
        <w:rPr>
          <w:rFonts w:hint="eastAsia"/>
        </w:rPr>
        <w:t>由于莫名其妙的原因，线程有可能在没有调用过</w:t>
      </w:r>
      <w:r>
        <w:t>notify()和notifyAll()的情况下醒来。这就是所谓的假唤醒（spurious wakeups）。无端</w:t>
      </w:r>
      <w:proofErr w:type="gramStart"/>
      <w:r>
        <w:t>端</w:t>
      </w:r>
      <w:proofErr w:type="gramEnd"/>
      <w:r>
        <w:t>地醒过来了。</w:t>
      </w:r>
    </w:p>
    <w:p w14:paraId="3B480A7D" w14:textId="540E6D71" w:rsidR="00191164" w:rsidRDefault="00191164" w:rsidP="00191164">
      <w:pPr>
        <w:rPr>
          <w:rFonts w:hint="eastAsia"/>
        </w:rPr>
      </w:pPr>
      <w:r>
        <w:rPr>
          <w:rFonts w:hint="eastAsia"/>
        </w:rPr>
        <w:t>如果在</w:t>
      </w:r>
      <w:r>
        <w:t>MyWaitNotify2的doWait()方法里发生了假唤醒，等待线程即使没有收到正确的信号，也能够执行后续的操作。这可能导致你的应用程序出现严重问题。</w:t>
      </w:r>
    </w:p>
    <w:p w14:paraId="55C735E6" w14:textId="77777777" w:rsidR="00191164" w:rsidRDefault="00191164" w:rsidP="00191164">
      <w:r>
        <w:rPr>
          <w:rFonts w:hint="eastAsia"/>
        </w:rPr>
        <w:t>为了防止假唤醒，保存信号的成员变量将在一个</w:t>
      </w:r>
      <w:r>
        <w:t>while循环里接受检查，而不是在if表达式里。这样的一个while循环叫做自旋锁（校注：这种做法要慎重，目前的JVM实现自旋会消耗CPU，如果长时间不调用doNotify方法，doWait方法会一直自旋，CPU会消耗太大）。被唤醒的线程会自旋直到自旋锁(while循环)里的条件变为false。以下MyWaitNotify2的修改版本展示了这点：</w:t>
      </w:r>
    </w:p>
    <w:p w14:paraId="70BFD14D" w14:textId="77777777" w:rsidR="008C72A7" w:rsidRDefault="008C72A7" w:rsidP="008C72A7">
      <w:pPr>
        <w:pStyle w:val="Code-C"/>
      </w:pPr>
      <w:r>
        <w:t>public class MyWaitNotify3{</w:t>
      </w:r>
    </w:p>
    <w:p w14:paraId="09CD6259" w14:textId="77777777" w:rsidR="008C72A7" w:rsidRDefault="008C72A7" w:rsidP="008C72A7">
      <w:pPr>
        <w:pStyle w:val="Code-C"/>
      </w:pPr>
    </w:p>
    <w:p w14:paraId="2742AF0D" w14:textId="77777777" w:rsidR="008C72A7" w:rsidRDefault="008C72A7" w:rsidP="008C72A7">
      <w:pPr>
        <w:pStyle w:val="Code-C"/>
      </w:pPr>
      <w:r>
        <w:t xml:space="preserve">  MonitorObject myMonitorObject = new </w:t>
      </w:r>
      <w:proofErr w:type="gramStart"/>
      <w:r>
        <w:t>MonitorObject(</w:t>
      </w:r>
      <w:proofErr w:type="gramEnd"/>
      <w:r>
        <w:t>);</w:t>
      </w:r>
    </w:p>
    <w:p w14:paraId="44423A79" w14:textId="77777777" w:rsidR="008C72A7" w:rsidRDefault="008C72A7" w:rsidP="008C72A7">
      <w:pPr>
        <w:pStyle w:val="Code-C"/>
      </w:pPr>
      <w:r>
        <w:t xml:space="preserve">  boolean wasSignalled = false;</w:t>
      </w:r>
    </w:p>
    <w:p w14:paraId="3BCA0900" w14:textId="77777777" w:rsidR="008C72A7" w:rsidRDefault="008C72A7" w:rsidP="008C72A7">
      <w:pPr>
        <w:pStyle w:val="Code-C"/>
      </w:pPr>
    </w:p>
    <w:p w14:paraId="50C8250F" w14:textId="77777777" w:rsidR="008C72A7" w:rsidRDefault="008C72A7" w:rsidP="008C72A7">
      <w:pPr>
        <w:pStyle w:val="Code-C"/>
      </w:pPr>
      <w:r>
        <w:t xml:space="preserve">  public void </w:t>
      </w:r>
      <w:proofErr w:type="gramStart"/>
      <w:r>
        <w:t>doWait(</w:t>
      </w:r>
      <w:proofErr w:type="gramEnd"/>
      <w:r>
        <w:t>){</w:t>
      </w:r>
    </w:p>
    <w:p w14:paraId="2942850C" w14:textId="77777777" w:rsidR="008C72A7" w:rsidRDefault="008C72A7" w:rsidP="008C72A7">
      <w:pPr>
        <w:pStyle w:val="Code-C"/>
      </w:pPr>
      <w:r>
        <w:t xml:space="preserve">    synchronized(myMonitorObject</w:t>
      </w:r>
      <w:proofErr w:type="gramStart"/>
      <w:r>
        <w:t>){</w:t>
      </w:r>
      <w:proofErr w:type="gramEnd"/>
    </w:p>
    <w:p w14:paraId="77F6D39B" w14:textId="77777777" w:rsidR="008C72A7" w:rsidRDefault="008C72A7" w:rsidP="008C72A7">
      <w:pPr>
        <w:pStyle w:val="Code-C"/>
      </w:pPr>
      <w:r>
        <w:t xml:space="preserve">      while</w:t>
      </w:r>
      <w:proofErr w:type="gramStart"/>
      <w:r>
        <w:t>(!wasSignalled</w:t>
      </w:r>
      <w:proofErr w:type="gramEnd"/>
      <w:r>
        <w:t>){</w:t>
      </w:r>
    </w:p>
    <w:p w14:paraId="5320CEA1" w14:textId="77777777" w:rsidR="008C72A7" w:rsidRDefault="008C72A7" w:rsidP="008C72A7">
      <w:pPr>
        <w:pStyle w:val="Code-C"/>
      </w:pPr>
      <w:r>
        <w:t xml:space="preserve">        </w:t>
      </w:r>
      <w:proofErr w:type="gramStart"/>
      <w:r>
        <w:t>try{</w:t>
      </w:r>
      <w:proofErr w:type="gramEnd"/>
    </w:p>
    <w:p w14:paraId="2CA3D0EE" w14:textId="77777777" w:rsidR="008C72A7" w:rsidRDefault="008C72A7" w:rsidP="008C72A7">
      <w:pPr>
        <w:pStyle w:val="Code-C"/>
      </w:pPr>
      <w:r>
        <w:t xml:space="preserve">          myMonitorObject.wait();</w:t>
      </w:r>
    </w:p>
    <w:p w14:paraId="2392F728" w14:textId="77777777" w:rsidR="008C72A7" w:rsidRDefault="008C72A7" w:rsidP="008C72A7">
      <w:pPr>
        <w:pStyle w:val="Code-C"/>
      </w:pPr>
      <w:r>
        <w:t xml:space="preserve">         } </w:t>
      </w:r>
      <w:proofErr w:type="gramStart"/>
      <w:r>
        <w:t>catch(</w:t>
      </w:r>
      <w:proofErr w:type="gramEnd"/>
      <w:r>
        <w:t>InterruptedException e){...}</w:t>
      </w:r>
    </w:p>
    <w:p w14:paraId="582071F3" w14:textId="77777777" w:rsidR="008C72A7" w:rsidRDefault="008C72A7" w:rsidP="008C72A7">
      <w:pPr>
        <w:pStyle w:val="Code-C"/>
      </w:pPr>
      <w:r>
        <w:t xml:space="preserve">      }</w:t>
      </w:r>
    </w:p>
    <w:p w14:paraId="6FC06EDC" w14:textId="77777777" w:rsidR="008C72A7" w:rsidRDefault="008C72A7" w:rsidP="008C72A7">
      <w:pPr>
        <w:pStyle w:val="Code-C"/>
      </w:pPr>
      <w:r>
        <w:t xml:space="preserve">      //clear signal and continue running.</w:t>
      </w:r>
    </w:p>
    <w:p w14:paraId="4469EA3A" w14:textId="77777777" w:rsidR="008C72A7" w:rsidRDefault="008C72A7" w:rsidP="008C72A7">
      <w:pPr>
        <w:pStyle w:val="Code-C"/>
      </w:pPr>
      <w:r>
        <w:t xml:space="preserve">      wasSignalled = false;</w:t>
      </w:r>
    </w:p>
    <w:p w14:paraId="2E4B9A19" w14:textId="77777777" w:rsidR="008C72A7" w:rsidRDefault="008C72A7" w:rsidP="008C72A7">
      <w:pPr>
        <w:pStyle w:val="Code-C"/>
      </w:pPr>
      <w:r>
        <w:t xml:space="preserve">    }</w:t>
      </w:r>
    </w:p>
    <w:p w14:paraId="2563818F" w14:textId="77777777" w:rsidR="008C72A7" w:rsidRDefault="008C72A7" w:rsidP="008C72A7">
      <w:pPr>
        <w:pStyle w:val="Code-C"/>
      </w:pPr>
      <w:r>
        <w:t xml:space="preserve">  }</w:t>
      </w:r>
    </w:p>
    <w:p w14:paraId="756E0192" w14:textId="77777777" w:rsidR="008C72A7" w:rsidRDefault="008C72A7" w:rsidP="008C72A7">
      <w:pPr>
        <w:pStyle w:val="Code-C"/>
      </w:pPr>
    </w:p>
    <w:p w14:paraId="183F27D7" w14:textId="77777777" w:rsidR="008C72A7" w:rsidRDefault="008C72A7" w:rsidP="008C72A7">
      <w:pPr>
        <w:pStyle w:val="Code-C"/>
      </w:pPr>
      <w:r>
        <w:t xml:space="preserve">  public void </w:t>
      </w:r>
      <w:proofErr w:type="gramStart"/>
      <w:r>
        <w:t>doNotify(</w:t>
      </w:r>
      <w:proofErr w:type="gramEnd"/>
      <w:r>
        <w:t>){</w:t>
      </w:r>
    </w:p>
    <w:p w14:paraId="49E828DD" w14:textId="77777777" w:rsidR="008C72A7" w:rsidRDefault="008C72A7" w:rsidP="008C72A7">
      <w:pPr>
        <w:pStyle w:val="Code-C"/>
      </w:pPr>
      <w:r>
        <w:t xml:space="preserve">    synchronized(myMonitorObject</w:t>
      </w:r>
      <w:proofErr w:type="gramStart"/>
      <w:r>
        <w:t>){</w:t>
      </w:r>
      <w:proofErr w:type="gramEnd"/>
    </w:p>
    <w:p w14:paraId="6A74843E" w14:textId="77777777" w:rsidR="008C72A7" w:rsidRDefault="008C72A7" w:rsidP="008C72A7">
      <w:pPr>
        <w:pStyle w:val="Code-C"/>
      </w:pPr>
      <w:r>
        <w:t xml:space="preserve">      wasSignalled = true;</w:t>
      </w:r>
    </w:p>
    <w:p w14:paraId="13023630" w14:textId="77777777" w:rsidR="008C72A7" w:rsidRDefault="008C72A7" w:rsidP="008C72A7">
      <w:pPr>
        <w:pStyle w:val="Code-C"/>
      </w:pPr>
      <w:r>
        <w:t xml:space="preserve">      myMonitorObject.notify();</w:t>
      </w:r>
    </w:p>
    <w:p w14:paraId="56E585FC" w14:textId="77777777" w:rsidR="008C72A7" w:rsidRDefault="008C72A7" w:rsidP="008C72A7">
      <w:pPr>
        <w:pStyle w:val="Code-C"/>
      </w:pPr>
      <w:r>
        <w:t xml:space="preserve">    }</w:t>
      </w:r>
    </w:p>
    <w:p w14:paraId="3E51F761" w14:textId="77777777" w:rsidR="008C72A7" w:rsidRDefault="008C72A7" w:rsidP="008C72A7">
      <w:pPr>
        <w:pStyle w:val="Code-C"/>
      </w:pPr>
      <w:r>
        <w:t xml:space="preserve">  }</w:t>
      </w:r>
    </w:p>
    <w:p w14:paraId="3B62D3DE" w14:textId="77777777" w:rsidR="008C72A7" w:rsidRDefault="008C72A7" w:rsidP="008C72A7">
      <w:pPr>
        <w:pStyle w:val="Code-C"/>
      </w:pPr>
      <w:r>
        <w:t>}</w:t>
      </w:r>
    </w:p>
    <w:p w14:paraId="5F76C4A1" w14:textId="3D06727C" w:rsidR="00191164" w:rsidRDefault="00191164" w:rsidP="008C72A7">
      <w:r>
        <w:rPr>
          <w:rFonts w:hint="eastAsia"/>
        </w:rPr>
        <w:t>留意</w:t>
      </w:r>
      <w:r>
        <w:t>wait()</w:t>
      </w:r>
      <w:r>
        <w:rPr>
          <w:rFonts w:hint="eastAsia"/>
        </w:rPr>
        <w:t>方法是在</w:t>
      </w:r>
      <w:r>
        <w:t>while</w:t>
      </w:r>
      <w:r>
        <w:rPr>
          <w:rFonts w:hint="eastAsia"/>
        </w:rPr>
        <w:t>循环里，而不在</w:t>
      </w:r>
      <w:r>
        <w:t>if</w:t>
      </w:r>
      <w:r>
        <w:rPr>
          <w:rFonts w:hint="eastAsia"/>
        </w:rPr>
        <w:t>表达式里。如果等待线程没有收到信号就唤醒，</w:t>
      </w:r>
      <w:r>
        <w:t>wasSignalled</w:t>
      </w:r>
      <w:r>
        <w:rPr>
          <w:rFonts w:hint="eastAsia"/>
        </w:rPr>
        <w:t>变量将变为</w:t>
      </w:r>
      <w:r>
        <w:t>false,while</w:t>
      </w:r>
      <w:r>
        <w:rPr>
          <w:rFonts w:hint="eastAsia"/>
        </w:rPr>
        <w:t>循环会再执行一次，促使醒来的线程回到等待状态。</w:t>
      </w:r>
    </w:p>
    <w:p w14:paraId="56B17A7E" w14:textId="42ACD273" w:rsidR="00191164" w:rsidRDefault="00191164" w:rsidP="008C72A7">
      <w:pPr>
        <w:pStyle w:val="Heading3"/>
      </w:pPr>
      <w:r>
        <w:t>多个线程等待相同信号</w:t>
      </w:r>
    </w:p>
    <w:p w14:paraId="71B51AA6" w14:textId="77777777" w:rsidR="00191164" w:rsidRDefault="00191164" w:rsidP="008C72A7">
      <w:pPr>
        <w:ind w:firstLine="420"/>
      </w:pPr>
      <w:r>
        <w:rPr>
          <w:rFonts w:hint="eastAsia"/>
        </w:rPr>
        <w:t>如果你有多个线程在等待，被</w:t>
      </w:r>
      <w:r>
        <w:t>notifyAll()唤醒，但只有一个被允许继续执行，使用while循环也是个好方法。每次只有一个线程可以获得监视器对象锁，意味着只有一个线程可以退出wait()调用并清除wasSignalled标志（设为false）。一旦这个线程退出doWait()的同步块，其他线程退出wait()调用，并在while循环里检查wasSignalled变量值。但是，这个标志已经被第一个唤醒的线程清除了，所以其余醒来的线程将回到等待状态，直到下次信号到来。</w:t>
      </w:r>
    </w:p>
    <w:p w14:paraId="75081F1E" w14:textId="24335C24" w:rsidR="00191164" w:rsidRDefault="00191164" w:rsidP="008C72A7">
      <w:pPr>
        <w:pStyle w:val="Heading3"/>
      </w:pPr>
      <w:r>
        <w:t>不要在字符串常量或全局对象中调用wait()</w:t>
      </w:r>
    </w:p>
    <w:p w14:paraId="0910F93B" w14:textId="6DE8D90D" w:rsidR="00191164" w:rsidRDefault="00191164" w:rsidP="00191164">
      <w:pPr>
        <w:rPr>
          <w:rFonts w:hint="eastAsia"/>
        </w:rPr>
      </w:pPr>
      <w:r>
        <w:rPr>
          <w:rFonts w:hint="eastAsia"/>
        </w:rPr>
        <w:t>（校注：本章说的字符串常量指的是值为常量的变量）</w:t>
      </w:r>
    </w:p>
    <w:p w14:paraId="6B3614D0" w14:textId="77777777" w:rsidR="00191164" w:rsidRDefault="00191164" w:rsidP="00191164">
      <w:r>
        <w:rPr>
          <w:rFonts w:hint="eastAsia"/>
        </w:rPr>
        <w:t>本文早期的一个版本在</w:t>
      </w:r>
      <w:r>
        <w:t>MyWaitNotify例子里使用字符串常量（</w:t>
      </w:r>
      <w:proofErr w:type="gramStart"/>
      <w:r>
        <w:t>””</w:t>
      </w:r>
      <w:proofErr w:type="gramEnd"/>
      <w:r>
        <w:t>）作为管程对象。以下是那个例子：</w:t>
      </w:r>
    </w:p>
    <w:p w14:paraId="3B7B8B48" w14:textId="77777777" w:rsidR="008C72A7" w:rsidRDefault="008C72A7" w:rsidP="008C72A7">
      <w:pPr>
        <w:pStyle w:val="Code-C"/>
      </w:pPr>
      <w:r>
        <w:t xml:space="preserve">public class </w:t>
      </w:r>
      <w:proofErr w:type="gramStart"/>
      <w:r>
        <w:t>MyWaitNotify{</w:t>
      </w:r>
      <w:proofErr w:type="gramEnd"/>
    </w:p>
    <w:p w14:paraId="0D9B0B9F" w14:textId="77777777" w:rsidR="008C72A7" w:rsidRDefault="008C72A7" w:rsidP="008C72A7">
      <w:pPr>
        <w:pStyle w:val="Code-C"/>
      </w:pPr>
    </w:p>
    <w:p w14:paraId="10198AA9" w14:textId="77777777" w:rsidR="008C72A7" w:rsidRDefault="008C72A7" w:rsidP="008C72A7">
      <w:pPr>
        <w:pStyle w:val="Code-C"/>
      </w:pPr>
      <w:r>
        <w:t xml:space="preserve">  String myMonitorObject = "";</w:t>
      </w:r>
    </w:p>
    <w:p w14:paraId="3EE93C34" w14:textId="77777777" w:rsidR="008C72A7" w:rsidRDefault="008C72A7" w:rsidP="008C72A7">
      <w:pPr>
        <w:pStyle w:val="Code-C"/>
      </w:pPr>
      <w:r>
        <w:t xml:space="preserve">  boolean wasSignalled = false;</w:t>
      </w:r>
    </w:p>
    <w:p w14:paraId="14B76352" w14:textId="77777777" w:rsidR="008C72A7" w:rsidRDefault="008C72A7" w:rsidP="008C72A7">
      <w:pPr>
        <w:pStyle w:val="Code-C"/>
      </w:pPr>
    </w:p>
    <w:p w14:paraId="5A69FEC1" w14:textId="77777777" w:rsidR="008C72A7" w:rsidRDefault="008C72A7" w:rsidP="008C72A7">
      <w:pPr>
        <w:pStyle w:val="Code-C"/>
      </w:pPr>
      <w:r>
        <w:t xml:space="preserve">  public void </w:t>
      </w:r>
      <w:proofErr w:type="gramStart"/>
      <w:r>
        <w:t>doWait(</w:t>
      </w:r>
      <w:proofErr w:type="gramEnd"/>
      <w:r>
        <w:t>){</w:t>
      </w:r>
    </w:p>
    <w:p w14:paraId="2F5F1445" w14:textId="77777777" w:rsidR="008C72A7" w:rsidRDefault="008C72A7" w:rsidP="008C72A7">
      <w:pPr>
        <w:pStyle w:val="Code-C"/>
      </w:pPr>
      <w:r>
        <w:t xml:space="preserve">    synchronized(myMonitorObject</w:t>
      </w:r>
      <w:proofErr w:type="gramStart"/>
      <w:r>
        <w:t>){</w:t>
      </w:r>
      <w:proofErr w:type="gramEnd"/>
    </w:p>
    <w:p w14:paraId="6D9972F4" w14:textId="77777777" w:rsidR="008C72A7" w:rsidRDefault="008C72A7" w:rsidP="008C72A7">
      <w:pPr>
        <w:pStyle w:val="Code-C"/>
      </w:pPr>
      <w:r>
        <w:t xml:space="preserve">      while</w:t>
      </w:r>
      <w:proofErr w:type="gramStart"/>
      <w:r>
        <w:t>(!wasSignalled</w:t>
      </w:r>
      <w:proofErr w:type="gramEnd"/>
      <w:r>
        <w:t>){</w:t>
      </w:r>
    </w:p>
    <w:p w14:paraId="32DBFD51" w14:textId="77777777" w:rsidR="008C72A7" w:rsidRDefault="008C72A7" w:rsidP="008C72A7">
      <w:pPr>
        <w:pStyle w:val="Code-C"/>
      </w:pPr>
      <w:r>
        <w:t xml:space="preserve">        </w:t>
      </w:r>
      <w:proofErr w:type="gramStart"/>
      <w:r>
        <w:t>try{</w:t>
      </w:r>
      <w:proofErr w:type="gramEnd"/>
    </w:p>
    <w:p w14:paraId="3C91DDE0" w14:textId="77777777" w:rsidR="008C72A7" w:rsidRDefault="008C72A7" w:rsidP="008C72A7">
      <w:pPr>
        <w:pStyle w:val="Code-C"/>
      </w:pPr>
      <w:r>
        <w:t xml:space="preserve">          myMonitorObject.wait();</w:t>
      </w:r>
    </w:p>
    <w:p w14:paraId="42F99EDC" w14:textId="77777777" w:rsidR="008C72A7" w:rsidRDefault="008C72A7" w:rsidP="008C72A7">
      <w:pPr>
        <w:pStyle w:val="Code-C"/>
      </w:pPr>
      <w:r>
        <w:t xml:space="preserve">         } </w:t>
      </w:r>
      <w:proofErr w:type="gramStart"/>
      <w:r>
        <w:t>catch(</w:t>
      </w:r>
      <w:proofErr w:type="gramEnd"/>
      <w:r>
        <w:t>InterruptedException e){...}</w:t>
      </w:r>
    </w:p>
    <w:p w14:paraId="7D503882" w14:textId="77777777" w:rsidR="008C72A7" w:rsidRDefault="008C72A7" w:rsidP="008C72A7">
      <w:pPr>
        <w:pStyle w:val="Code-C"/>
      </w:pPr>
      <w:r>
        <w:t xml:space="preserve">      }</w:t>
      </w:r>
    </w:p>
    <w:p w14:paraId="0994C439" w14:textId="77777777" w:rsidR="008C72A7" w:rsidRDefault="008C72A7" w:rsidP="008C72A7">
      <w:pPr>
        <w:pStyle w:val="Code-C"/>
      </w:pPr>
      <w:r>
        <w:t xml:space="preserve">      //clear signal and continue running.</w:t>
      </w:r>
    </w:p>
    <w:p w14:paraId="2B386EE3" w14:textId="77777777" w:rsidR="008C72A7" w:rsidRDefault="008C72A7" w:rsidP="008C72A7">
      <w:pPr>
        <w:pStyle w:val="Code-C"/>
      </w:pPr>
      <w:r>
        <w:t xml:space="preserve">      wasSignalled = false;</w:t>
      </w:r>
    </w:p>
    <w:p w14:paraId="2F02CC70" w14:textId="77777777" w:rsidR="008C72A7" w:rsidRDefault="008C72A7" w:rsidP="008C72A7">
      <w:pPr>
        <w:pStyle w:val="Code-C"/>
      </w:pPr>
      <w:r>
        <w:t xml:space="preserve">    }</w:t>
      </w:r>
    </w:p>
    <w:p w14:paraId="1969B397" w14:textId="77777777" w:rsidR="008C72A7" w:rsidRDefault="008C72A7" w:rsidP="008C72A7">
      <w:pPr>
        <w:pStyle w:val="Code-C"/>
      </w:pPr>
      <w:r>
        <w:t xml:space="preserve">  }</w:t>
      </w:r>
    </w:p>
    <w:p w14:paraId="071B659A" w14:textId="77777777" w:rsidR="008C72A7" w:rsidRDefault="008C72A7" w:rsidP="008C72A7">
      <w:pPr>
        <w:pStyle w:val="Code-C"/>
      </w:pPr>
    </w:p>
    <w:p w14:paraId="41156BD5" w14:textId="77777777" w:rsidR="008C72A7" w:rsidRDefault="008C72A7" w:rsidP="008C72A7">
      <w:pPr>
        <w:pStyle w:val="Code-C"/>
      </w:pPr>
      <w:r>
        <w:t xml:space="preserve">  public void </w:t>
      </w:r>
      <w:proofErr w:type="gramStart"/>
      <w:r>
        <w:t>doNotify(</w:t>
      </w:r>
      <w:proofErr w:type="gramEnd"/>
      <w:r>
        <w:t>){</w:t>
      </w:r>
    </w:p>
    <w:p w14:paraId="6DD6AEA1" w14:textId="77777777" w:rsidR="008C72A7" w:rsidRDefault="008C72A7" w:rsidP="008C72A7">
      <w:pPr>
        <w:pStyle w:val="Code-C"/>
      </w:pPr>
      <w:r>
        <w:t xml:space="preserve">    synchronized(myMonitorObject</w:t>
      </w:r>
      <w:proofErr w:type="gramStart"/>
      <w:r>
        <w:t>){</w:t>
      </w:r>
      <w:proofErr w:type="gramEnd"/>
    </w:p>
    <w:p w14:paraId="5FF6580A" w14:textId="77777777" w:rsidR="008C72A7" w:rsidRDefault="008C72A7" w:rsidP="008C72A7">
      <w:pPr>
        <w:pStyle w:val="Code-C"/>
      </w:pPr>
      <w:r>
        <w:t xml:space="preserve">      wasSignalled = true;</w:t>
      </w:r>
    </w:p>
    <w:p w14:paraId="089C53B9" w14:textId="77777777" w:rsidR="008C72A7" w:rsidRDefault="008C72A7" w:rsidP="008C72A7">
      <w:pPr>
        <w:pStyle w:val="Code-C"/>
      </w:pPr>
      <w:r>
        <w:t xml:space="preserve">      myMonitorObject.notify();</w:t>
      </w:r>
    </w:p>
    <w:p w14:paraId="70449CBF" w14:textId="77777777" w:rsidR="008C72A7" w:rsidRDefault="008C72A7" w:rsidP="008C72A7">
      <w:pPr>
        <w:pStyle w:val="Code-C"/>
      </w:pPr>
      <w:r>
        <w:t xml:space="preserve">    }</w:t>
      </w:r>
    </w:p>
    <w:p w14:paraId="133E429A" w14:textId="77777777" w:rsidR="008C72A7" w:rsidRDefault="008C72A7" w:rsidP="008C72A7">
      <w:pPr>
        <w:pStyle w:val="Code-C"/>
      </w:pPr>
      <w:r>
        <w:t xml:space="preserve">  }</w:t>
      </w:r>
    </w:p>
    <w:p w14:paraId="6D9BAB2C" w14:textId="77777777" w:rsidR="008C72A7" w:rsidRDefault="008C72A7" w:rsidP="008C72A7">
      <w:pPr>
        <w:pStyle w:val="Code-C"/>
      </w:pPr>
      <w:r>
        <w:t>}</w:t>
      </w:r>
    </w:p>
    <w:p w14:paraId="7477C35F" w14:textId="0802AB94" w:rsidR="00191164" w:rsidRDefault="00191164" w:rsidP="008C72A7">
      <w:r>
        <w:rPr>
          <w:rFonts w:hint="eastAsia"/>
        </w:rPr>
        <w:t>在空字符</w:t>
      </w:r>
      <w:proofErr w:type="gramStart"/>
      <w:r>
        <w:rPr>
          <w:rFonts w:hint="eastAsia"/>
        </w:rPr>
        <w:t>串作为</w:t>
      </w:r>
      <w:proofErr w:type="gramEnd"/>
      <w:r>
        <w:rPr>
          <w:rFonts w:hint="eastAsia"/>
        </w:rPr>
        <w:t>锁的同步块</w:t>
      </w:r>
      <w:r>
        <w:t>(</w:t>
      </w:r>
      <w:r>
        <w:rPr>
          <w:rFonts w:hint="eastAsia"/>
        </w:rPr>
        <w:t>或者其他常量字符串</w:t>
      </w:r>
      <w:r>
        <w:t>)</w:t>
      </w:r>
      <w:r>
        <w:rPr>
          <w:rFonts w:hint="eastAsia"/>
        </w:rPr>
        <w:t>里调用</w:t>
      </w:r>
      <w:r>
        <w:t>wait()</w:t>
      </w:r>
      <w:r>
        <w:rPr>
          <w:rFonts w:hint="eastAsia"/>
        </w:rPr>
        <w:t>和</w:t>
      </w:r>
      <w:r>
        <w:t>notify()</w:t>
      </w:r>
      <w:r>
        <w:rPr>
          <w:rFonts w:hint="eastAsia"/>
        </w:rPr>
        <w:t>产生的问题是，</w:t>
      </w:r>
      <w:r>
        <w:t>JVM/</w:t>
      </w:r>
      <w:r>
        <w:rPr>
          <w:rFonts w:hint="eastAsia"/>
        </w:rPr>
        <w:t>编译器内部会把常量字符串转换成同一个对象。这意味着，即使你有</w:t>
      </w:r>
      <w:r>
        <w:t>2</w:t>
      </w:r>
      <w:r>
        <w:rPr>
          <w:rFonts w:hint="eastAsia"/>
        </w:rPr>
        <w:t>个不同的</w:t>
      </w:r>
      <w:r>
        <w:t>MyWaitNotify</w:t>
      </w:r>
      <w:r>
        <w:rPr>
          <w:rFonts w:hint="eastAsia"/>
        </w:rPr>
        <w:t>实例，它们都引用了相同的空字符串实例。同时也意味着存在这样的风险：在第一个</w:t>
      </w:r>
      <w:r>
        <w:t>MyWaitNotify</w:t>
      </w:r>
      <w:r>
        <w:rPr>
          <w:rFonts w:hint="eastAsia"/>
        </w:rPr>
        <w:t>实例上调用</w:t>
      </w:r>
      <w:r>
        <w:t>doWait()</w:t>
      </w:r>
      <w:r>
        <w:rPr>
          <w:rFonts w:hint="eastAsia"/>
        </w:rPr>
        <w:t>的线程会被在第二个</w:t>
      </w:r>
      <w:r>
        <w:t>MyWaitNotify</w:t>
      </w:r>
      <w:r>
        <w:rPr>
          <w:rFonts w:hint="eastAsia"/>
        </w:rPr>
        <w:t>实例上调用</w:t>
      </w:r>
      <w:r>
        <w:t>doNotify()</w:t>
      </w:r>
      <w:r>
        <w:rPr>
          <w:rFonts w:hint="eastAsia"/>
        </w:rPr>
        <w:t>的线程唤醒。这种情况可以画成以下这张图：</w:t>
      </w:r>
    </w:p>
    <w:p w14:paraId="697CF227" w14:textId="4BA056AD" w:rsidR="008C72A7" w:rsidRDefault="008C72A7" w:rsidP="008C72A7">
      <w:pPr>
        <w:rPr>
          <w:rFonts w:hint="eastAsia"/>
        </w:rPr>
      </w:pPr>
      <w:r>
        <w:rPr>
          <w:noProof/>
        </w:rPr>
        <w:drawing>
          <wp:inline distT="0" distB="0" distL="0" distR="0" wp14:anchorId="6129FAF2" wp14:editId="01258F5F">
            <wp:extent cx="2801721" cy="2240351"/>
            <wp:effectExtent l="0" t="0" r="0" b="7620"/>
            <wp:docPr id="13" name="Picture 13" descr="http://ifeve.com/wp-content/uploads/2013/03/strings-wait-not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feve.com/wp-content/uploads/2013/03/strings-wait-notif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7084" cy="2244640"/>
                    </a:xfrm>
                    <a:prstGeom prst="rect">
                      <a:avLst/>
                    </a:prstGeom>
                    <a:noFill/>
                    <a:ln>
                      <a:noFill/>
                    </a:ln>
                  </pic:spPr>
                </pic:pic>
              </a:graphicData>
            </a:graphic>
          </wp:inline>
        </w:drawing>
      </w:r>
    </w:p>
    <w:p w14:paraId="318EF6F1" w14:textId="77777777" w:rsidR="00191164" w:rsidRDefault="00191164" w:rsidP="00191164"/>
    <w:p w14:paraId="54A456E3" w14:textId="77777777" w:rsidR="00191164" w:rsidRDefault="00191164" w:rsidP="008C72A7">
      <w:pPr>
        <w:ind w:firstLine="420"/>
      </w:pPr>
      <w:proofErr w:type="gramStart"/>
      <w:r>
        <w:rPr>
          <w:rFonts w:hint="eastAsia"/>
        </w:rPr>
        <w:t>起初这</w:t>
      </w:r>
      <w:proofErr w:type="gramEnd"/>
      <w:r>
        <w:rPr>
          <w:rFonts w:hint="eastAsia"/>
        </w:rPr>
        <w:t>可能不像</w:t>
      </w:r>
      <w:proofErr w:type="gramStart"/>
      <w:r>
        <w:rPr>
          <w:rFonts w:hint="eastAsia"/>
        </w:rPr>
        <w:t>个</w:t>
      </w:r>
      <w:proofErr w:type="gramEnd"/>
      <w:r>
        <w:rPr>
          <w:rFonts w:hint="eastAsia"/>
        </w:rPr>
        <w:t>大问题。毕竟，如果</w:t>
      </w:r>
      <w:r>
        <w:t>doNotify()在第二个MyWaitNotify实例上被调用，真正发生的事不外乎线程A和B被错误的唤醒了 。这个被唤醒的线程（A或者B）将在while循环里检查信号值，然后回到等待状态，因为doNotify()并没有在第一个MyWaitNotify实例上调用，而这个正是它要等待的实例。这种情况相当于引发了一次假唤醒。线程A或者B在信号值没有更新的情况下唤醒。但是代码处理了这种情况，所以线程回到了等待状态。记住，即使4个线程在相同的共享字符串实例上调用wait()和notify()，doWait()和doNotify()里的信号还会被2个MyWaitNotify实例分别保存。在MyWaitNotify1上的一次doNotify()调用可能唤醒MyWaitNotify2的线程，但是信号值只会保存在MyWaitNotify1里。</w:t>
      </w:r>
    </w:p>
    <w:p w14:paraId="6502B233" w14:textId="72D82783" w:rsidR="00191164" w:rsidRDefault="008C72A7" w:rsidP="00191164">
      <w:r>
        <w:rPr>
          <w:rFonts w:hint="eastAsia"/>
        </w:rPr>
        <w:t xml:space="preserve"> </w:t>
      </w:r>
      <w:r>
        <w:tab/>
      </w:r>
      <w:r w:rsidR="00191164">
        <w:rPr>
          <w:rFonts w:hint="eastAsia"/>
        </w:rPr>
        <w:t>问题在于，由于</w:t>
      </w:r>
      <w:r w:rsidR="00191164">
        <w:t>doNotify()仅调用了notify()而不是notifyAll()，即使有4个线程在相同的字符串（空字符串）实例上等待，只能有一个线程被唤醒。所以，如果线程A或B被发给C或D的信号唤醒，它会检查自己的信号值，看看有没有信号被接收到，然后回到等待状态。而C和D都没被唤醒来检查它们实际上接收到的信号值，这样信号便丢失了。这种情况相当于前面所说的丢失信号的问题。C和D被发送过信号，只是都不能对信号</w:t>
      </w:r>
      <w:proofErr w:type="gramStart"/>
      <w:r w:rsidR="00191164">
        <w:t>作出</w:t>
      </w:r>
      <w:proofErr w:type="gramEnd"/>
      <w:r w:rsidR="00191164">
        <w:t>回应。</w:t>
      </w:r>
    </w:p>
    <w:p w14:paraId="1BEA14B9" w14:textId="77777777" w:rsidR="00191164" w:rsidRDefault="00191164" w:rsidP="008C72A7">
      <w:pPr>
        <w:ind w:firstLine="420"/>
      </w:pPr>
      <w:r>
        <w:rPr>
          <w:rFonts w:hint="eastAsia"/>
        </w:rPr>
        <w:t>如果</w:t>
      </w:r>
      <w:r>
        <w:t>doNotify()方法调用notifyAll()，而非notify()，所有等待线程都会被唤醒并依次检查信号值。线程A和B将回到等待状态，但是C或D只有一个线程注意到信号，并退出doWait()方法调用。C或D中的另一个将回到等待状态，因为获得信号的线程在退出doWait()的过程中清除了信号值(置为false)。</w:t>
      </w:r>
    </w:p>
    <w:p w14:paraId="14FE8D26" w14:textId="729D1651" w:rsidR="00191164" w:rsidRDefault="00191164" w:rsidP="008C72A7">
      <w:pPr>
        <w:ind w:firstLine="420"/>
        <w:rPr>
          <w:rFonts w:hint="eastAsia"/>
        </w:rPr>
      </w:pPr>
      <w:r>
        <w:rPr>
          <w:rFonts w:hint="eastAsia"/>
        </w:rPr>
        <w:t>看过上面这段后，你可能会设法使用</w:t>
      </w:r>
      <w:r>
        <w:t>notifyAll()来代替notify()，但是这在性能上是个坏主意。在只有一个线程能对信号进行响应的情况下，没有理由每次都去唤醒所有线程。</w:t>
      </w:r>
    </w:p>
    <w:p w14:paraId="6FA520D1" w14:textId="0479AC25" w:rsidR="006E3EEF" w:rsidRPr="006E3EEF" w:rsidRDefault="00191164" w:rsidP="008C72A7">
      <w:pPr>
        <w:ind w:firstLine="420"/>
        <w:rPr>
          <w:rFonts w:hint="eastAsia"/>
        </w:rPr>
      </w:pPr>
      <w:r>
        <w:rPr>
          <w:rFonts w:hint="eastAsia"/>
        </w:rPr>
        <w:t>所以：在</w:t>
      </w:r>
      <w:r>
        <w:t>wait()/notify()机制中，不要使用全局对象，字符串常量等。应该使用对应唯一的对象。例如，每一个MyWaitNotify3的实例（前一节的例子）拥有一个属于自己的监视器对象，而不是在空字符串上调用wait()/notify()。</w:t>
      </w:r>
    </w:p>
    <w:p w14:paraId="23FACD15" w14:textId="679A67AF" w:rsidR="00951DDF" w:rsidRDefault="00951DDF" w:rsidP="00951DDF">
      <w:bookmarkStart w:id="0" w:name="_GoBack"/>
      <w:bookmarkEnd w:id="0"/>
    </w:p>
    <w:p w14:paraId="2988823C" w14:textId="77777777" w:rsidR="00951DDF" w:rsidRPr="00B47844" w:rsidRDefault="00951DDF" w:rsidP="00951DDF"/>
    <w:sectPr w:rsidR="00951DDF" w:rsidRPr="00B47844" w:rsidSect="004824A3">
      <w:headerReference w:type="default" r:id="rId19"/>
      <w:pgSz w:w="11906" w:h="16838"/>
      <w:pgMar w:top="720" w:right="720" w:bottom="720" w:left="72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89217" w14:textId="77777777" w:rsidR="006E3EEF" w:rsidRDefault="006E3EEF" w:rsidP="0067003A">
      <w:pPr>
        <w:spacing w:after="0" w:line="240" w:lineRule="auto"/>
      </w:pPr>
      <w:r>
        <w:separator/>
      </w:r>
    </w:p>
  </w:endnote>
  <w:endnote w:type="continuationSeparator" w:id="0">
    <w:p w14:paraId="2477868A" w14:textId="77777777" w:rsidR="006E3EEF" w:rsidRDefault="006E3EEF" w:rsidP="0067003A">
      <w:pPr>
        <w:spacing w:after="0" w:line="240" w:lineRule="auto"/>
      </w:pPr>
      <w:r>
        <w:continuationSeparator/>
      </w:r>
    </w:p>
  </w:endnote>
  <w:endnote w:type="continuationNotice" w:id="1">
    <w:p w14:paraId="475923D9" w14:textId="77777777" w:rsidR="006E3EEF" w:rsidRDefault="006E3E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3F783E" w14:textId="77777777" w:rsidR="006E3EEF" w:rsidRDefault="006E3EEF" w:rsidP="0067003A">
      <w:pPr>
        <w:spacing w:after="0" w:line="240" w:lineRule="auto"/>
      </w:pPr>
      <w:r>
        <w:separator/>
      </w:r>
    </w:p>
  </w:footnote>
  <w:footnote w:type="continuationSeparator" w:id="0">
    <w:p w14:paraId="335E5F4E" w14:textId="77777777" w:rsidR="006E3EEF" w:rsidRDefault="006E3EEF" w:rsidP="0067003A">
      <w:pPr>
        <w:spacing w:after="0" w:line="240" w:lineRule="auto"/>
      </w:pPr>
      <w:r>
        <w:continuationSeparator/>
      </w:r>
    </w:p>
  </w:footnote>
  <w:footnote w:type="continuationNotice" w:id="1">
    <w:p w14:paraId="78A1556F" w14:textId="77777777" w:rsidR="006E3EEF" w:rsidRDefault="006E3E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415D1" w14:textId="0C5F3A1C" w:rsidR="006E3EEF" w:rsidRDefault="006E3EEF" w:rsidP="00191164">
    <w:pPr>
      <w:pStyle w:val="Header"/>
      <w:pBdr>
        <w:bottom w:val="none" w:sz="0" w:space="0" w:color="auto"/>
      </w:pBdr>
      <w:jc w:val="right"/>
    </w:pPr>
    <w:r>
      <w:rPr>
        <w:noProof/>
      </w:rPr>
      <w:drawing>
        <wp:inline distT="0" distB="0" distL="0" distR="0" wp14:anchorId="3C450AAE" wp14:editId="58BD65E1">
          <wp:extent cx="519176" cy="259588"/>
          <wp:effectExtent l="0" t="0" r="0" b="7620"/>
          <wp:docPr id="12" name="Picture 12" descr="Ja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7081" cy="2735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C7766"/>
    <w:multiLevelType w:val="hybridMultilevel"/>
    <w:tmpl w:val="882460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F56FD7"/>
    <w:multiLevelType w:val="hybridMultilevel"/>
    <w:tmpl w:val="9EAA4AE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A712AD"/>
    <w:multiLevelType w:val="hybridMultilevel"/>
    <w:tmpl w:val="3BACC0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45955CE"/>
    <w:multiLevelType w:val="hybridMultilevel"/>
    <w:tmpl w:val="29B67D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FD7569"/>
    <w:multiLevelType w:val="hybridMultilevel"/>
    <w:tmpl w:val="15DAA0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8437292"/>
    <w:multiLevelType w:val="hybridMultilevel"/>
    <w:tmpl w:val="067AC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BB6A89"/>
    <w:multiLevelType w:val="hybridMultilevel"/>
    <w:tmpl w:val="BB5C5B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8253FC5"/>
    <w:multiLevelType w:val="hybridMultilevel"/>
    <w:tmpl w:val="44525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A16DFB"/>
    <w:multiLevelType w:val="hybridMultilevel"/>
    <w:tmpl w:val="54103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4B78B3"/>
    <w:multiLevelType w:val="hybridMultilevel"/>
    <w:tmpl w:val="960CF9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9702C34"/>
    <w:multiLevelType w:val="hybridMultilevel"/>
    <w:tmpl w:val="E7C2B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6E03F13"/>
    <w:multiLevelType w:val="hybridMultilevel"/>
    <w:tmpl w:val="EDB872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E1A7E52"/>
    <w:multiLevelType w:val="hybridMultilevel"/>
    <w:tmpl w:val="AEF6AF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F6B7F30"/>
    <w:multiLevelType w:val="hybridMultilevel"/>
    <w:tmpl w:val="0630C3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1073EFD"/>
    <w:multiLevelType w:val="hybridMultilevel"/>
    <w:tmpl w:val="3DA651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15A5496"/>
    <w:multiLevelType w:val="hybridMultilevel"/>
    <w:tmpl w:val="7AF21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B620F7"/>
    <w:multiLevelType w:val="multilevel"/>
    <w:tmpl w:val="DF48751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6"/>
  </w:num>
  <w:num w:numId="2">
    <w:abstractNumId w:val="1"/>
  </w:num>
  <w:num w:numId="3">
    <w:abstractNumId w:val="0"/>
  </w:num>
  <w:num w:numId="4">
    <w:abstractNumId w:val="3"/>
  </w:num>
  <w:num w:numId="5">
    <w:abstractNumId w:val="8"/>
  </w:num>
  <w:num w:numId="6">
    <w:abstractNumId w:val="15"/>
  </w:num>
  <w:num w:numId="7">
    <w:abstractNumId w:val="7"/>
  </w:num>
  <w:num w:numId="8">
    <w:abstractNumId w:val="5"/>
  </w:num>
  <w:num w:numId="9">
    <w:abstractNumId w:val="10"/>
  </w:num>
  <w:num w:numId="10">
    <w:abstractNumId w:val="13"/>
  </w:num>
  <w:num w:numId="11">
    <w:abstractNumId w:val="4"/>
  </w:num>
  <w:num w:numId="12">
    <w:abstractNumId w:val="12"/>
  </w:num>
  <w:num w:numId="13">
    <w:abstractNumId w:val="9"/>
  </w:num>
  <w:num w:numId="14">
    <w:abstractNumId w:val="14"/>
  </w:num>
  <w:num w:numId="15">
    <w:abstractNumId w:val="2"/>
  </w:num>
  <w:num w:numId="16">
    <w:abstractNumId w:val="6"/>
  </w:num>
  <w:num w:numId="17">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hideGrammatical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716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0E9"/>
    <w:rsid w:val="000077E2"/>
    <w:rsid w:val="000253BE"/>
    <w:rsid w:val="00061503"/>
    <w:rsid w:val="00081170"/>
    <w:rsid w:val="000B166B"/>
    <w:rsid w:val="000C2207"/>
    <w:rsid w:val="000E3092"/>
    <w:rsid w:val="00173BC5"/>
    <w:rsid w:val="00175757"/>
    <w:rsid w:val="001878BE"/>
    <w:rsid w:val="00191164"/>
    <w:rsid w:val="001A7850"/>
    <w:rsid w:val="001B258D"/>
    <w:rsid w:val="001C259B"/>
    <w:rsid w:val="00214F42"/>
    <w:rsid w:val="00221579"/>
    <w:rsid w:val="002425F3"/>
    <w:rsid w:val="002928E8"/>
    <w:rsid w:val="002A5913"/>
    <w:rsid w:val="002A6C7A"/>
    <w:rsid w:val="002B1848"/>
    <w:rsid w:val="002B52A5"/>
    <w:rsid w:val="002C60E9"/>
    <w:rsid w:val="002D28B1"/>
    <w:rsid w:val="002D672E"/>
    <w:rsid w:val="003067BA"/>
    <w:rsid w:val="00312C6A"/>
    <w:rsid w:val="00317420"/>
    <w:rsid w:val="00320ACC"/>
    <w:rsid w:val="003268EF"/>
    <w:rsid w:val="00331520"/>
    <w:rsid w:val="00386BD6"/>
    <w:rsid w:val="0039414C"/>
    <w:rsid w:val="003C796B"/>
    <w:rsid w:val="003D0078"/>
    <w:rsid w:val="004246E0"/>
    <w:rsid w:val="004309E7"/>
    <w:rsid w:val="00472610"/>
    <w:rsid w:val="00475A07"/>
    <w:rsid w:val="00480B56"/>
    <w:rsid w:val="004824A3"/>
    <w:rsid w:val="00482B0E"/>
    <w:rsid w:val="004B6A4E"/>
    <w:rsid w:val="004F26FC"/>
    <w:rsid w:val="005068E3"/>
    <w:rsid w:val="005227D1"/>
    <w:rsid w:val="005933BB"/>
    <w:rsid w:val="005A387F"/>
    <w:rsid w:val="005B3681"/>
    <w:rsid w:val="005C591C"/>
    <w:rsid w:val="005D0721"/>
    <w:rsid w:val="005E2F49"/>
    <w:rsid w:val="005E2FE8"/>
    <w:rsid w:val="006077EC"/>
    <w:rsid w:val="00633343"/>
    <w:rsid w:val="00646BC1"/>
    <w:rsid w:val="0067003A"/>
    <w:rsid w:val="0067434E"/>
    <w:rsid w:val="00686E00"/>
    <w:rsid w:val="006A0AA8"/>
    <w:rsid w:val="006B1C99"/>
    <w:rsid w:val="006E3600"/>
    <w:rsid w:val="006E3EEF"/>
    <w:rsid w:val="006F58E9"/>
    <w:rsid w:val="00745A2D"/>
    <w:rsid w:val="00757010"/>
    <w:rsid w:val="007B3542"/>
    <w:rsid w:val="007C6538"/>
    <w:rsid w:val="007D2957"/>
    <w:rsid w:val="007D5B53"/>
    <w:rsid w:val="007E2EDE"/>
    <w:rsid w:val="007F11FD"/>
    <w:rsid w:val="007F43CD"/>
    <w:rsid w:val="007F7AF4"/>
    <w:rsid w:val="00820610"/>
    <w:rsid w:val="00835F9B"/>
    <w:rsid w:val="008477FF"/>
    <w:rsid w:val="008508A9"/>
    <w:rsid w:val="008A0331"/>
    <w:rsid w:val="008A7F04"/>
    <w:rsid w:val="008C72A7"/>
    <w:rsid w:val="008D7682"/>
    <w:rsid w:val="00904D45"/>
    <w:rsid w:val="00934725"/>
    <w:rsid w:val="00947C88"/>
    <w:rsid w:val="00951DDF"/>
    <w:rsid w:val="00976D38"/>
    <w:rsid w:val="00A02026"/>
    <w:rsid w:val="00A134B4"/>
    <w:rsid w:val="00A272A9"/>
    <w:rsid w:val="00A95BD4"/>
    <w:rsid w:val="00A963A6"/>
    <w:rsid w:val="00AF3454"/>
    <w:rsid w:val="00B00515"/>
    <w:rsid w:val="00B0355E"/>
    <w:rsid w:val="00B03F91"/>
    <w:rsid w:val="00B1325D"/>
    <w:rsid w:val="00B257BA"/>
    <w:rsid w:val="00B31F78"/>
    <w:rsid w:val="00B47844"/>
    <w:rsid w:val="00B85BCB"/>
    <w:rsid w:val="00BA0916"/>
    <w:rsid w:val="00BA348C"/>
    <w:rsid w:val="00BD7AED"/>
    <w:rsid w:val="00C006FD"/>
    <w:rsid w:val="00C06A74"/>
    <w:rsid w:val="00C77AC5"/>
    <w:rsid w:val="00C97F88"/>
    <w:rsid w:val="00CA795D"/>
    <w:rsid w:val="00CE0B0B"/>
    <w:rsid w:val="00CE2746"/>
    <w:rsid w:val="00D154A8"/>
    <w:rsid w:val="00D26B0B"/>
    <w:rsid w:val="00D651D2"/>
    <w:rsid w:val="00D7030C"/>
    <w:rsid w:val="00D750B9"/>
    <w:rsid w:val="00D87671"/>
    <w:rsid w:val="00DB416A"/>
    <w:rsid w:val="00E67380"/>
    <w:rsid w:val="00E81665"/>
    <w:rsid w:val="00E86B71"/>
    <w:rsid w:val="00EB1959"/>
    <w:rsid w:val="00ED1615"/>
    <w:rsid w:val="00ED6554"/>
    <w:rsid w:val="00EE1E11"/>
    <w:rsid w:val="00EE51A1"/>
    <w:rsid w:val="00EF2AE6"/>
    <w:rsid w:val="00F071CC"/>
    <w:rsid w:val="00F54039"/>
    <w:rsid w:val="00F83431"/>
    <w:rsid w:val="00F91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6F85F862"/>
  <w15:chartTrackingRefBased/>
  <w15:docId w15:val="{EFD25F12-B3F8-4F49-9729-9D401BF3B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003A"/>
  </w:style>
  <w:style w:type="paragraph" w:styleId="Heading1">
    <w:name w:val="heading 1"/>
    <w:basedOn w:val="Normal"/>
    <w:next w:val="Normal"/>
    <w:link w:val="Heading1Char"/>
    <w:uiPriority w:val="9"/>
    <w:qFormat/>
    <w:rsid w:val="00F54039"/>
    <w:pPr>
      <w:keepNext/>
      <w:keepLines/>
      <w:numPr>
        <w:numId w:val="1"/>
      </w:numPr>
      <w:pBdr>
        <w:bottom w:val="single" w:sz="4" w:space="2" w:color="9B2D1F"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54039"/>
    <w:pPr>
      <w:keepNext/>
      <w:keepLines/>
      <w:numPr>
        <w:ilvl w:val="1"/>
        <w:numId w:val="1"/>
      </w:numPr>
      <w:spacing w:before="120" w:after="0" w:line="240" w:lineRule="auto"/>
      <w:outlineLvl w:val="1"/>
    </w:pPr>
    <w:rPr>
      <w:rFonts w:asciiTheme="majorHAnsi" w:eastAsiaTheme="majorEastAsia" w:hAnsiTheme="majorHAnsi" w:cstheme="majorBidi"/>
      <w:color w:val="9B2D1F" w:themeColor="accent2"/>
      <w:sz w:val="36"/>
      <w:szCs w:val="36"/>
    </w:rPr>
  </w:style>
  <w:style w:type="paragraph" w:styleId="Heading3">
    <w:name w:val="heading 3"/>
    <w:basedOn w:val="Normal"/>
    <w:next w:val="Normal"/>
    <w:link w:val="Heading3Char"/>
    <w:uiPriority w:val="9"/>
    <w:unhideWhenUsed/>
    <w:qFormat/>
    <w:rsid w:val="00F54039"/>
    <w:pPr>
      <w:keepNext/>
      <w:keepLines/>
      <w:numPr>
        <w:ilvl w:val="2"/>
        <w:numId w:val="1"/>
      </w:numPr>
      <w:spacing w:before="80" w:after="0" w:line="240" w:lineRule="auto"/>
      <w:outlineLvl w:val="2"/>
    </w:pPr>
    <w:rPr>
      <w:rFonts w:asciiTheme="majorHAnsi" w:eastAsiaTheme="majorEastAsia" w:hAnsiTheme="majorHAnsi" w:cstheme="majorBidi"/>
      <w:color w:val="732117" w:themeColor="accent2" w:themeShade="BF"/>
      <w:sz w:val="32"/>
      <w:szCs w:val="32"/>
    </w:rPr>
  </w:style>
  <w:style w:type="paragraph" w:styleId="Heading4">
    <w:name w:val="heading 4"/>
    <w:basedOn w:val="Normal"/>
    <w:next w:val="Normal"/>
    <w:link w:val="Heading4Char"/>
    <w:uiPriority w:val="9"/>
    <w:unhideWhenUsed/>
    <w:rsid w:val="0067003A"/>
    <w:pPr>
      <w:keepNext/>
      <w:keepLines/>
      <w:numPr>
        <w:ilvl w:val="3"/>
        <w:numId w:val="1"/>
      </w:numPr>
      <w:spacing w:before="80" w:after="0" w:line="240" w:lineRule="auto"/>
      <w:outlineLvl w:val="3"/>
    </w:pPr>
    <w:rPr>
      <w:rFonts w:asciiTheme="majorHAnsi" w:eastAsiaTheme="majorEastAsia" w:hAnsiTheme="majorHAnsi" w:cstheme="majorBidi"/>
      <w:i/>
      <w:iCs/>
      <w:color w:val="4D160F" w:themeColor="accent2" w:themeShade="80"/>
      <w:sz w:val="28"/>
      <w:szCs w:val="28"/>
    </w:rPr>
  </w:style>
  <w:style w:type="paragraph" w:styleId="Heading5">
    <w:name w:val="heading 5"/>
    <w:basedOn w:val="Normal"/>
    <w:next w:val="Normal"/>
    <w:link w:val="Heading5Char"/>
    <w:uiPriority w:val="9"/>
    <w:unhideWhenUsed/>
    <w:rsid w:val="0067003A"/>
    <w:pPr>
      <w:keepNext/>
      <w:keepLines/>
      <w:numPr>
        <w:ilvl w:val="4"/>
        <w:numId w:val="1"/>
      </w:numPr>
      <w:spacing w:before="80" w:after="0" w:line="240" w:lineRule="auto"/>
      <w:outlineLvl w:val="4"/>
    </w:pPr>
    <w:rPr>
      <w:rFonts w:asciiTheme="majorHAnsi" w:eastAsiaTheme="majorEastAsia" w:hAnsiTheme="majorHAnsi" w:cstheme="majorBidi"/>
      <w:color w:val="732117" w:themeColor="accent2" w:themeShade="BF"/>
      <w:sz w:val="24"/>
      <w:szCs w:val="24"/>
    </w:rPr>
  </w:style>
  <w:style w:type="paragraph" w:styleId="Heading6">
    <w:name w:val="heading 6"/>
    <w:basedOn w:val="Normal"/>
    <w:next w:val="Normal"/>
    <w:link w:val="Heading6Char"/>
    <w:uiPriority w:val="9"/>
    <w:unhideWhenUsed/>
    <w:qFormat/>
    <w:rsid w:val="0067003A"/>
    <w:pPr>
      <w:keepNext/>
      <w:keepLines/>
      <w:numPr>
        <w:ilvl w:val="5"/>
        <w:numId w:val="1"/>
      </w:numPr>
      <w:spacing w:before="80" w:after="0" w:line="240" w:lineRule="auto"/>
      <w:outlineLvl w:val="5"/>
    </w:pPr>
    <w:rPr>
      <w:rFonts w:asciiTheme="majorHAnsi" w:eastAsiaTheme="majorEastAsia" w:hAnsiTheme="majorHAnsi" w:cstheme="majorBidi"/>
      <w:i/>
      <w:iCs/>
      <w:color w:val="4D160F" w:themeColor="accent2" w:themeShade="80"/>
      <w:sz w:val="24"/>
      <w:szCs w:val="24"/>
    </w:rPr>
  </w:style>
  <w:style w:type="paragraph" w:styleId="Heading7">
    <w:name w:val="heading 7"/>
    <w:basedOn w:val="Normal"/>
    <w:next w:val="Normal"/>
    <w:link w:val="Heading7Char"/>
    <w:uiPriority w:val="9"/>
    <w:semiHidden/>
    <w:unhideWhenUsed/>
    <w:qFormat/>
    <w:rsid w:val="0067003A"/>
    <w:pPr>
      <w:keepNext/>
      <w:keepLines/>
      <w:numPr>
        <w:ilvl w:val="6"/>
        <w:numId w:val="1"/>
      </w:numPr>
      <w:spacing w:before="80" w:after="0" w:line="240" w:lineRule="auto"/>
      <w:outlineLvl w:val="6"/>
    </w:pPr>
    <w:rPr>
      <w:rFonts w:asciiTheme="majorHAnsi" w:eastAsiaTheme="majorEastAsia" w:hAnsiTheme="majorHAnsi" w:cstheme="majorBidi"/>
      <w:b/>
      <w:bCs/>
      <w:color w:val="4D160F" w:themeColor="accent2" w:themeShade="80"/>
      <w:sz w:val="22"/>
      <w:szCs w:val="22"/>
    </w:rPr>
  </w:style>
  <w:style w:type="paragraph" w:styleId="Heading8">
    <w:name w:val="heading 8"/>
    <w:basedOn w:val="Normal"/>
    <w:next w:val="Normal"/>
    <w:link w:val="Heading8Char"/>
    <w:uiPriority w:val="9"/>
    <w:semiHidden/>
    <w:unhideWhenUsed/>
    <w:qFormat/>
    <w:rsid w:val="0067003A"/>
    <w:pPr>
      <w:keepNext/>
      <w:keepLines/>
      <w:numPr>
        <w:ilvl w:val="7"/>
        <w:numId w:val="1"/>
      </w:numPr>
      <w:spacing w:before="80" w:after="0" w:line="240" w:lineRule="auto"/>
      <w:outlineLvl w:val="7"/>
    </w:pPr>
    <w:rPr>
      <w:rFonts w:asciiTheme="majorHAnsi" w:eastAsiaTheme="majorEastAsia" w:hAnsiTheme="majorHAnsi" w:cstheme="majorBidi"/>
      <w:color w:val="4D160F" w:themeColor="accent2" w:themeShade="80"/>
      <w:sz w:val="22"/>
      <w:szCs w:val="22"/>
    </w:rPr>
  </w:style>
  <w:style w:type="paragraph" w:styleId="Heading9">
    <w:name w:val="heading 9"/>
    <w:basedOn w:val="Normal"/>
    <w:next w:val="Normal"/>
    <w:link w:val="Heading9Char"/>
    <w:uiPriority w:val="9"/>
    <w:semiHidden/>
    <w:unhideWhenUsed/>
    <w:qFormat/>
    <w:rsid w:val="0067003A"/>
    <w:pPr>
      <w:keepNext/>
      <w:keepLines/>
      <w:numPr>
        <w:ilvl w:val="8"/>
        <w:numId w:val="1"/>
      </w:numPr>
      <w:spacing w:before="80" w:after="0" w:line="240" w:lineRule="auto"/>
      <w:outlineLvl w:val="8"/>
    </w:pPr>
    <w:rPr>
      <w:rFonts w:asciiTheme="majorHAnsi" w:eastAsiaTheme="majorEastAsia" w:hAnsiTheme="majorHAnsi" w:cstheme="majorBidi"/>
      <w:i/>
      <w:iCs/>
      <w:color w:val="4D160F"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003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7003A"/>
    <w:rPr>
      <w:sz w:val="18"/>
      <w:szCs w:val="18"/>
    </w:rPr>
  </w:style>
  <w:style w:type="paragraph" w:styleId="Footer">
    <w:name w:val="footer"/>
    <w:basedOn w:val="Normal"/>
    <w:link w:val="FooterChar"/>
    <w:uiPriority w:val="99"/>
    <w:unhideWhenUsed/>
    <w:rsid w:val="0067003A"/>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67003A"/>
    <w:rPr>
      <w:sz w:val="18"/>
      <w:szCs w:val="18"/>
    </w:rPr>
  </w:style>
  <w:style w:type="paragraph" w:styleId="Title">
    <w:name w:val="Title"/>
    <w:basedOn w:val="Normal"/>
    <w:next w:val="Normal"/>
    <w:link w:val="TitleChar"/>
    <w:uiPriority w:val="10"/>
    <w:qFormat/>
    <w:rsid w:val="0067003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67003A"/>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67003A"/>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67003A"/>
    <w:rPr>
      <w:rFonts w:asciiTheme="majorHAnsi" w:eastAsiaTheme="majorEastAsia" w:hAnsiTheme="majorHAnsi" w:cstheme="majorBidi"/>
      <w:color w:val="9B2D1F" w:themeColor="accent2"/>
      <w:sz w:val="36"/>
      <w:szCs w:val="36"/>
    </w:rPr>
  </w:style>
  <w:style w:type="character" w:customStyle="1" w:styleId="Heading3Char">
    <w:name w:val="Heading 3 Char"/>
    <w:basedOn w:val="DefaultParagraphFont"/>
    <w:link w:val="Heading3"/>
    <w:uiPriority w:val="9"/>
    <w:rsid w:val="0067003A"/>
    <w:rPr>
      <w:rFonts w:asciiTheme="majorHAnsi" w:eastAsiaTheme="majorEastAsia" w:hAnsiTheme="majorHAnsi" w:cstheme="majorBidi"/>
      <w:color w:val="732117" w:themeColor="accent2" w:themeShade="BF"/>
      <w:sz w:val="32"/>
      <w:szCs w:val="32"/>
    </w:rPr>
  </w:style>
  <w:style w:type="character" w:customStyle="1" w:styleId="Heading4Char">
    <w:name w:val="Heading 4 Char"/>
    <w:basedOn w:val="DefaultParagraphFont"/>
    <w:link w:val="Heading4"/>
    <w:uiPriority w:val="9"/>
    <w:rsid w:val="0067003A"/>
    <w:rPr>
      <w:rFonts w:asciiTheme="majorHAnsi" w:eastAsiaTheme="majorEastAsia" w:hAnsiTheme="majorHAnsi" w:cstheme="majorBidi"/>
      <w:i/>
      <w:iCs/>
      <w:color w:val="4D160F" w:themeColor="accent2" w:themeShade="80"/>
      <w:sz w:val="28"/>
      <w:szCs w:val="28"/>
    </w:rPr>
  </w:style>
  <w:style w:type="character" w:customStyle="1" w:styleId="Heading5Char">
    <w:name w:val="Heading 5 Char"/>
    <w:basedOn w:val="DefaultParagraphFont"/>
    <w:link w:val="Heading5"/>
    <w:uiPriority w:val="9"/>
    <w:rsid w:val="0067003A"/>
    <w:rPr>
      <w:rFonts w:asciiTheme="majorHAnsi" w:eastAsiaTheme="majorEastAsia" w:hAnsiTheme="majorHAnsi" w:cstheme="majorBidi"/>
      <w:color w:val="732117" w:themeColor="accent2" w:themeShade="BF"/>
      <w:sz w:val="24"/>
      <w:szCs w:val="24"/>
    </w:rPr>
  </w:style>
  <w:style w:type="character" w:customStyle="1" w:styleId="Heading6Char">
    <w:name w:val="Heading 6 Char"/>
    <w:basedOn w:val="DefaultParagraphFont"/>
    <w:link w:val="Heading6"/>
    <w:uiPriority w:val="9"/>
    <w:rsid w:val="0067003A"/>
    <w:rPr>
      <w:rFonts w:asciiTheme="majorHAnsi" w:eastAsiaTheme="majorEastAsia" w:hAnsiTheme="majorHAnsi" w:cstheme="majorBidi"/>
      <w:i/>
      <w:iCs/>
      <w:color w:val="4D160F" w:themeColor="accent2" w:themeShade="80"/>
      <w:sz w:val="24"/>
      <w:szCs w:val="24"/>
    </w:rPr>
  </w:style>
  <w:style w:type="character" w:customStyle="1" w:styleId="Heading7Char">
    <w:name w:val="Heading 7 Char"/>
    <w:basedOn w:val="DefaultParagraphFont"/>
    <w:link w:val="Heading7"/>
    <w:uiPriority w:val="9"/>
    <w:semiHidden/>
    <w:rsid w:val="0067003A"/>
    <w:rPr>
      <w:rFonts w:asciiTheme="majorHAnsi" w:eastAsiaTheme="majorEastAsia" w:hAnsiTheme="majorHAnsi" w:cstheme="majorBidi"/>
      <w:b/>
      <w:bCs/>
      <w:color w:val="4D160F" w:themeColor="accent2" w:themeShade="80"/>
      <w:sz w:val="22"/>
      <w:szCs w:val="22"/>
    </w:rPr>
  </w:style>
  <w:style w:type="character" w:customStyle="1" w:styleId="Heading8Char">
    <w:name w:val="Heading 8 Char"/>
    <w:basedOn w:val="DefaultParagraphFont"/>
    <w:link w:val="Heading8"/>
    <w:uiPriority w:val="9"/>
    <w:semiHidden/>
    <w:rsid w:val="0067003A"/>
    <w:rPr>
      <w:rFonts w:asciiTheme="majorHAnsi" w:eastAsiaTheme="majorEastAsia" w:hAnsiTheme="majorHAnsi" w:cstheme="majorBidi"/>
      <w:color w:val="4D160F" w:themeColor="accent2" w:themeShade="80"/>
      <w:sz w:val="22"/>
      <w:szCs w:val="22"/>
    </w:rPr>
  </w:style>
  <w:style w:type="character" w:customStyle="1" w:styleId="Heading9Char">
    <w:name w:val="Heading 9 Char"/>
    <w:basedOn w:val="DefaultParagraphFont"/>
    <w:link w:val="Heading9"/>
    <w:uiPriority w:val="9"/>
    <w:semiHidden/>
    <w:rsid w:val="0067003A"/>
    <w:rPr>
      <w:rFonts w:asciiTheme="majorHAnsi" w:eastAsiaTheme="majorEastAsia" w:hAnsiTheme="majorHAnsi" w:cstheme="majorBidi"/>
      <w:i/>
      <w:iCs/>
      <w:color w:val="4D160F" w:themeColor="accent2" w:themeShade="80"/>
      <w:sz w:val="22"/>
      <w:szCs w:val="22"/>
    </w:rPr>
  </w:style>
  <w:style w:type="paragraph" w:styleId="Caption">
    <w:name w:val="caption"/>
    <w:basedOn w:val="Normal"/>
    <w:next w:val="Normal"/>
    <w:uiPriority w:val="35"/>
    <w:unhideWhenUsed/>
    <w:qFormat/>
    <w:rsid w:val="0067003A"/>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67003A"/>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67003A"/>
    <w:rPr>
      <w:caps/>
      <w:color w:val="404040" w:themeColor="text1" w:themeTint="BF"/>
      <w:spacing w:val="20"/>
      <w:sz w:val="28"/>
      <w:szCs w:val="28"/>
    </w:rPr>
  </w:style>
  <w:style w:type="character" w:styleId="Strong">
    <w:name w:val="Strong"/>
    <w:basedOn w:val="DefaultParagraphFont"/>
    <w:uiPriority w:val="22"/>
    <w:qFormat/>
    <w:rsid w:val="0067003A"/>
    <w:rPr>
      <w:b/>
      <w:bCs/>
    </w:rPr>
  </w:style>
  <w:style w:type="character" w:styleId="Emphasis">
    <w:name w:val="Emphasis"/>
    <w:basedOn w:val="DefaultParagraphFont"/>
    <w:uiPriority w:val="20"/>
    <w:qFormat/>
    <w:rsid w:val="0067003A"/>
    <w:rPr>
      <w:i/>
      <w:iCs/>
      <w:color w:val="000000" w:themeColor="text1"/>
    </w:rPr>
  </w:style>
  <w:style w:type="paragraph" w:styleId="NoSpacing">
    <w:name w:val="No Spacing"/>
    <w:link w:val="NoSpacingChar"/>
    <w:uiPriority w:val="1"/>
    <w:qFormat/>
    <w:rsid w:val="0067003A"/>
    <w:pPr>
      <w:spacing w:after="0" w:line="240" w:lineRule="auto"/>
    </w:pPr>
  </w:style>
  <w:style w:type="paragraph" w:styleId="Quote">
    <w:name w:val="Quote"/>
    <w:basedOn w:val="Normal"/>
    <w:next w:val="Normal"/>
    <w:link w:val="QuoteChar"/>
    <w:uiPriority w:val="29"/>
    <w:qFormat/>
    <w:rsid w:val="0067003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67003A"/>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67003A"/>
    <w:pPr>
      <w:pBdr>
        <w:top w:val="single" w:sz="24" w:space="4" w:color="9B2D1F"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67003A"/>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67003A"/>
    <w:rPr>
      <w:i/>
      <w:iCs/>
      <w:color w:val="595959" w:themeColor="text1" w:themeTint="A6"/>
    </w:rPr>
  </w:style>
  <w:style w:type="character" w:styleId="IntenseEmphasis">
    <w:name w:val="Intense Emphasis"/>
    <w:basedOn w:val="DefaultParagraphFont"/>
    <w:uiPriority w:val="21"/>
    <w:qFormat/>
    <w:rsid w:val="0067003A"/>
    <w:rPr>
      <w:b/>
      <w:bCs/>
      <w:i/>
      <w:iCs/>
      <w:caps w:val="0"/>
      <w:smallCaps w:val="0"/>
      <w:strike w:val="0"/>
      <w:dstrike w:val="0"/>
      <w:color w:val="9B2D1F" w:themeColor="accent2"/>
    </w:rPr>
  </w:style>
  <w:style w:type="character" w:styleId="SubtleReference">
    <w:name w:val="Subtle Reference"/>
    <w:basedOn w:val="DefaultParagraphFont"/>
    <w:uiPriority w:val="31"/>
    <w:qFormat/>
    <w:rsid w:val="0067003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7003A"/>
    <w:rPr>
      <w:b/>
      <w:bCs/>
      <w:caps w:val="0"/>
      <w:smallCaps/>
      <w:color w:val="auto"/>
      <w:spacing w:val="0"/>
      <w:u w:val="single"/>
    </w:rPr>
  </w:style>
  <w:style w:type="character" w:styleId="BookTitle">
    <w:name w:val="Book Title"/>
    <w:basedOn w:val="DefaultParagraphFont"/>
    <w:uiPriority w:val="33"/>
    <w:qFormat/>
    <w:rsid w:val="0067003A"/>
    <w:rPr>
      <w:b/>
      <w:bCs/>
      <w:caps w:val="0"/>
      <w:smallCaps/>
      <w:spacing w:val="0"/>
    </w:rPr>
  </w:style>
  <w:style w:type="paragraph" w:styleId="TOCHeading">
    <w:name w:val="TOC Heading"/>
    <w:basedOn w:val="Heading1"/>
    <w:next w:val="Normal"/>
    <w:uiPriority w:val="39"/>
    <w:semiHidden/>
    <w:unhideWhenUsed/>
    <w:qFormat/>
    <w:rsid w:val="0067003A"/>
    <w:pPr>
      <w:outlineLvl w:val="9"/>
    </w:pPr>
  </w:style>
  <w:style w:type="paragraph" w:customStyle="1" w:styleId="Code">
    <w:name w:val="Code"/>
    <w:basedOn w:val="Normal"/>
    <w:link w:val="Code0"/>
    <w:qFormat/>
    <w:rsid w:val="00EE1E11"/>
    <w:pPr>
      <w:pBdr>
        <w:top w:val="single" w:sz="4" w:space="1" w:color="auto"/>
        <w:left w:val="single" w:sz="4" w:space="4" w:color="auto"/>
        <w:bottom w:val="single" w:sz="4" w:space="1" w:color="auto"/>
        <w:right w:val="single" w:sz="4" w:space="4" w:color="auto"/>
      </w:pBdr>
      <w:spacing w:after="0" w:line="340" w:lineRule="exact"/>
    </w:pPr>
    <w:rPr>
      <w:rFonts w:ascii="Consolas" w:hAnsi="Consolas" w:cs="Consolas"/>
      <w:sz w:val="20"/>
    </w:rPr>
  </w:style>
  <w:style w:type="paragraph" w:styleId="ListParagraph">
    <w:name w:val="List Paragraph"/>
    <w:basedOn w:val="Normal"/>
    <w:uiPriority w:val="34"/>
    <w:qFormat/>
    <w:rsid w:val="005068E3"/>
    <w:pPr>
      <w:ind w:firstLineChars="200" w:firstLine="420"/>
    </w:pPr>
  </w:style>
  <w:style w:type="character" w:customStyle="1" w:styleId="Code0">
    <w:name w:val="Code 字符"/>
    <w:basedOn w:val="DefaultParagraphFont"/>
    <w:link w:val="Code"/>
    <w:rsid w:val="00EE1E11"/>
    <w:rPr>
      <w:rFonts w:ascii="Consolas" w:hAnsi="Consolas" w:cs="Consolas"/>
      <w:sz w:val="20"/>
    </w:rPr>
  </w:style>
  <w:style w:type="table" w:styleId="TableGrid">
    <w:name w:val="Table Grid"/>
    <w:basedOn w:val="TableNormal"/>
    <w:uiPriority w:val="39"/>
    <w:rsid w:val="00480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61503"/>
    <w:pPr>
      <w:snapToGrid w:val="0"/>
    </w:pPr>
    <w:rPr>
      <w:sz w:val="18"/>
      <w:szCs w:val="18"/>
    </w:rPr>
  </w:style>
  <w:style w:type="character" w:customStyle="1" w:styleId="FootnoteTextChar">
    <w:name w:val="Footnote Text Char"/>
    <w:basedOn w:val="DefaultParagraphFont"/>
    <w:link w:val="FootnoteText"/>
    <w:uiPriority w:val="99"/>
    <w:semiHidden/>
    <w:rsid w:val="00061503"/>
    <w:rPr>
      <w:sz w:val="18"/>
      <w:szCs w:val="18"/>
    </w:rPr>
  </w:style>
  <w:style w:type="character" w:styleId="FootnoteReference">
    <w:name w:val="footnote reference"/>
    <w:basedOn w:val="DefaultParagraphFont"/>
    <w:uiPriority w:val="99"/>
    <w:semiHidden/>
    <w:unhideWhenUsed/>
    <w:rsid w:val="00061503"/>
    <w:rPr>
      <w:vertAlign w:val="superscript"/>
    </w:rPr>
  </w:style>
  <w:style w:type="character" w:customStyle="1" w:styleId="NoSpacingChar">
    <w:name w:val="No Spacing Char"/>
    <w:basedOn w:val="DefaultParagraphFont"/>
    <w:link w:val="NoSpacing"/>
    <w:uiPriority w:val="1"/>
    <w:rsid w:val="004824A3"/>
  </w:style>
  <w:style w:type="paragraph" w:styleId="BalloonText">
    <w:name w:val="Balloon Text"/>
    <w:basedOn w:val="Normal"/>
    <w:link w:val="BalloonTextChar"/>
    <w:uiPriority w:val="99"/>
    <w:semiHidden/>
    <w:unhideWhenUsed/>
    <w:rsid w:val="00F54039"/>
    <w:pPr>
      <w:spacing w:after="0" w:line="240" w:lineRule="auto"/>
    </w:pPr>
    <w:rPr>
      <w:rFonts w:ascii="Microsoft YaHei UI" w:eastAsia="Microsoft YaHei UI"/>
      <w:sz w:val="18"/>
      <w:szCs w:val="18"/>
    </w:rPr>
  </w:style>
  <w:style w:type="character" w:customStyle="1" w:styleId="BalloonTextChar">
    <w:name w:val="Balloon Text Char"/>
    <w:basedOn w:val="DefaultParagraphFont"/>
    <w:link w:val="BalloonText"/>
    <w:uiPriority w:val="99"/>
    <w:semiHidden/>
    <w:rsid w:val="00F54039"/>
    <w:rPr>
      <w:rFonts w:ascii="Microsoft YaHei UI" w:eastAsia="Microsoft YaHei UI"/>
      <w:sz w:val="18"/>
      <w:szCs w:val="18"/>
    </w:rPr>
  </w:style>
  <w:style w:type="character" w:styleId="CommentReference">
    <w:name w:val="annotation reference"/>
    <w:basedOn w:val="DefaultParagraphFont"/>
    <w:uiPriority w:val="99"/>
    <w:semiHidden/>
    <w:unhideWhenUsed/>
    <w:rsid w:val="00F54039"/>
    <w:rPr>
      <w:sz w:val="16"/>
      <w:szCs w:val="16"/>
    </w:rPr>
  </w:style>
  <w:style w:type="paragraph" w:styleId="CommentText">
    <w:name w:val="annotation text"/>
    <w:basedOn w:val="Normal"/>
    <w:link w:val="CommentTextChar"/>
    <w:uiPriority w:val="99"/>
    <w:semiHidden/>
    <w:unhideWhenUsed/>
    <w:rsid w:val="00F54039"/>
    <w:pPr>
      <w:spacing w:line="240" w:lineRule="auto"/>
    </w:pPr>
    <w:rPr>
      <w:sz w:val="20"/>
      <w:szCs w:val="20"/>
    </w:rPr>
  </w:style>
  <w:style w:type="character" w:customStyle="1" w:styleId="CommentTextChar">
    <w:name w:val="Comment Text Char"/>
    <w:basedOn w:val="DefaultParagraphFont"/>
    <w:link w:val="CommentText"/>
    <w:uiPriority w:val="99"/>
    <w:semiHidden/>
    <w:rsid w:val="00F54039"/>
    <w:rPr>
      <w:sz w:val="20"/>
      <w:szCs w:val="20"/>
    </w:rPr>
  </w:style>
  <w:style w:type="paragraph" w:styleId="CommentSubject">
    <w:name w:val="annotation subject"/>
    <w:basedOn w:val="CommentText"/>
    <w:next w:val="CommentText"/>
    <w:link w:val="CommentSubjectChar"/>
    <w:uiPriority w:val="99"/>
    <w:semiHidden/>
    <w:unhideWhenUsed/>
    <w:rsid w:val="00F54039"/>
    <w:rPr>
      <w:b/>
      <w:bCs/>
    </w:rPr>
  </w:style>
  <w:style w:type="character" w:customStyle="1" w:styleId="CommentSubjectChar">
    <w:name w:val="Comment Subject Char"/>
    <w:basedOn w:val="CommentTextChar"/>
    <w:link w:val="CommentSubject"/>
    <w:uiPriority w:val="99"/>
    <w:semiHidden/>
    <w:rsid w:val="00F54039"/>
    <w:rPr>
      <w:b/>
      <w:bCs/>
      <w:sz w:val="20"/>
      <w:szCs w:val="20"/>
    </w:rPr>
  </w:style>
  <w:style w:type="paragraph" w:customStyle="1" w:styleId="Code-C">
    <w:name w:val="Code - C"/>
    <w:basedOn w:val="Normal"/>
    <w:link w:val="Code-C0"/>
    <w:qFormat/>
    <w:rsid w:val="00331520"/>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Code-C0">
    <w:name w:val="Code - C 字符"/>
    <w:basedOn w:val="DefaultParagraphFont"/>
    <w:link w:val="Code-C"/>
    <w:rsid w:val="00331520"/>
    <w:rPr>
      <w:rFonts w:ascii="Courier New" w:eastAsia="Times New Roman" w:hAnsi="Courier New" w:cs="Courier New"/>
      <w:color w:val="000000"/>
      <w:sz w:val="20"/>
      <w:szCs w:val="20"/>
      <w:shd w:val="clear" w:color="auto" w:fill="F0F0F0"/>
    </w:rPr>
  </w:style>
  <w:style w:type="paragraph" w:styleId="Revision">
    <w:name w:val="Revision"/>
    <w:hidden/>
    <w:uiPriority w:val="99"/>
    <w:semiHidden/>
    <w:rsid w:val="007F43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4419">
      <w:bodyDiv w:val="1"/>
      <w:marLeft w:val="0"/>
      <w:marRight w:val="0"/>
      <w:marTop w:val="0"/>
      <w:marBottom w:val="0"/>
      <w:divBdr>
        <w:top w:val="none" w:sz="0" w:space="0" w:color="auto"/>
        <w:left w:val="none" w:sz="0" w:space="0" w:color="auto"/>
        <w:bottom w:val="none" w:sz="0" w:space="0" w:color="auto"/>
        <w:right w:val="none" w:sz="0" w:space="0" w:color="auto"/>
      </w:divBdr>
    </w:div>
    <w:div w:id="178012325">
      <w:bodyDiv w:val="1"/>
      <w:marLeft w:val="0"/>
      <w:marRight w:val="0"/>
      <w:marTop w:val="0"/>
      <w:marBottom w:val="0"/>
      <w:divBdr>
        <w:top w:val="none" w:sz="0" w:space="0" w:color="auto"/>
        <w:left w:val="none" w:sz="0" w:space="0" w:color="auto"/>
        <w:bottom w:val="none" w:sz="0" w:space="0" w:color="auto"/>
        <w:right w:val="none" w:sz="0" w:space="0" w:color="auto"/>
      </w:divBdr>
    </w:div>
    <w:div w:id="236205365">
      <w:bodyDiv w:val="1"/>
      <w:marLeft w:val="0"/>
      <w:marRight w:val="0"/>
      <w:marTop w:val="0"/>
      <w:marBottom w:val="0"/>
      <w:divBdr>
        <w:top w:val="none" w:sz="0" w:space="0" w:color="auto"/>
        <w:left w:val="none" w:sz="0" w:space="0" w:color="auto"/>
        <w:bottom w:val="none" w:sz="0" w:space="0" w:color="auto"/>
        <w:right w:val="none" w:sz="0" w:space="0" w:color="auto"/>
      </w:divBdr>
    </w:div>
    <w:div w:id="265503920">
      <w:bodyDiv w:val="1"/>
      <w:marLeft w:val="0"/>
      <w:marRight w:val="0"/>
      <w:marTop w:val="0"/>
      <w:marBottom w:val="0"/>
      <w:divBdr>
        <w:top w:val="none" w:sz="0" w:space="0" w:color="auto"/>
        <w:left w:val="none" w:sz="0" w:space="0" w:color="auto"/>
        <w:bottom w:val="none" w:sz="0" w:space="0" w:color="auto"/>
        <w:right w:val="none" w:sz="0" w:space="0" w:color="auto"/>
      </w:divBdr>
      <w:divsChild>
        <w:div w:id="1791896372">
          <w:marLeft w:val="547"/>
          <w:marRight w:val="0"/>
          <w:marTop w:val="125"/>
          <w:marBottom w:val="0"/>
          <w:divBdr>
            <w:top w:val="none" w:sz="0" w:space="0" w:color="auto"/>
            <w:left w:val="none" w:sz="0" w:space="0" w:color="auto"/>
            <w:bottom w:val="none" w:sz="0" w:space="0" w:color="auto"/>
            <w:right w:val="none" w:sz="0" w:space="0" w:color="auto"/>
          </w:divBdr>
        </w:div>
        <w:div w:id="1926105169">
          <w:marLeft w:val="547"/>
          <w:marRight w:val="0"/>
          <w:marTop w:val="125"/>
          <w:marBottom w:val="0"/>
          <w:divBdr>
            <w:top w:val="none" w:sz="0" w:space="0" w:color="auto"/>
            <w:left w:val="none" w:sz="0" w:space="0" w:color="auto"/>
            <w:bottom w:val="none" w:sz="0" w:space="0" w:color="auto"/>
            <w:right w:val="none" w:sz="0" w:space="0" w:color="auto"/>
          </w:divBdr>
        </w:div>
        <w:div w:id="1929805700">
          <w:marLeft w:val="547"/>
          <w:marRight w:val="0"/>
          <w:marTop w:val="125"/>
          <w:marBottom w:val="0"/>
          <w:divBdr>
            <w:top w:val="none" w:sz="0" w:space="0" w:color="auto"/>
            <w:left w:val="none" w:sz="0" w:space="0" w:color="auto"/>
            <w:bottom w:val="none" w:sz="0" w:space="0" w:color="auto"/>
            <w:right w:val="none" w:sz="0" w:space="0" w:color="auto"/>
          </w:divBdr>
        </w:div>
      </w:divsChild>
    </w:div>
    <w:div w:id="438834219">
      <w:bodyDiv w:val="1"/>
      <w:marLeft w:val="0"/>
      <w:marRight w:val="0"/>
      <w:marTop w:val="0"/>
      <w:marBottom w:val="0"/>
      <w:divBdr>
        <w:top w:val="none" w:sz="0" w:space="0" w:color="auto"/>
        <w:left w:val="none" w:sz="0" w:space="0" w:color="auto"/>
        <w:bottom w:val="none" w:sz="0" w:space="0" w:color="auto"/>
        <w:right w:val="none" w:sz="0" w:space="0" w:color="auto"/>
      </w:divBdr>
    </w:div>
    <w:div w:id="605505279">
      <w:bodyDiv w:val="1"/>
      <w:marLeft w:val="0"/>
      <w:marRight w:val="0"/>
      <w:marTop w:val="0"/>
      <w:marBottom w:val="0"/>
      <w:divBdr>
        <w:top w:val="none" w:sz="0" w:space="0" w:color="auto"/>
        <w:left w:val="none" w:sz="0" w:space="0" w:color="auto"/>
        <w:bottom w:val="none" w:sz="0" w:space="0" w:color="auto"/>
        <w:right w:val="none" w:sz="0" w:space="0" w:color="auto"/>
      </w:divBdr>
    </w:div>
    <w:div w:id="757603350">
      <w:bodyDiv w:val="1"/>
      <w:marLeft w:val="0"/>
      <w:marRight w:val="0"/>
      <w:marTop w:val="0"/>
      <w:marBottom w:val="0"/>
      <w:divBdr>
        <w:top w:val="none" w:sz="0" w:space="0" w:color="auto"/>
        <w:left w:val="none" w:sz="0" w:space="0" w:color="auto"/>
        <w:bottom w:val="none" w:sz="0" w:space="0" w:color="auto"/>
        <w:right w:val="none" w:sz="0" w:space="0" w:color="auto"/>
      </w:divBdr>
    </w:div>
    <w:div w:id="813986632">
      <w:bodyDiv w:val="1"/>
      <w:marLeft w:val="0"/>
      <w:marRight w:val="0"/>
      <w:marTop w:val="0"/>
      <w:marBottom w:val="0"/>
      <w:divBdr>
        <w:top w:val="none" w:sz="0" w:space="0" w:color="auto"/>
        <w:left w:val="none" w:sz="0" w:space="0" w:color="auto"/>
        <w:bottom w:val="none" w:sz="0" w:space="0" w:color="auto"/>
        <w:right w:val="none" w:sz="0" w:space="0" w:color="auto"/>
      </w:divBdr>
    </w:div>
    <w:div w:id="826826717">
      <w:bodyDiv w:val="1"/>
      <w:marLeft w:val="0"/>
      <w:marRight w:val="0"/>
      <w:marTop w:val="0"/>
      <w:marBottom w:val="0"/>
      <w:divBdr>
        <w:top w:val="none" w:sz="0" w:space="0" w:color="auto"/>
        <w:left w:val="none" w:sz="0" w:space="0" w:color="auto"/>
        <w:bottom w:val="none" w:sz="0" w:space="0" w:color="auto"/>
        <w:right w:val="none" w:sz="0" w:space="0" w:color="auto"/>
      </w:divBdr>
    </w:div>
    <w:div w:id="842355015">
      <w:bodyDiv w:val="1"/>
      <w:marLeft w:val="0"/>
      <w:marRight w:val="0"/>
      <w:marTop w:val="0"/>
      <w:marBottom w:val="0"/>
      <w:divBdr>
        <w:top w:val="none" w:sz="0" w:space="0" w:color="auto"/>
        <w:left w:val="none" w:sz="0" w:space="0" w:color="auto"/>
        <w:bottom w:val="none" w:sz="0" w:space="0" w:color="auto"/>
        <w:right w:val="none" w:sz="0" w:space="0" w:color="auto"/>
      </w:divBdr>
    </w:div>
    <w:div w:id="874731406">
      <w:bodyDiv w:val="1"/>
      <w:marLeft w:val="0"/>
      <w:marRight w:val="0"/>
      <w:marTop w:val="0"/>
      <w:marBottom w:val="0"/>
      <w:divBdr>
        <w:top w:val="none" w:sz="0" w:space="0" w:color="auto"/>
        <w:left w:val="none" w:sz="0" w:space="0" w:color="auto"/>
        <w:bottom w:val="none" w:sz="0" w:space="0" w:color="auto"/>
        <w:right w:val="none" w:sz="0" w:space="0" w:color="auto"/>
      </w:divBdr>
    </w:div>
    <w:div w:id="1037970957">
      <w:bodyDiv w:val="1"/>
      <w:marLeft w:val="0"/>
      <w:marRight w:val="0"/>
      <w:marTop w:val="0"/>
      <w:marBottom w:val="0"/>
      <w:divBdr>
        <w:top w:val="none" w:sz="0" w:space="0" w:color="auto"/>
        <w:left w:val="none" w:sz="0" w:space="0" w:color="auto"/>
        <w:bottom w:val="none" w:sz="0" w:space="0" w:color="auto"/>
        <w:right w:val="none" w:sz="0" w:space="0" w:color="auto"/>
      </w:divBdr>
    </w:div>
    <w:div w:id="1144395001">
      <w:bodyDiv w:val="1"/>
      <w:marLeft w:val="0"/>
      <w:marRight w:val="0"/>
      <w:marTop w:val="0"/>
      <w:marBottom w:val="0"/>
      <w:divBdr>
        <w:top w:val="none" w:sz="0" w:space="0" w:color="auto"/>
        <w:left w:val="none" w:sz="0" w:space="0" w:color="auto"/>
        <w:bottom w:val="none" w:sz="0" w:space="0" w:color="auto"/>
        <w:right w:val="none" w:sz="0" w:space="0" w:color="auto"/>
      </w:divBdr>
    </w:div>
    <w:div w:id="1370105696">
      <w:bodyDiv w:val="1"/>
      <w:marLeft w:val="0"/>
      <w:marRight w:val="0"/>
      <w:marTop w:val="0"/>
      <w:marBottom w:val="0"/>
      <w:divBdr>
        <w:top w:val="none" w:sz="0" w:space="0" w:color="auto"/>
        <w:left w:val="none" w:sz="0" w:space="0" w:color="auto"/>
        <w:bottom w:val="none" w:sz="0" w:space="0" w:color="auto"/>
        <w:right w:val="none" w:sz="0" w:space="0" w:color="auto"/>
      </w:divBdr>
    </w:div>
    <w:div w:id="1386484948">
      <w:bodyDiv w:val="1"/>
      <w:marLeft w:val="0"/>
      <w:marRight w:val="0"/>
      <w:marTop w:val="0"/>
      <w:marBottom w:val="0"/>
      <w:divBdr>
        <w:top w:val="none" w:sz="0" w:space="0" w:color="auto"/>
        <w:left w:val="none" w:sz="0" w:space="0" w:color="auto"/>
        <w:bottom w:val="none" w:sz="0" w:space="0" w:color="auto"/>
        <w:right w:val="none" w:sz="0" w:space="0" w:color="auto"/>
      </w:divBdr>
    </w:div>
    <w:div w:id="1396119833">
      <w:bodyDiv w:val="1"/>
      <w:marLeft w:val="0"/>
      <w:marRight w:val="0"/>
      <w:marTop w:val="0"/>
      <w:marBottom w:val="0"/>
      <w:divBdr>
        <w:top w:val="none" w:sz="0" w:space="0" w:color="auto"/>
        <w:left w:val="none" w:sz="0" w:space="0" w:color="auto"/>
        <w:bottom w:val="none" w:sz="0" w:space="0" w:color="auto"/>
        <w:right w:val="none" w:sz="0" w:space="0" w:color="auto"/>
      </w:divBdr>
    </w:div>
    <w:div w:id="1434128070">
      <w:bodyDiv w:val="1"/>
      <w:marLeft w:val="0"/>
      <w:marRight w:val="0"/>
      <w:marTop w:val="0"/>
      <w:marBottom w:val="0"/>
      <w:divBdr>
        <w:top w:val="none" w:sz="0" w:space="0" w:color="auto"/>
        <w:left w:val="none" w:sz="0" w:space="0" w:color="auto"/>
        <w:bottom w:val="none" w:sz="0" w:space="0" w:color="auto"/>
        <w:right w:val="none" w:sz="0" w:space="0" w:color="auto"/>
      </w:divBdr>
    </w:div>
    <w:div w:id="1464426240">
      <w:bodyDiv w:val="1"/>
      <w:marLeft w:val="0"/>
      <w:marRight w:val="0"/>
      <w:marTop w:val="0"/>
      <w:marBottom w:val="0"/>
      <w:divBdr>
        <w:top w:val="none" w:sz="0" w:space="0" w:color="auto"/>
        <w:left w:val="none" w:sz="0" w:space="0" w:color="auto"/>
        <w:bottom w:val="none" w:sz="0" w:space="0" w:color="auto"/>
        <w:right w:val="none" w:sz="0" w:space="0" w:color="auto"/>
      </w:divBdr>
    </w:div>
    <w:div w:id="1473327530">
      <w:bodyDiv w:val="1"/>
      <w:marLeft w:val="0"/>
      <w:marRight w:val="0"/>
      <w:marTop w:val="0"/>
      <w:marBottom w:val="0"/>
      <w:divBdr>
        <w:top w:val="none" w:sz="0" w:space="0" w:color="auto"/>
        <w:left w:val="none" w:sz="0" w:space="0" w:color="auto"/>
        <w:bottom w:val="none" w:sz="0" w:space="0" w:color="auto"/>
        <w:right w:val="none" w:sz="0" w:space="0" w:color="auto"/>
      </w:divBdr>
    </w:div>
    <w:div w:id="1591280215">
      <w:bodyDiv w:val="1"/>
      <w:marLeft w:val="0"/>
      <w:marRight w:val="0"/>
      <w:marTop w:val="0"/>
      <w:marBottom w:val="0"/>
      <w:divBdr>
        <w:top w:val="none" w:sz="0" w:space="0" w:color="auto"/>
        <w:left w:val="none" w:sz="0" w:space="0" w:color="auto"/>
        <w:bottom w:val="none" w:sz="0" w:space="0" w:color="auto"/>
        <w:right w:val="none" w:sz="0" w:space="0" w:color="auto"/>
      </w:divBdr>
    </w:div>
    <w:div w:id="1734353281">
      <w:bodyDiv w:val="1"/>
      <w:marLeft w:val="0"/>
      <w:marRight w:val="0"/>
      <w:marTop w:val="0"/>
      <w:marBottom w:val="0"/>
      <w:divBdr>
        <w:top w:val="none" w:sz="0" w:space="0" w:color="auto"/>
        <w:left w:val="none" w:sz="0" w:space="0" w:color="auto"/>
        <w:bottom w:val="none" w:sz="0" w:space="0" w:color="auto"/>
        <w:right w:val="none" w:sz="0" w:space="0" w:color="auto"/>
      </w:divBdr>
    </w:div>
    <w:div w:id="1768890910">
      <w:bodyDiv w:val="1"/>
      <w:marLeft w:val="0"/>
      <w:marRight w:val="0"/>
      <w:marTop w:val="0"/>
      <w:marBottom w:val="0"/>
      <w:divBdr>
        <w:top w:val="none" w:sz="0" w:space="0" w:color="auto"/>
        <w:left w:val="none" w:sz="0" w:space="0" w:color="auto"/>
        <w:bottom w:val="none" w:sz="0" w:space="0" w:color="auto"/>
        <w:right w:val="none" w:sz="0" w:space="0" w:color="auto"/>
      </w:divBdr>
    </w:div>
    <w:div w:id="1795638765">
      <w:bodyDiv w:val="1"/>
      <w:marLeft w:val="0"/>
      <w:marRight w:val="0"/>
      <w:marTop w:val="0"/>
      <w:marBottom w:val="0"/>
      <w:divBdr>
        <w:top w:val="none" w:sz="0" w:space="0" w:color="auto"/>
        <w:left w:val="none" w:sz="0" w:space="0" w:color="auto"/>
        <w:bottom w:val="none" w:sz="0" w:space="0" w:color="auto"/>
        <w:right w:val="none" w:sz="0" w:space="0" w:color="auto"/>
      </w:divBdr>
    </w:div>
    <w:div w:id="1825505443">
      <w:bodyDiv w:val="1"/>
      <w:marLeft w:val="0"/>
      <w:marRight w:val="0"/>
      <w:marTop w:val="0"/>
      <w:marBottom w:val="0"/>
      <w:divBdr>
        <w:top w:val="none" w:sz="0" w:space="0" w:color="auto"/>
        <w:left w:val="none" w:sz="0" w:space="0" w:color="auto"/>
        <w:bottom w:val="none" w:sz="0" w:space="0" w:color="auto"/>
        <w:right w:val="none" w:sz="0" w:space="0" w:color="auto"/>
      </w:divBdr>
    </w:div>
    <w:div w:id="1886527530">
      <w:bodyDiv w:val="1"/>
      <w:marLeft w:val="0"/>
      <w:marRight w:val="0"/>
      <w:marTop w:val="0"/>
      <w:marBottom w:val="0"/>
      <w:divBdr>
        <w:top w:val="none" w:sz="0" w:space="0" w:color="auto"/>
        <w:left w:val="none" w:sz="0" w:space="0" w:color="auto"/>
        <w:bottom w:val="none" w:sz="0" w:space="0" w:color="auto"/>
        <w:right w:val="none" w:sz="0" w:space="0" w:color="auto"/>
      </w:divBdr>
    </w:div>
    <w:div w:id="1901821253">
      <w:bodyDiv w:val="1"/>
      <w:marLeft w:val="0"/>
      <w:marRight w:val="0"/>
      <w:marTop w:val="0"/>
      <w:marBottom w:val="0"/>
      <w:divBdr>
        <w:top w:val="none" w:sz="0" w:space="0" w:color="auto"/>
        <w:left w:val="none" w:sz="0" w:space="0" w:color="auto"/>
        <w:bottom w:val="none" w:sz="0" w:space="0" w:color="auto"/>
        <w:right w:val="none" w:sz="0" w:space="0" w:color="auto"/>
      </w:divBdr>
    </w:div>
    <w:div w:id="1941446746">
      <w:bodyDiv w:val="1"/>
      <w:marLeft w:val="0"/>
      <w:marRight w:val="0"/>
      <w:marTop w:val="0"/>
      <w:marBottom w:val="0"/>
      <w:divBdr>
        <w:top w:val="none" w:sz="0" w:space="0" w:color="auto"/>
        <w:left w:val="none" w:sz="0" w:space="0" w:color="auto"/>
        <w:bottom w:val="none" w:sz="0" w:space="0" w:color="auto"/>
        <w:right w:val="none" w:sz="0" w:space="0" w:color="auto"/>
      </w:divBdr>
    </w:div>
    <w:div w:id="1990623131">
      <w:bodyDiv w:val="1"/>
      <w:marLeft w:val="0"/>
      <w:marRight w:val="0"/>
      <w:marTop w:val="0"/>
      <w:marBottom w:val="0"/>
      <w:divBdr>
        <w:top w:val="none" w:sz="0" w:space="0" w:color="auto"/>
        <w:left w:val="none" w:sz="0" w:space="0" w:color="auto"/>
        <w:bottom w:val="none" w:sz="0" w:space="0" w:color="auto"/>
        <w:right w:val="none" w:sz="0" w:space="0" w:color="auto"/>
      </w:divBdr>
    </w:div>
    <w:div w:id="200573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56892c8a479a86e0/template.dotx" TargetMode="External"/></Relationships>
</file>

<file path=word/theme/theme1.xml><?xml version="1.0" encoding="utf-8"?>
<a:theme xmlns:a="http://schemas.openxmlformats.org/drawingml/2006/main" name="Office 主题​​">
  <a:themeElements>
    <a:clrScheme name="橙红色">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06149C-C157-4FB9-88DF-C9CC2DE6F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3366</TotalTime>
  <Pages>35</Pages>
  <Words>5236</Words>
  <Characters>29849</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Java Concurrency Utilities</vt:lpstr>
    </vt:vector>
  </TitlesOfParts>
  <Company/>
  <LinksUpToDate>false</LinksUpToDate>
  <CharactersWithSpaces>35015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Concurrency Utilities</dc:title>
  <dc:subject/>
  <dc:creator>Jiaxing Zhang</dc:creator>
  <cp:keywords/>
  <dc:description/>
  <cp:lastModifiedBy>Zhang Jiaxing</cp:lastModifiedBy>
  <cp:revision>4</cp:revision>
  <dcterms:created xsi:type="dcterms:W3CDTF">2018-01-27T13:35:00Z</dcterms:created>
  <dcterms:modified xsi:type="dcterms:W3CDTF">2018-04-15T16:49:00Z</dcterms:modified>
</cp:coreProperties>
</file>